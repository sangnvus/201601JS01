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D84D8D" w14:paraId="1834BBBB" w14:textId="77777777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4572"/>
              <w:gridCol w:w="4570"/>
            </w:tblGrid>
            <w:tr w:rsidR="007E5A0F" w:rsidRPr="00D84D8D" w14:paraId="59498949" w14:textId="77777777" w:rsidTr="00D84D8D"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14:paraId="082537CE" w14:textId="77777777" w:rsidR="007E5A0F" w:rsidRPr="00D84D8D" w:rsidRDefault="001E0C64" w:rsidP="0021170F">
                  <w:pPr>
                    <w:spacing w:before="120" w:line="312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84D8D">
                    <w:rPr>
                      <w:b/>
                      <w:noProof/>
                      <w:sz w:val="22"/>
                      <w:szCs w:val="22"/>
                    </w:rPr>
                    <w:drawing>
                      <wp:inline distT="0" distB="0" distL="0" distR="0" wp14:anchorId="317A00F1" wp14:editId="3082EE53">
                        <wp:extent cx="2390775" cy="628650"/>
                        <wp:effectExtent l="0" t="0" r="9525" b="0"/>
                        <wp:docPr id="1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vAlign w:val="center"/>
                </w:tcPr>
                <w:p w14:paraId="16DA8C6A" w14:textId="77777777" w:rsidR="007E5A0F" w:rsidRPr="00D84D8D" w:rsidRDefault="007E5A0F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84D8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14:paraId="752499FF" w14:textId="77777777" w:rsidR="007E5A0F" w:rsidRPr="00D84D8D" w:rsidRDefault="007E5A0F" w:rsidP="0021170F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D84D8D" w14:paraId="61313E08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A12C495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6530" w14:textId="77777777" w:rsidR="007E5A0F" w:rsidRPr="00D84D8D" w:rsidRDefault="00EE404E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Vietnamese Medicinal Plants Network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5F92D334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D59F8" w14:textId="77777777" w:rsidR="007E5A0F" w:rsidRPr="00D84D8D" w:rsidRDefault="00EE404E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VMN</w:t>
            </w:r>
          </w:p>
        </w:tc>
      </w:tr>
      <w:tr w:rsidR="007E5A0F" w:rsidRPr="00D84D8D" w14:paraId="2F67DABA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3925A8ED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 xml:space="preserve">Project </w:t>
            </w:r>
            <w:r w:rsidR="0028535F"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Manager</w:t>
            </w: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54C6" w14:textId="77777777" w:rsidR="007E5A0F" w:rsidRPr="00EE404E" w:rsidRDefault="00EE404E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Nguyễn Minh Tiến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2A97377A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80D6E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Sang</w:t>
            </w:r>
          </w:p>
        </w:tc>
      </w:tr>
      <w:tr w:rsidR="007E5A0F" w:rsidRPr="00D84D8D" w14:paraId="3A4690D0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E3EDA07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F0AD3" w14:textId="77777777" w:rsidR="007E5A0F" w:rsidRPr="00D84D8D" w:rsidRDefault="007E5A0F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698EF0AE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42D9C" w14:textId="77777777" w:rsidR="007E5A0F" w:rsidRPr="00D84D8D" w:rsidRDefault="00EE404E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Đăng</w:t>
            </w:r>
            <w:proofErr w:type="spellEnd"/>
          </w:p>
        </w:tc>
      </w:tr>
      <w:tr w:rsidR="007E5A0F" w:rsidRPr="00D84D8D" w14:paraId="7CAF50A6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402E5EEB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31AA" w14:textId="77777777" w:rsidR="007E5A0F" w:rsidRPr="00D84D8D" w:rsidRDefault="00EE404E" w:rsidP="00754C9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20/01</w:t>
            </w:r>
            <w:r w:rsidR="00D84D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6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5F0A2DDC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E285D" w14:textId="77777777" w:rsidR="007E5A0F" w:rsidRPr="00D84D8D" w:rsidRDefault="00EE404E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34D26" w:rsidRPr="00D84D8D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05A8A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4274" w:rsidRPr="00D84D8D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E5276B" w:rsidRPr="00D84D8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A1DB2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40DB6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7144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C15C5C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 w:rsidR="00914B83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</w:tr>
      <w:tr w:rsidR="007E5A0F" w:rsidRPr="00D84D8D" w14:paraId="5961A109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6CB5DA7A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B62FF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7E5A0F" w:rsidRPr="00D84D8D" w14:paraId="7D43666E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116BAC4A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D5A70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D84D8D" w14:paraId="0C8F71D1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1DBD91CF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7E5A0F" w:rsidRPr="00D84D8D" w14:paraId="7DBF6F5D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760E1A91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161E1CFF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1C4B20E8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093A1596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145AE2E7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D84D8D" w:rsidRPr="00D84D8D" w14:paraId="442C34AA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02C83" w14:textId="77777777" w:rsidR="00D84D8D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85C74" w14:textId="77777777" w:rsidR="00D84D8D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Văn</w:t>
            </w:r>
            <w:proofErr w:type="spellEnd"/>
            <w:r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Sang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B731" w14:textId="77777777" w:rsidR="00D84D8D" w:rsidRPr="00D84D8D" w:rsidRDefault="00D84D8D" w:rsidP="00D84D8D">
            <w:pPr>
              <w:rPr>
                <w:sz w:val="22"/>
                <w:szCs w:val="22"/>
              </w:rPr>
            </w:pPr>
            <w:r w:rsidRPr="00D84D8D">
              <w:rPr>
                <w:sz w:val="22"/>
                <w:szCs w:val="22"/>
              </w:rPr>
              <w:t>FPT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39F9A" w14:textId="77777777" w:rsidR="00D84D8D" w:rsidRPr="00D84D8D" w:rsidRDefault="00EE404E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EB7C0" w14:textId="77777777" w:rsidR="00D84D8D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C93006" w:rsidRPr="00D84D8D" w14:paraId="6D636A0D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3798" w14:textId="77777777"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BA42" w14:textId="77777777" w:rsidR="00C93006" w:rsidRPr="00D84D8D" w:rsidRDefault="00EE404E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Tiến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2928" w14:textId="77777777" w:rsidR="00C93006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9954" w14:textId="77777777" w:rsidR="00C93006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A1564" w14:textId="77777777"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14:paraId="3C2517C9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874ED" w14:textId="77777777"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A79D9" w14:textId="77777777" w:rsidR="00974FC7" w:rsidRPr="00D84D8D" w:rsidRDefault="00EE404E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Quỳnh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133D4" w14:textId="77777777"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E161E" w14:textId="77777777"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36F64" w14:textId="77777777"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14:paraId="5CBC3846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464B" w14:textId="77777777"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BA801" w14:textId="77777777" w:rsidR="00974FC7" w:rsidRPr="00D84D8D" w:rsidRDefault="00EE404E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Khánh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8F27A" w14:textId="77777777"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EA10" w14:textId="77777777"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26D6A" w14:textId="77777777"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14:paraId="77597201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7BB2F" w14:textId="77777777"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4C72C" w14:textId="77777777" w:rsidR="007A04B8" w:rsidRPr="00D84D8D" w:rsidRDefault="00EE404E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Đăng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9DFAA" w14:textId="77777777"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66030" w14:textId="77777777"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4ECB3" w14:textId="77777777"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14:paraId="03FF18A5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78E8B" w14:textId="77777777"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3FD7" w14:textId="77777777"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F0AC" w14:textId="77777777"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AE0F6" w14:textId="77777777"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4F531" w14:textId="77777777"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A04B8" w:rsidRPr="00D84D8D" w14:paraId="19906513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11C20" w14:textId="77777777"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DB94" w14:textId="77777777"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4A298" w14:textId="77777777"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754A" w14:textId="77777777"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6A14" w14:textId="77777777"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A04B8" w:rsidRPr="00D84D8D" w14:paraId="3FC0B280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3B47" w14:textId="77777777"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90788" w14:textId="77777777"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C619" w14:textId="77777777"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670D0" w14:textId="77777777"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2E38E" w14:textId="77777777"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A04B8" w:rsidRPr="00D84D8D" w14:paraId="06B6F38D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B256" w14:textId="77777777"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28547" w14:textId="77777777"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FCE2F" w14:textId="77777777"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5AF4D" w14:textId="77777777"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2E8BB" w14:textId="77777777"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3AA22BE" w14:textId="77777777" w:rsidR="00D84D8D" w:rsidRDefault="00D84D8D" w:rsidP="005A3AC1">
      <w:pPr>
        <w:pStyle w:val="Heading1"/>
      </w:pPr>
    </w:p>
    <w:p w14:paraId="2103A78B" w14:textId="77777777" w:rsidR="00CF31C4" w:rsidRPr="00D84D8D" w:rsidRDefault="00D84D8D" w:rsidP="005A3AC1">
      <w:pPr>
        <w:pStyle w:val="Heading1"/>
      </w:pPr>
      <w:r>
        <w:br w:type="page"/>
      </w:r>
    </w:p>
    <w:p w14:paraId="243F5524" w14:textId="77777777" w:rsidR="00135A90" w:rsidRDefault="007E5A0F" w:rsidP="00135A90">
      <w:pPr>
        <w:pStyle w:val="Heading1"/>
      </w:pPr>
      <w:r w:rsidRPr="00D84D8D">
        <w:lastRenderedPageBreak/>
        <w:t>Objectives</w:t>
      </w:r>
    </w:p>
    <w:p w14:paraId="2CB21128" w14:textId="77777777" w:rsidR="00135A90" w:rsidRPr="00135A90" w:rsidRDefault="005A3AC1" w:rsidP="00135A90">
      <w:pPr>
        <w:numPr>
          <w:ilvl w:val="0"/>
          <w:numId w:val="13"/>
        </w:numPr>
        <w:rPr>
          <w:sz w:val="22"/>
          <w:szCs w:val="22"/>
        </w:rPr>
      </w:pPr>
      <w:r w:rsidRPr="005A3AC1">
        <w:rPr>
          <w:sz w:val="22"/>
          <w:szCs w:val="22"/>
        </w:rPr>
        <w:t>Review schedule</w:t>
      </w:r>
      <w:r w:rsidR="00135A90">
        <w:rPr>
          <w:sz w:val="22"/>
          <w:szCs w:val="22"/>
        </w:rPr>
        <w:t xml:space="preserve"> of project</w:t>
      </w:r>
      <w:r w:rsidRPr="005A3AC1">
        <w:rPr>
          <w:sz w:val="22"/>
          <w:szCs w:val="22"/>
        </w:rPr>
        <w:t xml:space="preserve"> and </w:t>
      </w:r>
      <w:r w:rsidR="00135A90">
        <w:rPr>
          <w:sz w:val="22"/>
          <w:szCs w:val="22"/>
        </w:rPr>
        <w:t xml:space="preserve">documents of </w:t>
      </w:r>
      <w:r w:rsidRPr="005A3AC1">
        <w:rPr>
          <w:sz w:val="22"/>
          <w:szCs w:val="22"/>
        </w:rPr>
        <w:t>r</w:t>
      </w:r>
      <w:r w:rsidR="00135A90">
        <w:rPr>
          <w:sz w:val="22"/>
          <w:szCs w:val="22"/>
        </w:rPr>
        <w:t>eport 1</w:t>
      </w:r>
    </w:p>
    <w:p w14:paraId="46490585" w14:textId="77777777" w:rsidR="007E5A0F" w:rsidRPr="00D84D8D" w:rsidRDefault="007E5A0F" w:rsidP="005A3AC1">
      <w:pPr>
        <w:pStyle w:val="Heading1"/>
      </w:pPr>
      <w:r w:rsidRPr="00D84D8D">
        <w:t>Agenda</w:t>
      </w:r>
    </w:p>
    <w:p w14:paraId="7A659EEC" w14:textId="77777777" w:rsidR="006E2F2F" w:rsidRPr="005A3AC1" w:rsidRDefault="005A3AC1" w:rsidP="00135A90">
      <w:pPr>
        <w:numPr>
          <w:ilvl w:val="0"/>
          <w:numId w:val="17"/>
        </w:numPr>
        <w:rPr>
          <w:sz w:val="22"/>
          <w:szCs w:val="22"/>
        </w:rPr>
      </w:pPr>
      <w:r w:rsidRPr="005A3AC1">
        <w:rPr>
          <w:sz w:val="22"/>
          <w:szCs w:val="22"/>
        </w:rPr>
        <w:t>Review schedule</w:t>
      </w:r>
    </w:p>
    <w:p w14:paraId="278EBB3F" w14:textId="77777777" w:rsidR="005A3AC1" w:rsidRPr="005A3AC1" w:rsidRDefault="005A3AC1" w:rsidP="00135A90">
      <w:pPr>
        <w:numPr>
          <w:ilvl w:val="0"/>
          <w:numId w:val="17"/>
        </w:numPr>
        <w:rPr>
          <w:sz w:val="22"/>
          <w:szCs w:val="22"/>
        </w:rPr>
      </w:pPr>
      <w:r w:rsidRPr="005A3AC1">
        <w:rPr>
          <w:sz w:val="22"/>
          <w:szCs w:val="22"/>
        </w:rPr>
        <w:t xml:space="preserve">Review </w:t>
      </w:r>
      <w:r>
        <w:rPr>
          <w:sz w:val="22"/>
          <w:szCs w:val="22"/>
        </w:rPr>
        <w:t>project plan</w:t>
      </w:r>
    </w:p>
    <w:p w14:paraId="29B22EF0" w14:textId="77777777" w:rsidR="00D505BC" w:rsidRPr="00D84D8D" w:rsidRDefault="00135A90" w:rsidP="00135A90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Plan for next meeting</w:t>
      </w:r>
    </w:p>
    <w:p w14:paraId="33BF78DE" w14:textId="77777777" w:rsidR="007E5A0F" w:rsidRPr="00D84D8D" w:rsidRDefault="007E5A0F" w:rsidP="005A3AC1">
      <w:pPr>
        <w:pStyle w:val="Heading1"/>
      </w:pPr>
      <w:r w:rsidRPr="00D84D8D">
        <w:t>Contents</w:t>
      </w:r>
    </w:p>
    <w:p w14:paraId="538CA1A8" w14:textId="77777777" w:rsidR="00457D4F" w:rsidRPr="00D84D8D" w:rsidRDefault="00457D4F" w:rsidP="003F71C0">
      <w:pPr>
        <w:pStyle w:val="ListParagraph"/>
        <w:ind w:left="1440"/>
        <w:rPr>
          <w:rFonts w:ascii="Times New Roman" w:eastAsia="Times New Roman" w:hAnsi="Times New Roman"/>
          <w:b/>
        </w:rPr>
      </w:pPr>
    </w:p>
    <w:p w14:paraId="55228F09" w14:textId="77777777" w:rsidR="005A3AC1" w:rsidRDefault="005A3AC1" w:rsidP="00EE404E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Review schedule:</w:t>
      </w:r>
    </w:p>
    <w:p w14:paraId="29D6206A" w14:textId="77777777" w:rsidR="005E0375" w:rsidRDefault="005A3AC1" w:rsidP="00EE404E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Duration of “creat</w:t>
      </w:r>
      <w:r w:rsidR="00EE404E">
        <w:rPr>
          <w:rFonts w:ascii="Times New Roman" w:eastAsia="Times New Roman" w:hAnsi="Times New Roman"/>
        </w:rPr>
        <w:t>e prototype task” must be from 10 to 14</w:t>
      </w:r>
      <w:r>
        <w:rPr>
          <w:rFonts w:ascii="Times New Roman" w:eastAsia="Times New Roman" w:hAnsi="Times New Roman"/>
        </w:rPr>
        <w:t xml:space="preserve"> days to close to actual</w:t>
      </w:r>
      <w:r w:rsidR="005E0375">
        <w:rPr>
          <w:rFonts w:ascii="Times New Roman" w:eastAsia="Times New Roman" w:hAnsi="Times New Roman"/>
        </w:rPr>
        <w:t>.</w:t>
      </w:r>
      <w:bookmarkStart w:id="0" w:name="_GoBack"/>
      <w:bookmarkEnd w:id="0"/>
    </w:p>
    <w:p w14:paraId="16A65BAD" w14:textId="77777777" w:rsidR="005E0375" w:rsidRDefault="005E0375" w:rsidP="005A3AC1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Add complete document milestones</w:t>
      </w:r>
    </w:p>
    <w:p w14:paraId="0717B52C" w14:textId="77777777" w:rsidR="00D505BC" w:rsidRDefault="005E0375" w:rsidP="005A3AC1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Termination phase is too short, must be more than 8 days.</w:t>
      </w:r>
    </w:p>
    <w:p w14:paraId="338E0ABD" w14:textId="77777777" w:rsidR="005E0375" w:rsidRDefault="005E0375" w:rsidP="00EE404E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Review project plan:</w:t>
      </w:r>
    </w:p>
    <w:p w14:paraId="6B3EBF83" w14:textId="77777777" w:rsidR="005E0375" w:rsidRDefault="005E0375" w:rsidP="005E0375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Team have</w:t>
      </w:r>
      <w:proofErr w:type="gramEnd"/>
      <w:r>
        <w:rPr>
          <w:rFonts w:ascii="Times New Roman" w:eastAsia="Times New Roman" w:hAnsi="Times New Roman"/>
        </w:rPr>
        <w:t xml:space="preserve"> to create estimate file for coding phase.</w:t>
      </w:r>
    </w:p>
    <w:p w14:paraId="6145F009" w14:textId="77777777" w:rsidR="005E0375" w:rsidRDefault="005E0375" w:rsidP="00EE404E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Team have</w:t>
      </w:r>
      <w:proofErr w:type="gramEnd"/>
      <w:r>
        <w:rPr>
          <w:rFonts w:ascii="Times New Roman" w:eastAsia="Times New Roman" w:hAnsi="Times New Roman"/>
        </w:rPr>
        <w:t xml:space="preserve"> to assign who is Q/A of project.</w:t>
      </w:r>
    </w:p>
    <w:p w14:paraId="53167564" w14:textId="77777777" w:rsidR="00135A90" w:rsidRDefault="00135A90" w:rsidP="00135A90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Plan for next meeting:</w:t>
      </w:r>
    </w:p>
    <w:p w14:paraId="1FA25B4A" w14:textId="77777777" w:rsidR="00135A90" w:rsidRDefault="00135A90" w:rsidP="00135A90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Team have</w:t>
      </w:r>
      <w:proofErr w:type="gramEnd"/>
      <w:r>
        <w:rPr>
          <w:rFonts w:ascii="Times New Roman" w:eastAsia="Times New Roman" w:hAnsi="Times New Roman"/>
        </w:rPr>
        <w:t xml:space="preserve"> to edit documents follow comments of supervisor.</w:t>
      </w:r>
    </w:p>
    <w:p w14:paraId="3294F72E" w14:textId="77777777" w:rsidR="00135A90" w:rsidRPr="00135A90" w:rsidRDefault="00135A90" w:rsidP="00135A90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Review all documents of report 1.</w:t>
      </w:r>
    </w:p>
    <w:p w14:paraId="17DB7CA0" w14:textId="77777777" w:rsidR="00F5683F" w:rsidRPr="00D84D8D" w:rsidRDefault="00F5683F" w:rsidP="005A3AC1">
      <w:pPr>
        <w:pStyle w:val="Heading1"/>
      </w:pPr>
      <w:r w:rsidRPr="00D84D8D">
        <w:t>Conclusion</w:t>
      </w:r>
    </w:p>
    <w:p w14:paraId="5A48C297" w14:textId="77777777" w:rsidR="00D505BC" w:rsidRPr="00D84D8D" w:rsidRDefault="00D505BC" w:rsidP="00D505BC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D84D8D" w14:paraId="284CC3F1" w14:textId="77777777" w:rsidTr="00396CBC">
        <w:tc>
          <w:tcPr>
            <w:tcW w:w="2700" w:type="dxa"/>
            <w:shd w:val="clear" w:color="auto" w:fill="FFE8E1"/>
          </w:tcPr>
          <w:p w14:paraId="345E0B19" w14:textId="77777777"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14:paraId="16DC9BAC" w14:textId="77777777"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A95D61" w:rsidRPr="00D84D8D" w14:paraId="6A765AD1" w14:textId="77777777" w:rsidTr="004E154D">
        <w:tc>
          <w:tcPr>
            <w:tcW w:w="2700" w:type="dxa"/>
          </w:tcPr>
          <w:p w14:paraId="2405BFB5" w14:textId="77777777" w:rsidR="00A95D61" w:rsidRPr="00D84D8D" w:rsidRDefault="00A95D61" w:rsidP="006C3837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14:paraId="0B983D5A" w14:textId="77777777" w:rsidR="00A95D61" w:rsidRPr="00D84D8D" w:rsidRDefault="00A95D61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9E2" w:rsidRPr="00D84D8D" w14:paraId="37FA3DEC" w14:textId="77777777" w:rsidTr="004E154D">
        <w:tc>
          <w:tcPr>
            <w:tcW w:w="2700" w:type="dxa"/>
          </w:tcPr>
          <w:p w14:paraId="5986FBCF" w14:textId="77777777" w:rsidR="00BE39E2" w:rsidRPr="00D84D8D" w:rsidRDefault="00BE39E2" w:rsidP="004E154D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14:paraId="2A772604" w14:textId="77777777" w:rsidR="00BE39E2" w:rsidRPr="00D84D8D" w:rsidRDefault="00BE39E2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62651BE" w14:textId="77777777" w:rsidR="00F5683F" w:rsidRPr="00D84D8D" w:rsidRDefault="00F5683F" w:rsidP="00F5683F">
      <w:pPr>
        <w:spacing w:afterLines="50" w:after="120" w:line="312" w:lineRule="auto"/>
        <w:ind w:left="660"/>
        <w:rPr>
          <w:sz w:val="22"/>
          <w:szCs w:val="22"/>
        </w:rPr>
      </w:pPr>
    </w:p>
    <w:p w14:paraId="571A92AE" w14:textId="77777777" w:rsidR="00CC1BC3" w:rsidRPr="00D84D8D" w:rsidRDefault="00CC1BC3" w:rsidP="00F5683F">
      <w:pPr>
        <w:spacing w:afterLines="50" w:after="120" w:line="312" w:lineRule="auto"/>
        <w:ind w:left="660"/>
        <w:rPr>
          <w:sz w:val="22"/>
          <w:szCs w:val="22"/>
        </w:rPr>
      </w:pPr>
    </w:p>
    <w:sectPr w:rsidR="00CC1BC3" w:rsidRPr="00D84D8D">
      <w:footerReference w:type="default" r:id="rId9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ACCE7" w14:textId="77777777" w:rsidR="00B64E3D" w:rsidRDefault="00B64E3D">
      <w:r>
        <w:separator/>
      </w:r>
    </w:p>
  </w:endnote>
  <w:endnote w:type="continuationSeparator" w:id="0">
    <w:p w14:paraId="7A9D98E9" w14:textId="77777777" w:rsidR="00B64E3D" w:rsidRDefault="00B64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CDB22" w14:textId="77777777" w:rsidR="006B1A47" w:rsidRDefault="006B1A47">
    <w:pPr>
      <w:pStyle w:val="Footer"/>
      <w:pBdr>
        <w:bottom w:val="single" w:sz="6" w:space="1" w:color="auto"/>
      </w:pBdr>
    </w:pPr>
  </w:p>
  <w:p w14:paraId="6B4F5CD9" w14:textId="77777777"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 w:rsidR="00A35E0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EE404E">
      <w:rPr>
        <w:rFonts w:ascii="Tahoma" w:hAnsi="Tahoma" w:cs="Tahoma"/>
        <w:noProof/>
        <w:sz w:val="20"/>
      </w:rPr>
      <w:t>1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EE404E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14:paraId="5EA9E532" w14:textId="77777777"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DB8A6" w14:textId="77777777" w:rsidR="00B64E3D" w:rsidRDefault="00B64E3D">
      <w:r>
        <w:separator/>
      </w:r>
    </w:p>
  </w:footnote>
  <w:footnote w:type="continuationSeparator" w:id="0">
    <w:p w14:paraId="225C4805" w14:textId="77777777" w:rsidR="00B64E3D" w:rsidRDefault="00B64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FDF"/>
    <w:multiLevelType w:val="hybridMultilevel"/>
    <w:tmpl w:val="03B4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F0971CA"/>
    <w:multiLevelType w:val="hybridMultilevel"/>
    <w:tmpl w:val="A0C6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7775558"/>
    <w:multiLevelType w:val="hybridMultilevel"/>
    <w:tmpl w:val="B82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22735FB3"/>
    <w:multiLevelType w:val="hybridMultilevel"/>
    <w:tmpl w:val="9D44C434"/>
    <w:lvl w:ilvl="0" w:tplc="196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990083"/>
    <w:multiLevelType w:val="hybridMultilevel"/>
    <w:tmpl w:val="EE88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42696774"/>
    <w:multiLevelType w:val="hybridMultilevel"/>
    <w:tmpl w:val="AC164F5A"/>
    <w:lvl w:ilvl="0" w:tplc="AC584D2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10"/>
  </w:num>
  <w:num w:numId="5">
    <w:abstractNumId w:val="16"/>
  </w:num>
  <w:num w:numId="6">
    <w:abstractNumId w:val="15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13"/>
  </w:num>
  <w:num w:numId="13">
    <w:abstractNumId w:val="14"/>
  </w:num>
  <w:num w:numId="14">
    <w:abstractNumId w:val="0"/>
  </w:num>
  <w:num w:numId="15">
    <w:abstractNumId w:val="9"/>
  </w:num>
  <w:num w:numId="16">
    <w:abstractNumId w:val="11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F3"/>
    <w:rsid w:val="00000130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10E2C"/>
    <w:rsid w:val="001201D0"/>
    <w:rsid w:val="00125910"/>
    <w:rsid w:val="001300B4"/>
    <w:rsid w:val="00133085"/>
    <w:rsid w:val="00134D26"/>
    <w:rsid w:val="00135A90"/>
    <w:rsid w:val="00146CDA"/>
    <w:rsid w:val="00147ACD"/>
    <w:rsid w:val="00155FD8"/>
    <w:rsid w:val="0016269E"/>
    <w:rsid w:val="00170F27"/>
    <w:rsid w:val="001721D4"/>
    <w:rsid w:val="00176C57"/>
    <w:rsid w:val="00180EA5"/>
    <w:rsid w:val="001812EA"/>
    <w:rsid w:val="001863B3"/>
    <w:rsid w:val="00191110"/>
    <w:rsid w:val="001925CD"/>
    <w:rsid w:val="001948AC"/>
    <w:rsid w:val="00194E30"/>
    <w:rsid w:val="001A2346"/>
    <w:rsid w:val="001A5CCF"/>
    <w:rsid w:val="001B4258"/>
    <w:rsid w:val="001C78FA"/>
    <w:rsid w:val="001D2467"/>
    <w:rsid w:val="001E0C64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5242A"/>
    <w:rsid w:val="00353847"/>
    <w:rsid w:val="00356A55"/>
    <w:rsid w:val="00360C37"/>
    <w:rsid w:val="003639B5"/>
    <w:rsid w:val="0036455E"/>
    <w:rsid w:val="00365A65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B653D"/>
    <w:rsid w:val="003B6C75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70C8C"/>
    <w:rsid w:val="00471B99"/>
    <w:rsid w:val="0047525D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A3AC1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0375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17104"/>
    <w:rsid w:val="006213CC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EE0"/>
    <w:rsid w:val="0065748F"/>
    <w:rsid w:val="00657AFB"/>
    <w:rsid w:val="006620DE"/>
    <w:rsid w:val="00665A11"/>
    <w:rsid w:val="00666FDC"/>
    <w:rsid w:val="0066708A"/>
    <w:rsid w:val="0066736D"/>
    <w:rsid w:val="00667E8E"/>
    <w:rsid w:val="00667EBC"/>
    <w:rsid w:val="006740CF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837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C67"/>
    <w:rsid w:val="00743A88"/>
    <w:rsid w:val="0074541D"/>
    <w:rsid w:val="00745755"/>
    <w:rsid w:val="00753E8B"/>
    <w:rsid w:val="00754C9A"/>
    <w:rsid w:val="0076103C"/>
    <w:rsid w:val="007610D5"/>
    <w:rsid w:val="00761351"/>
    <w:rsid w:val="0076434A"/>
    <w:rsid w:val="00770A25"/>
    <w:rsid w:val="00770EDE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A81"/>
    <w:rsid w:val="00880DC3"/>
    <w:rsid w:val="00886A03"/>
    <w:rsid w:val="008A0D06"/>
    <w:rsid w:val="008A1967"/>
    <w:rsid w:val="008A633E"/>
    <w:rsid w:val="008B447A"/>
    <w:rsid w:val="008B55D0"/>
    <w:rsid w:val="008B59FA"/>
    <w:rsid w:val="008B7B61"/>
    <w:rsid w:val="008C378C"/>
    <w:rsid w:val="008C6144"/>
    <w:rsid w:val="008D26F2"/>
    <w:rsid w:val="008D6C0B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4B83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212A"/>
    <w:rsid w:val="00962C08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B7F"/>
    <w:rsid w:val="009D3CCF"/>
    <w:rsid w:val="009D6849"/>
    <w:rsid w:val="009E2700"/>
    <w:rsid w:val="009E4364"/>
    <w:rsid w:val="009E70D1"/>
    <w:rsid w:val="009F56C5"/>
    <w:rsid w:val="009F576A"/>
    <w:rsid w:val="009F5CB8"/>
    <w:rsid w:val="00A10C9C"/>
    <w:rsid w:val="00A12B35"/>
    <w:rsid w:val="00A13A33"/>
    <w:rsid w:val="00A21C49"/>
    <w:rsid w:val="00A21E41"/>
    <w:rsid w:val="00A21F3D"/>
    <w:rsid w:val="00A30E71"/>
    <w:rsid w:val="00A347BD"/>
    <w:rsid w:val="00A35E0D"/>
    <w:rsid w:val="00A40F4A"/>
    <w:rsid w:val="00A41214"/>
    <w:rsid w:val="00A438C4"/>
    <w:rsid w:val="00A625BE"/>
    <w:rsid w:val="00A62F76"/>
    <w:rsid w:val="00A64544"/>
    <w:rsid w:val="00A64BA1"/>
    <w:rsid w:val="00A818B6"/>
    <w:rsid w:val="00A81AE9"/>
    <w:rsid w:val="00A82912"/>
    <w:rsid w:val="00A867D9"/>
    <w:rsid w:val="00A86B7B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5C57"/>
    <w:rsid w:val="00AD1DD3"/>
    <w:rsid w:val="00AD390F"/>
    <w:rsid w:val="00AD54D2"/>
    <w:rsid w:val="00AD7B15"/>
    <w:rsid w:val="00AE6D73"/>
    <w:rsid w:val="00AF19BA"/>
    <w:rsid w:val="00AF4183"/>
    <w:rsid w:val="00AF7FF6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4E3D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113D"/>
    <w:rsid w:val="00BB3311"/>
    <w:rsid w:val="00BB60F8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41B0E"/>
    <w:rsid w:val="00C430FB"/>
    <w:rsid w:val="00C44EEB"/>
    <w:rsid w:val="00C4633B"/>
    <w:rsid w:val="00C4778E"/>
    <w:rsid w:val="00C47BBB"/>
    <w:rsid w:val="00C5011D"/>
    <w:rsid w:val="00C54EB1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F0574"/>
    <w:rsid w:val="00CF31C4"/>
    <w:rsid w:val="00D0318B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84D8D"/>
    <w:rsid w:val="00D94A86"/>
    <w:rsid w:val="00DA2510"/>
    <w:rsid w:val="00DB2D83"/>
    <w:rsid w:val="00DB4871"/>
    <w:rsid w:val="00DC2732"/>
    <w:rsid w:val="00DC30B9"/>
    <w:rsid w:val="00DD105B"/>
    <w:rsid w:val="00DD1E98"/>
    <w:rsid w:val="00DD56F7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04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61B2"/>
    <w:rsid w:val="00FA250D"/>
    <w:rsid w:val="00FA4A41"/>
    <w:rsid w:val="00FA7E15"/>
    <w:rsid w:val="00FB3801"/>
    <w:rsid w:val="00FC2E1C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2B41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Settings\hoanx\Local Settings\Temporary Internet Files\OLK63\Template_Meeting minutes.dot</Template>
  <TotalTime>6</TotalTime>
  <Pages>2</Pages>
  <Words>189</Words>
  <Characters>960</Characters>
  <Application>Microsoft Macintosh Word</Application>
  <DocSecurity>0</DocSecurity>
  <Lines>104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Manager/>
  <Company/>
  <LinksUpToDate>false</LinksUpToDate>
  <CharactersWithSpaces>1088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>v1.2</dc:subject>
  <dc:creator>Nguyễn Hải Đăng</dc:creator>
  <cp:keywords/>
  <dc:description>english</dc:description>
  <cp:lastModifiedBy>nguyen hai dang</cp:lastModifiedBy>
  <cp:revision>3</cp:revision>
  <dcterms:created xsi:type="dcterms:W3CDTF">2015-09-21T23:11:00Z</dcterms:created>
  <dcterms:modified xsi:type="dcterms:W3CDTF">2016-04-12T09:27:00Z</dcterms:modified>
  <cp:category/>
</cp:coreProperties>
</file>