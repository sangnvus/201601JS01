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6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40"/>
        <w:gridCol w:w="1440"/>
        <w:gridCol w:w="1440"/>
        <w:gridCol w:w="1620"/>
        <w:gridCol w:w="360"/>
        <w:gridCol w:w="1290"/>
        <w:gridCol w:w="690"/>
        <w:gridCol w:w="1980"/>
      </w:tblGrid>
      <w:tr w:rsidR="007E5A0F" w:rsidRPr="00D84D8D" w14:paraId="6ED7BB6F" w14:textId="77777777">
        <w:trPr>
          <w:cantSplit/>
          <w:trHeight w:val="450"/>
        </w:trPr>
        <w:tc>
          <w:tcPr>
            <w:tcW w:w="9360" w:type="dxa"/>
            <w:gridSpan w:val="8"/>
            <w:tcBorders>
              <w:bottom w:val="single" w:sz="4" w:space="0" w:color="auto"/>
            </w:tcBorders>
            <w:vAlign w:val="bottom"/>
          </w:tcPr>
          <w:tbl>
            <w:tblPr>
              <w:tblW w:w="9142" w:type="dxa"/>
              <w:tblLayout w:type="fixed"/>
              <w:tblLook w:val="0000" w:firstRow="0" w:lastRow="0" w:firstColumn="0" w:lastColumn="0" w:noHBand="0" w:noVBand="0"/>
            </w:tblPr>
            <w:tblGrid>
              <w:gridCol w:w="4572"/>
              <w:gridCol w:w="4570"/>
            </w:tblGrid>
            <w:tr w:rsidR="007E5A0F" w:rsidRPr="00D84D8D" w14:paraId="6D393D45" w14:textId="77777777" w:rsidTr="00D84D8D">
              <w:trPr>
                <w:trHeight w:val="1737"/>
              </w:trPr>
              <w:tc>
                <w:tcPr>
                  <w:tcW w:w="4572" w:type="dxa"/>
                  <w:vAlign w:val="center"/>
                </w:tcPr>
                <w:p w14:paraId="21D87C4B" w14:textId="77777777" w:rsidR="007E5A0F" w:rsidRPr="00D84D8D" w:rsidRDefault="001E0C64" w:rsidP="0021170F">
                  <w:pPr>
                    <w:spacing w:before="120" w:line="312" w:lineRule="auto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84D8D">
                    <w:rPr>
                      <w:b/>
                      <w:noProof/>
                      <w:sz w:val="22"/>
                      <w:szCs w:val="22"/>
                    </w:rPr>
                    <w:drawing>
                      <wp:inline distT="0" distB="0" distL="0" distR="0" wp14:anchorId="214E1904" wp14:editId="4C2261C7">
                        <wp:extent cx="2390775" cy="628650"/>
                        <wp:effectExtent l="0" t="0" r="9525" b="0"/>
                        <wp:docPr id="1" name="Picture 1" descr="daihoc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daihoc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390775" cy="6286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70" w:type="dxa"/>
                  <w:vAlign w:val="center"/>
                </w:tcPr>
                <w:p w14:paraId="09250B90" w14:textId="77777777" w:rsidR="007E5A0F" w:rsidRPr="00D84D8D" w:rsidRDefault="007E5A0F" w:rsidP="0021170F">
                  <w:pPr>
                    <w:pStyle w:val="HeaderTitle"/>
                    <w:spacing w:after="0" w:line="312" w:lineRule="auto"/>
                    <w:rPr>
                      <w:rFonts w:ascii="Times New Roman" w:hAnsi="Times New Roman" w:cs="Times New Roman"/>
                      <w:sz w:val="22"/>
                      <w:szCs w:val="22"/>
                    </w:rPr>
                  </w:pPr>
                  <w:r w:rsidRPr="00D84D8D">
                    <w:rPr>
                      <w:rFonts w:ascii="Times New Roman" w:hAnsi="Times New Roman" w:cs="Times New Roman"/>
                      <w:sz w:val="22"/>
                      <w:szCs w:val="22"/>
                    </w:rPr>
                    <w:t>meeting minuteS</w:t>
                  </w:r>
                </w:p>
              </w:tc>
            </w:tr>
          </w:tbl>
          <w:p w14:paraId="47F0757B" w14:textId="77777777" w:rsidR="007E5A0F" w:rsidRPr="00D84D8D" w:rsidRDefault="007E5A0F" w:rsidP="0021170F">
            <w:pPr>
              <w:pStyle w:val="HeaderTitle"/>
              <w:spacing w:line="312" w:lineRule="auto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7E5A0F" w:rsidRPr="00D84D8D" w14:paraId="4DB36C0E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53E83A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4DF1CB" w14:textId="77777777" w:rsidR="007E5A0F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Vietnamese Medicinal Plants Network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0B41B4D8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Project Code: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C36981" w14:textId="77777777" w:rsidR="007E5A0F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VMN</w:t>
            </w:r>
          </w:p>
        </w:tc>
      </w:tr>
      <w:tr w:rsidR="007E5A0F" w:rsidRPr="00D84D8D" w14:paraId="5C906705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</w:tcPr>
          <w:p w14:paraId="77452807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 xml:space="preserve">Project </w:t>
            </w:r>
            <w:r w:rsidR="0028535F"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Manager</w:t>
            </w: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:</w:t>
            </w:r>
          </w:p>
        </w:tc>
        <w:tc>
          <w:tcPr>
            <w:tcW w:w="30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1D97AB" w14:textId="77777777" w:rsidR="007E5A0F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val="vi-VN"/>
              </w:rPr>
              <w:t>Nguyễn Minh Tiến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1150502B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Conductor: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203B51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Văn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 xml:space="preserve"> Sang</w:t>
            </w:r>
          </w:p>
        </w:tc>
      </w:tr>
      <w:tr w:rsidR="007E5A0F" w:rsidRPr="00D84D8D" w14:paraId="2CD3D495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2ACD076E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</w:p>
        </w:tc>
        <w:tc>
          <w:tcPr>
            <w:tcW w:w="3060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2CDEC" w14:textId="77777777" w:rsidR="007E5A0F" w:rsidRPr="00D84D8D" w:rsidRDefault="007E5A0F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7EC28ABB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Secretary: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512A63" w14:textId="77777777" w:rsidR="007E5A0F" w:rsidRPr="00D84D8D" w:rsidRDefault="006A5FE4" w:rsidP="00A266B8">
            <w:pPr>
              <w:pStyle w:val="bang"/>
              <w:ind w:left="0" w:firstLine="0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Đăng</w:t>
            </w:r>
            <w:proofErr w:type="spellEnd"/>
          </w:p>
        </w:tc>
      </w:tr>
      <w:tr w:rsidR="007E5A0F" w:rsidRPr="00D84D8D" w14:paraId="5F65EAF2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558F2FF2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Date:</w:t>
            </w:r>
          </w:p>
        </w:tc>
        <w:tc>
          <w:tcPr>
            <w:tcW w:w="30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2F2C41" w14:textId="77777777" w:rsidR="007E5A0F" w:rsidRPr="00D84D8D" w:rsidRDefault="006A5FE4" w:rsidP="00754C9A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13/04</w:t>
            </w:r>
            <w:r w:rsidR="00D84D8D"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/201</w:t>
            </w:r>
            <w:r>
              <w:rPr>
                <w:rFonts w:ascii="Times New Roman" w:hAnsi="Times New Roman" w:cs="Times New Roman"/>
                <w:sz w:val="22"/>
                <w:szCs w:val="22"/>
                <w:lang w:eastAsia="ja-JP"/>
              </w:rPr>
              <w:t>6</w:t>
            </w:r>
          </w:p>
        </w:tc>
        <w:tc>
          <w:tcPr>
            <w:tcW w:w="16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9C1B58C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Time:</w:t>
            </w:r>
          </w:p>
        </w:tc>
        <w:tc>
          <w:tcPr>
            <w:tcW w:w="2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5E801E" w14:textId="77777777" w:rsidR="007E5A0F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3F75F9" w:rsidRPr="00D84D8D">
              <w:rPr>
                <w:rFonts w:ascii="Times New Roman" w:hAnsi="Times New Roman" w:cs="Times New Roman"/>
                <w:sz w:val="22"/>
                <w:szCs w:val="22"/>
              </w:rPr>
              <w:t>0</w:t>
            </w:r>
            <w:r w:rsidR="00905A8A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266B8">
              <w:rPr>
                <w:rFonts w:ascii="Times New Roman" w:hAnsi="Times New Roman" w:cs="Times New Roman"/>
                <w:sz w:val="22"/>
                <w:szCs w:val="22"/>
              </w:rPr>
              <w:t>A</w:t>
            </w:r>
            <w:r w:rsidR="00E5276B" w:rsidRPr="00D84D8D">
              <w:rPr>
                <w:rFonts w:ascii="Times New Roman" w:hAnsi="Times New Roman" w:cs="Times New Roman"/>
                <w:sz w:val="22"/>
                <w:szCs w:val="22"/>
              </w:rPr>
              <w:t>M</w:t>
            </w:r>
            <w:r w:rsidR="004A1DB2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–</w:t>
            </w:r>
            <w:r w:rsidR="00340DB6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  <w:r w:rsidR="00477510" w:rsidRPr="00D84D8D">
              <w:rPr>
                <w:rFonts w:ascii="Times New Roman" w:hAnsi="Times New Roman" w:cs="Times New Roman"/>
                <w:sz w:val="22"/>
                <w:szCs w:val="22"/>
              </w:rPr>
              <w:t>:</w:t>
            </w:r>
            <w:r w:rsidR="00A266B8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C15C5C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0 </w:t>
            </w:r>
            <w:r w:rsidR="00914B83">
              <w:rPr>
                <w:rFonts w:ascii="Times New Roman" w:hAnsi="Times New Roman" w:cs="Times New Roman"/>
                <w:sz w:val="22"/>
                <w:szCs w:val="22"/>
              </w:rPr>
              <w:t>PM</w:t>
            </w:r>
          </w:p>
        </w:tc>
      </w:tr>
      <w:tr w:rsidR="007E5A0F" w:rsidRPr="00D84D8D" w14:paraId="65B54090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3F31CE7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Venue: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A8C5B4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FPT University</w:t>
            </w:r>
          </w:p>
        </w:tc>
      </w:tr>
      <w:tr w:rsidR="007E5A0F" w:rsidRPr="00D84D8D" w14:paraId="4979F49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757ABAAA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Topic of meeting:</w:t>
            </w:r>
          </w:p>
        </w:tc>
        <w:tc>
          <w:tcPr>
            <w:tcW w:w="738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57F5B6" w14:textId="77777777" w:rsidR="007E5A0F" w:rsidRPr="00D84D8D" w:rsidRDefault="00D84D8D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Weekly Project Meeting</w:t>
            </w:r>
            <w:r w:rsidR="002A4F7F"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7E5A0F" w:rsidRPr="00D84D8D" w14:paraId="0E037D5B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936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66A9753C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Attendees:</w:t>
            </w:r>
          </w:p>
        </w:tc>
      </w:tr>
      <w:tr w:rsidR="007E5A0F" w:rsidRPr="00D84D8D" w14:paraId="4891EBD9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6ECB785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No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2492A48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Full name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3BE7D224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Unit/Group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47757B94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8E1"/>
            <w:vAlign w:val="center"/>
          </w:tcPr>
          <w:p w14:paraId="0112C811" w14:textId="77777777" w:rsidR="007E5A0F" w:rsidRPr="00D84D8D" w:rsidRDefault="007E5A0F" w:rsidP="00D84D8D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Attendance</w:t>
            </w:r>
          </w:p>
        </w:tc>
      </w:tr>
      <w:tr w:rsidR="006A5FE4" w:rsidRPr="00D84D8D" w14:paraId="1EB817AA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11BC1A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1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69EF56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Văn</w:t>
            </w:r>
            <w:proofErr w:type="spellEnd"/>
            <w:r w:rsidRPr="00D84D8D">
              <w:rPr>
                <w:rFonts w:ascii="Times New Roman" w:hAnsi="Times New Roman" w:cs="Times New Roman"/>
                <w:sz w:val="22"/>
                <w:szCs w:val="22"/>
              </w:rPr>
              <w:t xml:space="preserve"> Sang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F916E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 w:rsidRPr="00D84D8D">
              <w:rPr>
                <w:sz w:val="22"/>
                <w:szCs w:val="22"/>
              </w:rPr>
              <w:t>FPT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B04F9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Conductor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0AA065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  <w:lang w:eastAsia="ja-JP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355F877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0877D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A78C3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Minh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Tiến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7AD13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47A2BF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PM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B41FF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35678AE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D9490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991D19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Hoàng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Thị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Quỳnh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FE182E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F27D37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BAA563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64F3EF42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497645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1C8A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Trần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Bình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Khánh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2D46A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EBD122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C2CB08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583A2A04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2EB2D4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F78E3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Nguyễn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Hải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Đăng</w:t>
            </w:r>
            <w:proofErr w:type="spellEnd"/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1D5855" w14:textId="77777777" w:rsidR="006A5FE4" w:rsidRPr="00D84D8D" w:rsidRDefault="006A5FE4" w:rsidP="00123828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JS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293BD" w14:textId="77777777" w:rsidR="006A5FE4" w:rsidRPr="00D84D8D" w:rsidRDefault="006A5FE4" w:rsidP="00123828">
            <w:pPr>
              <w:spacing w:line="312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Member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A91D9" w14:textId="77777777" w:rsidR="006A5FE4" w:rsidRPr="00D84D8D" w:rsidRDefault="006A5FE4" w:rsidP="00123828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  <w:r w:rsidRPr="00D84D8D">
              <w:rPr>
                <w:rFonts w:ascii="Times New Roman" w:hAnsi="Times New Roman" w:cs="Times New Roman"/>
                <w:sz w:val="22"/>
                <w:szCs w:val="22"/>
              </w:rPr>
              <w:t>Present</w:t>
            </w:r>
          </w:p>
        </w:tc>
      </w:tr>
      <w:tr w:rsidR="006A5FE4" w:rsidRPr="00D84D8D" w14:paraId="3970547D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6AC2C7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BF38A3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ECB814" w14:textId="77777777" w:rsidR="006A5FE4" w:rsidRPr="00D84D8D" w:rsidRDefault="006A5FE4" w:rsidP="0010117C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5EC2A3" w14:textId="77777777" w:rsidR="006A5FE4" w:rsidRPr="00D84D8D" w:rsidRDefault="006A5FE4" w:rsidP="0010117C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5DCC38" w14:textId="77777777" w:rsidR="006A5FE4" w:rsidRPr="00D84D8D" w:rsidRDefault="006A5FE4" w:rsidP="0010117C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5553FB18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661894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99F16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E8E71C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F6E807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3019A0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643E1DBE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4BE1C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8DEB59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A917E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FC78A6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AD4507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5EB062E1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7FA22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13CAB5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547239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AEC0D5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289A34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6A5FE4" w:rsidRPr="00D84D8D" w14:paraId="049945A0" w14:textId="77777777" w:rsidTr="00D84D8D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CE2F1A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28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F1B85D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3A78F0" w14:textId="77777777" w:rsidR="006A5FE4" w:rsidRPr="00D84D8D" w:rsidRDefault="006A5FE4" w:rsidP="00D84D8D">
            <w:pPr>
              <w:rPr>
                <w:sz w:val="22"/>
                <w:szCs w:val="22"/>
              </w:rPr>
            </w:pP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E6F05" w14:textId="77777777" w:rsidR="006A5FE4" w:rsidRPr="00D84D8D" w:rsidRDefault="006A5FE4" w:rsidP="00D84D8D">
            <w:pPr>
              <w:spacing w:line="312" w:lineRule="auto"/>
              <w:rPr>
                <w:sz w:val="22"/>
                <w:szCs w:val="22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35F8DE" w14:textId="77777777" w:rsidR="006A5FE4" w:rsidRPr="00D84D8D" w:rsidRDefault="006A5FE4" w:rsidP="00D84D8D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0710D109" w14:textId="77777777" w:rsidR="00D84D8D" w:rsidRDefault="00D84D8D" w:rsidP="005A3AC1">
      <w:pPr>
        <w:pStyle w:val="Heading1"/>
      </w:pPr>
    </w:p>
    <w:p w14:paraId="2B300BCE" w14:textId="77777777" w:rsidR="00CF31C4" w:rsidRPr="00D84D8D" w:rsidRDefault="00D84D8D" w:rsidP="005A3AC1">
      <w:pPr>
        <w:pStyle w:val="Heading1"/>
      </w:pPr>
      <w:r>
        <w:br w:type="page"/>
      </w:r>
    </w:p>
    <w:p w14:paraId="6D41A6E3" w14:textId="77777777" w:rsidR="00135A90" w:rsidRDefault="007E5A0F" w:rsidP="00135A90">
      <w:pPr>
        <w:pStyle w:val="Heading1"/>
      </w:pPr>
      <w:r w:rsidRPr="00D84D8D">
        <w:lastRenderedPageBreak/>
        <w:t>Objectives</w:t>
      </w:r>
    </w:p>
    <w:p w14:paraId="0AAC567E" w14:textId="77777777" w:rsidR="00135A90" w:rsidRPr="00135A90" w:rsidRDefault="006A5FE4" w:rsidP="00FF3951">
      <w:pPr>
        <w:ind w:firstLine="720"/>
        <w:rPr>
          <w:sz w:val="22"/>
          <w:szCs w:val="22"/>
        </w:rPr>
      </w:pPr>
      <w:r>
        <w:rPr>
          <w:sz w:val="22"/>
          <w:szCs w:val="22"/>
        </w:rPr>
        <w:t>Review and update document, create main folder flowing cm plan file.</w:t>
      </w:r>
    </w:p>
    <w:p w14:paraId="107ED55A" w14:textId="77777777" w:rsidR="007E5A0F" w:rsidRPr="00D84D8D" w:rsidRDefault="007E5A0F" w:rsidP="005A3AC1">
      <w:pPr>
        <w:pStyle w:val="Heading1"/>
      </w:pPr>
      <w:r w:rsidRPr="00D84D8D">
        <w:t>Agenda</w:t>
      </w:r>
    </w:p>
    <w:p w14:paraId="6CCB8C4C" w14:textId="77777777" w:rsidR="006A5FE4" w:rsidRDefault="006A5FE4" w:rsidP="006A5FE4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Edit and update project plan, cm plan, </w:t>
      </w:r>
      <w:proofErr w:type="gramStart"/>
      <w:r>
        <w:rPr>
          <w:sz w:val="22"/>
          <w:szCs w:val="22"/>
        </w:rPr>
        <w:t>introduction</w:t>
      </w:r>
      <w:proofErr w:type="gramEnd"/>
      <w:r>
        <w:rPr>
          <w:sz w:val="22"/>
          <w:szCs w:val="22"/>
        </w:rPr>
        <w:t xml:space="preserve"> file.</w:t>
      </w:r>
    </w:p>
    <w:p w14:paraId="57D23F10" w14:textId="77777777" w:rsidR="006A5FE4" w:rsidRDefault="006A5FE4" w:rsidP="006A5FE4">
      <w:pPr>
        <w:ind w:firstLine="720"/>
        <w:rPr>
          <w:sz w:val="22"/>
          <w:szCs w:val="22"/>
        </w:rPr>
      </w:pPr>
      <w:r>
        <w:rPr>
          <w:sz w:val="22"/>
          <w:szCs w:val="22"/>
        </w:rPr>
        <w:t>Create slide in power point</w:t>
      </w:r>
      <w:r>
        <w:rPr>
          <w:sz w:val="22"/>
          <w:szCs w:val="22"/>
        </w:rPr>
        <w:t>.</w:t>
      </w:r>
      <w:bookmarkStart w:id="0" w:name="_GoBack"/>
      <w:bookmarkEnd w:id="0"/>
    </w:p>
    <w:p w14:paraId="37CA219A" w14:textId="77777777" w:rsidR="006A5FE4" w:rsidRDefault="006A5FE4" w:rsidP="006A5FE4">
      <w:pPr>
        <w:ind w:firstLine="720"/>
        <w:rPr>
          <w:sz w:val="22"/>
          <w:szCs w:val="22"/>
        </w:rPr>
      </w:pPr>
      <w:r>
        <w:rPr>
          <w:sz w:val="22"/>
          <w:szCs w:val="22"/>
        </w:rPr>
        <w:t>Fix bug.</w:t>
      </w:r>
    </w:p>
    <w:p w14:paraId="6077F426" w14:textId="77777777" w:rsidR="007E5A0F" w:rsidRPr="00D84D8D" w:rsidRDefault="007E5A0F" w:rsidP="005A3AC1">
      <w:pPr>
        <w:pStyle w:val="Heading1"/>
      </w:pPr>
      <w:r w:rsidRPr="00D84D8D">
        <w:t>Contents</w:t>
      </w:r>
    </w:p>
    <w:p w14:paraId="74DE4286" w14:textId="77777777" w:rsidR="00457D4F" w:rsidRPr="00D84D8D" w:rsidRDefault="00457D4F" w:rsidP="00FF3951">
      <w:pPr>
        <w:pStyle w:val="ListParagraph"/>
        <w:ind w:left="1440"/>
        <w:rPr>
          <w:rFonts w:ascii="Times New Roman" w:eastAsia="Times New Roman" w:hAnsi="Times New Roman"/>
          <w:b/>
        </w:rPr>
      </w:pPr>
    </w:p>
    <w:p w14:paraId="0DAAFE07" w14:textId="77777777" w:rsidR="00CE7977" w:rsidRDefault="006A5FE4" w:rsidP="00FF3951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Edit and update project plan, cm plan, introduction same as </w:t>
      </w:r>
      <w:proofErr w:type="spellStart"/>
      <w:r>
        <w:rPr>
          <w:sz w:val="22"/>
          <w:szCs w:val="22"/>
        </w:rPr>
        <w:t>vmn</w:t>
      </w:r>
      <w:proofErr w:type="spellEnd"/>
      <w:r>
        <w:rPr>
          <w:sz w:val="22"/>
          <w:szCs w:val="22"/>
        </w:rPr>
        <w:t xml:space="preserve"> system.</w:t>
      </w:r>
    </w:p>
    <w:p w14:paraId="73E00305" w14:textId="77777777" w:rsidR="006A5FE4" w:rsidRDefault="006A5FE4" w:rsidP="00FF3951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Create slide in power point for </w:t>
      </w:r>
      <w:proofErr w:type="spellStart"/>
      <w:r>
        <w:rPr>
          <w:sz w:val="22"/>
          <w:szCs w:val="22"/>
        </w:rPr>
        <w:t>vmn</w:t>
      </w:r>
      <w:proofErr w:type="spellEnd"/>
      <w:r>
        <w:rPr>
          <w:sz w:val="22"/>
          <w:szCs w:val="22"/>
        </w:rPr>
        <w:t xml:space="preserve"> system for capstone project.</w:t>
      </w:r>
    </w:p>
    <w:p w14:paraId="73E0C4A9" w14:textId="77777777" w:rsidR="006A5FE4" w:rsidRDefault="006A5FE4" w:rsidP="00FF3951">
      <w:pPr>
        <w:ind w:firstLine="720"/>
        <w:rPr>
          <w:sz w:val="22"/>
          <w:szCs w:val="22"/>
        </w:rPr>
      </w:pPr>
      <w:r>
        <w:rPr>
          <w:sz w:val="22"/>
          <w:szCs w:val="22"/>
        </w:rPr>
        <w:t xml:space="preserve">Fix bug in store </w:t>
      </w:r>
      <w:proofErr w:type="gramStart"/>
      <w:r>
        <w:rPr>
          <w:sz w:val="22"/>
          <w:szCs w:val="22"/>
        </w:rPr>
        <w:t>side,</w:t>
      </w:r>
      <w:proofErr w:type="gramEnd"/>
      <w:r>
        <w:rPr>
          <w:sz w:val="22"/>
          <w:szCs w:val="22"/>
        </w:rPr>
        <w:t xml:space="preserve"> create delete function in mod side.</w:t>
      </w:r>
    </w:p>
    <w:p w14:paraId="10E56C53" w14:textId="77777777" w:rsidR="006A5FE4" w:rsidRDefault="006A5FE4" w:rsidP="00FF3951">
      <w:pPr>
        <w:ind w:firstLine="720"/>
        <w:rPr>
          <w:rFonts w:eastAsia="Times New Roman"/>
        </w:rPr>
      </w:pPr>
    </w:p>
    <w:p w14:paraId="4C797967" w14:textId="77777777" w:rsidR="00466D59" w:rsidRPr="00CF42A7" w:rsidRDefault="00466D59" w:rsidP="00466D59">
      <w:pPr>
        <w:rPr>
          <w:sz w:val="22"/>
          <w:szCs w:val="22"/>
        </w:rPr>
      </w:pPr>
      <w:r>
        <w:rPr>
          <w:rFonts w:eastAsia="Times New Roman"/>
        </w:rPr>
        <w:t xml:space="preserve"> </w:t>
      </w:r>
    </w:p>
    <w:p w14:paraId="6B3348AB" w14:textId="77777777" w:rsidR="00F5683F" w:rsidRPr="00D84D8D" w:rsidRDefault="00F5683F" w:rsidP="005A3AC1">
      <w:pPr>
        <w:pStyle w:val="Heading1"/>
      </w:pPr>
      <w:r w:rsidRPr="00D84D8D">
        <w:t>Conclusion</w:t>
      </w:r>
    </w:p>
    <w:p w14:paraId="2977C9AC" w14:textId="77777777" w:rsidR="00D505BC" w:rsidRPr="00D84D8D" w:rsidRDefault="00D505BC" w:rsidP="00D505BC">
      <w:pPr>
        <w:rPr>
          <w:sz w:val="22"/>
          <w:szCs w:val="22"/>
        </w:rPr>
      </w:pPr>
    </w:p>
    <w:tbl>
      <w:tblPr>
        <w:tblW w:w="9360" w:type="dxa"/>
        <w:tblInd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700"/>
        <w:gridCol w:w="6660"/>
      </w:tblGrid>
      <w:tr w:rsidR="00F5683F" w:rsidRPr="00D84D8D" w14:paraId="64120AC3" w14:textId="77777777" w:rsidTr="00396CBC">
        <w:tc>
          <w:tcPr>
            <w:tcW w:w="2700" w:type="dxa"/>
            <w:shd w:val="clear" w:color="auto" w:fill="FFE8E1"/>
          </w:tcPr>
          <w:p w14:paraId="7380A792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Discussed Items</w:t>
            </w:r>
          </w:p>
        </w:tc>
        <w:tc>
          <w:tcPr>
            <w:tcW w:w="6660" w:type="dxa"/>
            <w:shd w:val="clear" w:color="auto" w:fill="FFE8E1"/>
          </w:tcPr>
          <w:p w14:paraId="29A96EF2" w14:textId="77777777" w:rsidR="00F5683F" w:rsidRPr="00D84D8D" w:rsidRDefault="00F5683F" w:rsidP="00700E07">
            <w:pPr>
              <w:widowControl w:val="0"/>
              <w:spacing w:before="80" w:after="80" w:line="312" w:lineRule="auto"/>
              <w:ind w:left="-14"/>
              <w:rPr>
                <w:b/>
                <w:bCs/>
                <w:snapToGrid w:val="0"/>
                <w:color w:val="800000"/>
                <w:sz w:val="22"/>
                <w:szCs w:val="22"/>
              </w:rPr>
            </w:pPr>
            <w:r w:rsidRPr="00D84D8D">
              <w:rPr>
                <w:b/>
                <w:bCs/>
                <w:snapToGrid w:val="0"/>
                <w:color w:val="800000"/>
                <w:sz w:val="22"/>
                <w:szCs w:val="22"/>
              </w:rPr>
              <w:t>Decisions</w:t>
            </w:r>
          </w:p>
        </w:tc>
      </w:tr>
      <w:tr w:rsidR="00A95D61" w:rsidRPr="00D84D8D" w14:paraId="3243CE0A" w14:textId="77777777" w:rsidTr="004E154D">
        <w:tc>
          <w:tcPr>
            <w:tcW w:w="2700" w:type="dxa"/>
          </w:tcPr>
          <w:p w14:paraId="2333B44E" w14:textId="77777777" w:rsidR="00A95D61" w:rsidRPr="00D84D8D" w:rsidRDefault="00A95D61" w:rsidP="006C3837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1198E988" w14:textId="77777777" w:rsidR="00A95D61" w:rsidRPr="00D84D8D" w:rsidRDefault="00A95D61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BE39E2" w:rsidRPr="00D84D8D" w14:paraId="7F2EB3B4" w14:textId="77777777" w:rsidTr="004E154D">
        <w:tc>
          <w:tcPr>
            <w:tcW w:w="2700" w:type="dxa"/>
          </w:tcPr>
          <w:p w14:paraId="6E4421FB" w14:textId="77777777" w:rsidR="00BE39E2" w:rsidRPr="00D84D8D" w:rsidRDefault="00BE39E2" w:rsidP="004E154D">
            <w:pPr>
              <w:spacing w:afterLines="50" w:after="120" w:line="312" w:lineRule="auto"/>
              <w:rPr>
                <w:rFonts w:eastAsia="Times New Roman"/>
                <w:sz w:val="22"/>
                <w:szCs w:val="22"/>
              </w:rPr>
            </w:pPr>
          </w:p>
        </w:tc>
        <w:tc>
          <w:tcPr>
            <w:tcW w:w="6660" w:type="dxa"/>
          </w:tcPr>
          <w:p w14:paraId="46D89DE8" w14:textId="77777777" w:rsidR="00BE39E2" w:rsidRPr="00D84D8D" w:rsidRDefault="00BE39E2" w:rsidP="0068516B">
            <w:pPr>
              <w:pStyle w:val="bang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3DB10C35" w14:textId="77777777" w:rsidR="00F5683F" w:rsidRPr="00D84D8D" w:rsidRDefault="00F5683F" w:rsidP="00F5683F">
      <w:pPr>
        <w:spacing w:afterLines="50" w:after="120" w:line="312" w:lineRule="auto"/>
        <w:ind w:left="660"/>
        <w:rPr>
          <w:sz w:val="22"/>
          <w:szCs w:val="22"/>
        </w:rPr>
      </w:pPr>
    </w:p>
    <w:p w14:paraId="4C2E24FF" w14:textId="77777777" w:rsidR="00CC1BC3" w:rsidRPr="00D84D8D" w:rsidRDefault="00CC1BC3" w:rsidP="00F5683F">
      <w:pPr>
        <w:spacing w:afterLines="50" w:after="120" w:line="312" w:lineRule="auto"/>
        <w:ind w:left="660"/>
        <w:rPr>
          <w:sz w:val="22"/>
          <w:szCs w:val="22"/>
        </w:rPr>
      </w:pPr>
    </w:p>
    <w:sectPr w:rsidR="00CC1BC3" w:rsidRPr="00D84D8D">
      <w:footerReference w:type="default" r:id="rId9"/>
      <w:pgSz w:w="12240" w:h="15840"/>
      <w:pgMar w:top="1440" w:right="900" w:bottom="1620" w:left="16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12E088" w14:textId="77777777" w:rsidR="00C34AFC" w:rsidRDefault="00C34AFC">
      <w:r>
        <w:separator/>
      </w:r>
    </w:p>
  </w:endnote>
  <w:endnote w:type="continuationSeparator" w:id="0">
    <w:p w14:paraId="33DB4E16" w14:textId="77777777" w:rsidR="00C34AFC" w:rsidRDefault="00C34A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A00002BF" w:usb1="68C7FCFB" w:usb2="00000010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FDCF0" w14:textId="77777777" w:rsidR="006B1A47" w:rsidRDefault="006B1A47">
    <w:pPr>
      <w:pStyle w:val="Footer"/>
      <w:pBdr>
        <w:bottom w:val="single" w:sz="6" w:space="1" w:color="auto"/>
      </w:pBdr>
    </w:pPr>
  </w:p>
  <w:p w14:paraId="329BAD71" w14:textId="77777777" w:rsidR="006B1A47" w:rsidRDefault="006B1A47">
    <w:pPr>
      <w:pStyle w:val="Footer"/>
      <w:tabs>
        <w:tab w:val="clear" w:pos="4320"/>
      </w:tabs>
      <w:rPr>
        <w:rFonts w:ascii="Tahoma" w:hAnsi="Tahoma" w:cs="Tahoma"/>
        <w:sz w:val="20"/>
      </w:rPr>
    </w:pPr>
    <w:r>
      <w:rPr>
        <w:rFonts w:ascii="Tahoma" w:hAnsi="Tahoma" w:cs="Tahoma"/>
        <w:sz w:val="20"/>
      </w:rPr>
      <w:t>22e-BM/PM/HDCV/FPT v1/2</w:t>
    </w:r>
    <w:r>
      <w:rPr>
        <w:rFonts w:ascii="Tahoma" w:hAnsi="Tahoma" w:cs="Tahoma"/>
        <w:sz w:val="20"/>
      </w:rPr>
      <w:tab/>
    </w:r>
    <w:r w:rsidR="00A35E0D">
      <w:rPr>
        <w:rFonts w:ascii="Tahoma" w:hAnsi="Tahoma" w:cs="Tahoma"/>
        <w:sz w:val="20"/>
      </w:rPr>
      <w:tab/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PAGE </w:instrText>
    </w:r>
    <w:r>
      <w:rPr>
        <w:rFonts w:ascii="Tahoma" w:hAnsi="Tahoma" w:cs="Tahoma"/>
        <w:sz w:val="20"/>
      </w:rPr>
      <w:fldChar w:fldCharType="separate"/>
    </w:r>
    <w:r w:rsidR="00BA33FF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  <w:r>
      <w:rPr>
        <w:rFonts w:ascii="Tahoma" w:hAnsi="Tahoma" w:cs="Tahoma"/>
        <w:sz w:val="20"/>
      </w:rPr>
      <w:t>/</w:t>
    </w:r>
    <w:r>
      <w:rPr>
        <w:rFonts w:ascii="Tahoma" w:hAnsi="Tahoma" w:cs="Tahoma"/>
        <w:sz w:val="20"/>
      </w:rPr>
      <w:fldChar w:fldCharType="begin"/>
    </w:r>
    <w:r>
      <w:rPr>
        <w:rFonts w:ascii="Tahoma" w:hAnsi="Tahoma" w:cs="Tahoma"/>
        <w:sz w:val="20"/>
      </w:rPr>
      <w:instrText xml:space="preserve"> NUMPAGES </w:instrText>
    </w:r>
    <w:r>
      <w:rPr>
        <w:rFonts w:ascii="Tahoma" w:hAnsi="Tahoma" w:cs="Tahoma"/>
        <w:sz w:val="20"/>
      </w:rPr>
      <w:fldChar w:fldCharType="separate"/>
    </w:r>
    <w:r w:rsidR="00BA33FF">
      <w:rPr>
        <w:rFonts w:ascii="Tahoma" w:hAnsi="Tahoma" w:cs="Tahoma"/>
        <w:noProof/>
        <w:sz w:val="20"/>
      </w:rPr>
      <w:t>2</w:t>
    </w:r>
    <w:r>
      <w:rPr>
        <w:rFonts w:ascii="Tahoma" w:hAnsi="Tahoma" w:cs="Tahoma"/>
        <w:sz w:val="20"/>
      </w:rPr>
      <w:fldChar w:fldCharType="end"/>
    </w:r>
  </w:p>
  <w:p w14:paraId="1959A21E" w14:textId="77777777" w:rsidR="006B1A47" w:rsidRDefault="006B1A47">
    <w:pPr>
      <w:pStyle w:val="Footer"/>
      <w:tabs>
        <w:tab w:val="clear" w:pos="4320"/>
        <w:tab w:val="right" w:pos="9360"/>
      </w:tabs>
      <w:rPr>
        <w:rFonts w:ascii="Arial" w:hAnsi="Arial" w:cs="Arial"/>
        <w:sz w:val="18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0DF964" w14:textId="77777777" w:rsidR="00C34AFC" w:rsidRDefault="00C34AFC">
      <w:r>
        <w:separator/>
      </w:r>
    </w:p>
  </w:footnote>
  <w:footnote w:type="continuationSeparator" w:id="0">
    <w:p w14:paraId="07EC74D9" w14:textId="77777777" w:rsidR="00C34AFC" w:rsidRDefault="00C34A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F95FDF"/>
    <w:multiLevelType w:val="hybridMultilevel"/>
    <w:tmpl w:val="542C9F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24411E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E4B1302"/>
    <w:multiLevelType w:val="hybridMultilevel"/>
    <w:tmpl w:val="8BFA6660"/>
    <w:lvl w:ilvl="0" w:tplc="714CF02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F0971CA"/>
    <w:multiLevelType w:val="hybridMultilevel"/>
    <w:tmpl w:val="A0C656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2213B27"/>
    <w:multiLevelType w:val="hybridMultilevel"/>
    <w:tmpl w:val="4C98B350"/>
    <w:lvl w:ilvl="0" w:tplc="0B9A973C">
      <w:start w:val="8"/>
      <w:numFmt w:val="bullet"/>
      <w:lvlText w:val="-"/>
      <w:lvlJc w:val="left"/>
      <w:pPr>
        <w:ind w:left="114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5">
    <w:nsid w:val="17775558"/>
    <w:multiLevelType w:val="hybridMultilevel"/>
    <w:tmpl w:val="B8262D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B6916"/>
    <w:multiLevelType w:val="hybridMultilevel"/>
    <w:tmpl w:val="EB665B3E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7">
    <w:nsid w:val="1E6B2302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030090"/>
    <w:multiLevelType w:val="hybridMultilevel"/>
    <w:tmpl w:val="3650007E"/>
    <w:lvl w:ilvl="0" w:tplc="20C6D606">
      <w:start w:val="1"/>
      <w:numFmt w:val="upperLetter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9">
    <w:nsid w:val="22735FB3"/>
    <w:multiLevelType w:val="hybridMultilevel"/>
    <w:tmpl w:val="9D44C434"/>
    <w:lvl w:ilvl="0" w:tplc="196EFA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976C3C"/>
    <w:multiLevelType w:val="hybridMultilevel"/>
    <w:tmpl w:val="F578A46E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>
    <w:nsid w:val="2B6204F1"/>
    <w:multiLevelType w:val="hybridMultilevel"/>
    <w:tmpl w:val="CA245D40"/>
    <w:lvl w:ilvl="0" w:tplc="D13438EE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8990083"/>
    <w:multiLevelType w:val="hybridMultilevel"/>
    <w:tmpl w:val="EE886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F321C47"/>
    <w:multiLevelType w:val="multilevel"/>
    <w:tmpl w:val="A386E73C"/>
    <w:lvl w:ilvl="0">
      <w:start w:val="1"/>
      <w:numFmt w:val="upperRoman"/>
      <w:suff w:val="space"/>
      <w:lvlText w:val=" %1."/>
      <w:lvlJc w:val="left"/>
      <w:pPr>
        <w:ind w:left="3816" w:hanging="3816"/>
      </w:pPr>
      <w:rPr>
        <w:rFonts w:hint="default"/>
        <w:caps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2."/>
      <w:lvlJc w:val="left"/>
      <w:pPr>
        <w:ind w:left="1008" w:hanging="216"/>
      </w:pPr>
      <w:rPr>
        <w:rFonts w:hint="default"/>
        <w:b/>
        <w:i w:val="0"/>
      </w:rPr>
    </w:lvl>
    <w:lvl w:ilvl="2">
      <w:start w:val="1"/>
      <w:numFmt w:val="lowerLetter"/>
      <w:pStyle w:val="Heading3"/>
      <w:suff w:val="space"/>
      <w:lvlText w:val="%2.%3."/>
      <w:lvlJc w:val="left"/>
      <w:pPr>
        <w:ind w:left="1008" w:hanging="216"/>
      </w:pPr>
    </w:lvl>
    <w:lvl w:ilvl="3">
      <w:start w:val="1"/>
      <w:numFmt w:val="lowerLetter"/>
      <w:pStyle w:val="Heading4"/>
      <w:lvlText w:val="%4."/>
      <w:lvlJc w:val="left"/>
      <w:pPr>
        <w:tabs>
          <w:tab w:val="num" w:pos="360"/>
        </w:tabs>
        <w:ind w:left="0" w:firstLine="0"/>
      </w:pPr>
    </w:lvl>
    <w:lvl w:ilvl="4">
      <w:start w:val="1"/>
      <w:numFmt w:val="decimal"/>
      <w:suff w:val="space"/>
      <w:lvlText w:val="%2-%3.%5"/>
      <w:lvlJc w:val="left"/>
      <w:pPr>
        <w:ind w:left="1181" w:hanging="533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4">
    <w:nsid w:val="42696774"/>
    <w:multiLevelType w:val="hybridMultilevel"/>
    <w:tmpl w:val="AC164F5A"/>
    <w:lvl w:ilvl="0" w:tplc="AC584D24">
      <w:start w:val="1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752AFA"/>
    <w:multiLevelType w:val="hybridMultilevel"/>
    <w:tmpl w:val="64965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BC7126"/>
    <w:multiLevelType w:val="hybridMultilevel"/>
    <w:tmpl w:val="049E7DA0"/>
    <w:lvl w:ilvl="0" w:tplc="EB665414">
      <w:start w:val="3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DA11A0B"/>
    <w:multiLevelType w:val="hybridMultilevel"/>
    <w:tmpl w:val="344EDFD8"/>
    <w:lvl w:ilvl="0" w:tplc="A2B0C996">
      <w:start w:val="29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1"/>
  </w:num>
  <w:num w:numId="4">
    <w:abstractNumId w:val="11"/>
  </w:num>
  <w:num w:numId="5">
    <w:abstractNumId w:val="17"/>
  </w:num>
  <w:num w:numId="6">
    <w:abstractNumId w:val="16"/>
  </w:num>
  <w:num w:numId="7">
    <w:abstractNumId w:val="4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14"/>
  </w:num>
  <w:num w:numId="13">
    <w:abstractNumId w:val="15"/>
  </w:num>
  <w:num w:numId="14">
    <w:abstractNumId w:val="0"/>
  </w:num>
  <w:num w:numId="15">
    <w:abstractNumId w:val="9"/>
  </w:num>
  <w:num w:numId="16">
    <w:abstractNumId w:val="12"/>
  </w:num>
  <w:num w:numId="17">
    <w:abstractNumId w:val="7"/>
  </w:num>
  <w:num w:numId="18">
    <w:abstractNumId w:val="1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/>
  <w:embedSystemFonts/>
  <w:activeWritingStyle w:appName="MSWord" w:lang="en-US" w:vendorID="64" w:dllVersion="131078" w:nlCheck="1" w:checkStyle="0"/>
  <w:activeWritingStyle w:appName="MSWord" w:lang="en-US" w:vendorID="64" w:dllVersion="131077" w:nlCheck="1" w:checkStyle="1"/>
  <w:activeWritingStyle w:appName="MSWord" w:lang="en-GB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9F3"/>
    <w:rsid w:val="00000130"/>
    <w:rsid w:val="000053E3"/>
    <w:rsid w:val="00016348"/>
    <w:rsid w:val="000177E1"/>
    <w:rsid w:val="00032BF8"/>
    <w:rsid w:val="0003727D"/>
    <w:rsid w:val="00040E70"/>
    <w:rsid w:val="000415D5"/>
    <w:rsid w:val="000417EF"/>
    <w:rsid w:val="00041FAE"/>
    <w:rsid w:val="0004320B"/>
    <w:rsid w:val="000521C3"/>
    <w:rsid w:val="0005487B"/>
    <w:rsid w:val="0005586B"/>
    <w:rsid w:val="0006154F"/>
    <w:rsid w:val="000636A2"/>
    <w:rsid w:val="00063C98"/>
    <w:rsid w:val="00066A21"/>
    <w:rsid w:val="000676DA"/>
    <w:rsid w:val="00071336"/>
    <w:rsid w:val="00071EAE"/>
    <w:rsid w:val="00072968"/>
    <w:rsid w:val="00080425"/>
    <w:rsid w:val="0008328E"/>
    <w:rsid w:val="000836AE"/>
    <w:rsid w:val="000837BE"/>
    <w:rsid w:val="00086236"/>
    <w:rsid w:val="00086B7F"/>
    <w:rsid w:val="00087826"/>
    <w:rsid w:val="00092F72"/>
    <w:rsid w:val="00097B5C"/>
    <w:rsid w:val="000A2087"/>
    <w:rsid w:val="000A2665"/>
    <w:rsid w:val="000A2A6A"/>
    <w:rsid w:val="000A497B"/>
    <w:rsid w:val="000A4BD4"/>
    <w:rsid w:val="000A7B95"/>
    <w:rsid w:val="000A7E6D"/>
    <w:rsid w:val="000B0358"/>
    <w:rsid w:val="000B043A"/>
    <w:rsid w:val="000B1A3D"/>
    <w:rsid w:val="000B3D98"/>
    <w:rsid w:val="000B536B"/>
    <w:rsid w:val="000B6487"/>
    <w:rsid w:val="000C02FE"/>
    <w:rsid w:val="000C2F29"/>
    <w:rsid w:val="000C3D07"/>
    <w:rsid w:val="000C54E6"/>
    <w:rsid w:val="000C5F95"/>
    <w:rsid w:val="000C62C5"/>
    <w:rsid w:val="000D2417"/>
    <w:rsid w:val="000D2E2D"/>
    <w:rsid w:val="000D598D"/>
    <w:rsid w:val="000D62C9"/>
    <w:rsid w:val="000E0786"/>
    <w:rsid w:val="000E681B"/>
    <w:rsid w:val="000F0170"/>
    <w:rsid w:val="000F3039"/>
    <w:rsid w:val="000F387E"/>
    <w:rsid w:val="000F478A"/>
    <w:rsid w:val="000F6DB4"/>
    <w:rsid w:val="000F729B"/>
    <w:rsid w:val="001010E8"/>
    <w:rsid w:val="0010238D"/>
    <w:rsid w:val="00106FD7"/>
    <w:rsid w:val="00110E2C"/>
    <w:rsid w:val="001201D0"/>
    <w:rsid w:val="00125910"/>
    <w:rsid w:val="001300B4"/>
    <w:rsid w:val="00133085"/>
    <w:rsid w:val="00134D26"/>
    <w:rsid w:val="00135A90"/>
    <w:rsid w:val="00146CDA"/>
    <w:rsid w:val="00147ACD"/>
    <w:rsid w:val="00155FD8"/>
    <w:rsid w:val="0016269E"/>
    <w:rsid w:val="00170F27"/>
    <w:rsid w:val="001721D4"/>
    <w:rsid w:val="00176C57"/>
    <w:rsid w:val="00180EA5"/>
    <w:rsid w:val="001812EA"/>
    <w:rsid w:val="001863B3"/>
    <w:rsid w:val="00191110"/>
    <w:rsid w:val="001925CD"/>
    <w:rsid w:val="001946C2"/>
    <w:rsid w:val="001948AC"/>
    <w:rsid w:val="00194E30"/>
    <w:rsid w:val="001A2346"/>
    <w:rsid w:val="001A5CCF"/>
    <w:rsid w:val="001B4258"/>
    <w:rsid w:val="001C0D45"/>
    <w:rsid w:val="001C78FA"/>
    <w:rsid w:val="001D2467"/>
    <w:rsid w:val="001D38D6"/>
    <w:rsid w:val="001E0C64"/>
    <w:rsid w:val="001E0D9B"/>
    <w:rsid w:val="001F3148"/>
    <w:rsid w:val="001F37B7"/>
    <w:rsid w:val="001F4FAB"/>
    <w:rsid w:val="001F5D0E"/>
    <w:rsid w:val="00201C99"/>
    <w:rsid w:val="00210BC7"/>
    <w:rsid w:val="002116F0"/>
    <w:rsid w:val="0021170F"/>
    <w:rsid w:val="00213FE9"/>
    <w:rsid w:val="002160D5"/>
    <w:rsid w:val="00216DA8"/>
    <w:rsid w:val="002224C2"/>
    <w:rsid w:val="00224536"/>
    <w:rsid w:val="002319F3"/>
    <w:rsid w:val="00234EEE"/>
    <w:rsid w:val="00241B59"/>
    <w:rsid w:val="00244B84"/>
    <w:rsid w:val="00251746"/>
    <w:rsid w:val="00254B12"/>
    <w:rsid w:val="00254B61"/>
    <w:rsid w:val="00260969"/>
    <w:rsid w:val="0026766F"/>
    <w:rsid w:val="00267760"/>
    <w:rsid w:val="002724C9"/>
    <w:rsid w:val="002727D5"/>
    <w:rsid w:val="00275FDF"/>
    <w:rsid w:val="00282652"/>
    <w:rsid w:val="0028535F"/>
    <w:rsid w:val="00286ACB"/>
    <w:rsid w:val="002871D9"/>
    <w:rsid w:val="0029367D"/>
    <w:rsid w:val="00297B07"/>
    <w:rsid w:val="002A4F7F"/>
    <w:rsid w:val="002B295F"/>
    <w:rsid w:val="002B2EE9"/>
    <w:rsid w:val="002B3220"/>
    <w:rsid w:val="002B43D7"/>
    <w:rsid w:val="002C2CA0"/>
    <w:rsid w:val="002C35D8"/>
    <w:rsid w:val="002C42C8"/>
    <w:rsid w:val="002C7119"/>
    <w:rsid w:val="002D3F98"/>
    <w:rsid w:val="002D3FE6"/>
    <w:rsid w:val="002D7CFB"/>
    <w:rsid w:val="002D7E1B"/>
    <w:rsid w:val="002E3198"/>
    <w:rsid w:val="002E46BA"/>
    <w:rsid w:val="002F019D"/>
    <w:rsid w:val="002F1046"/>
    <w:rsid w:val="002F3F7F"/>
    <w:rsid w:val="002F769A"/>
    <w:rsid w:val="003013DE"/>
    <w:rsid w:val="003050E5"/>
    <w:rsid w:val="00306A19"/>
    <w:rsid w:val="00313FA4"/>
    <w:rsid w:val="00325E31"/>
    <w:rsid w:val="003262DE"/>
    <w:rsid w:val="0033281E"/>
    <w:rsid w:val="00332CFF"/>
    <w:rsid w:val="00340DB6"/>
    <w:rsid w:val="003414A5"/>
    <w:rsid w:val="00341A98"/>
    <w:rsid w:val="0034471D"/>
    <w:rsid w:val="00344B89"/>
    <w:rsid w:val="00345275"/>
    <w:rsid w:val="00347449"/>
    <w:rsid w:val="0035242A"/>
    <w:rsid w:val="00353847"/>
    <w:rsid w:val="00356A55"/>
    <w:rsid w:val="00360C37"/>
    <w:rsid w:val="003639B5"/>
    <w:rsid w:val="0036455E"/>
    <w:rsid w:val="00365A65"/>
    <w:rsid w:val="003668D4"/>
    <w:rsid w:val="00373C0A"/>
    <w:rsid w:val="00373E9D"/>
    <w:rsid w:val="00374D59"/>
    <w:rsid w:val="00376860"/>
    <w:rsid w:val="003768C8"/>
    <w:rsid w:val="003775E5"/>
    <w:rsid w:val="0038044E"/>
    <w:rsid w:val="003842E4"/>
    <w:rsid w:val="00385761"/>
    <w:rsid w:val="00386CAF"/>
    <w:rsid w:val="0039567B"/>
    <w:rsid w:val="00396CBC"/>
    <w:rsid w:val="00397E7B"/>
    <w:rsid w:val="003A1EEF"/>
    <w:rsid w:val="003A2268"/>
    <w:rsid w:val="003A3EA0"/>
    <w:rsid w:val="003B653D"/>
    <w:rsid w:val="003B6C75"/>
    <w:rsid w:val="003C126D"/>
    <w:rsid w:val="003C1BD3"/>
    <w:rsid w:val="003C580E"/>
    <w:rsid w:val="003C5F26"/>
    <w:rsid w:val="003D3706"/>
    <w:rsid w:val="003D53B1"/>
    <w:rsid w:val="003D59E2"/>
    <w:rsid w:val="003D6646"/>
    <w:rsid w:val="003E03FB"/>
    <w:rsid w:val="003E298A"/>
    <w:rsid w:val="003E47CA"/>
    <w:rsid w:val="003F6C13"/>
    <w:rsid w:val="003F71C0"/>
    <w:rsid w:val="003F75F9"/>
    <w:rsid w:val="00400844"/>
    <w:rsid w:val="00401622"/>
    <w:rsid w:val="0040439A"/>
    <w:rsid w:val="00410F16"/>
    <w:rsid w:val="00411B84"/>
    <w:rsid w:val="00412B02"/>
    <w:rsid w:val="00414722"/>
    <w:rsid w:val="0041500E"/>
    <w:rsid w:val="0041769A"/>
    <w:rsid w:val="004219D1"/>
    <w:rsid w:val="00422C04"/>
    <w:rsid w:val="004237F4"/>
    <w:rsid w:val="004249D8"/>
    <w:rsid w:val="00426AD6"/>
    <w:rsid w:val="00433971"/>
    <w:rsid w:val="004339AB"/>
    <w:rsid w:val="00442BC1"/>
    <w:rsid w:val="0044386D"/>
    <w:rsid w:val="00445060"/>
    <w:rsid w:val="00447914"/>
    <w:rsid w:val="004505CE"/>
    <w:rsid w:val="00457D4F"/>
    <w:rsid w:val="00461454"/>
    <w:rsid w:val="00465921"/>
    <w:rsid w:val="00466BD2"/>
    <w:rsid w:val="00466D59"/>
    <w:rsid w:val="00470C8C"/>
    <w:rsid w:val="00471B99"/>
    <w:rsid w:val="0047525D"/>
    <w:rsid w:val="0047542B"/>
    <w:rsid w:val="004757FC"/>
    <w:rsid w:val="00477510"/>
    <w:rsid w:val="00482A6E"/>
    <w:rsid w:val="00492E26"/>
    <w:rsid w:val="00494AD7"/>
    <w:rsid w:val="00495402"/>
    <w:rsid w:val="004A0585"/>
    <w:rsid w:val="004A1DB2"/>
    <w:rsid w:val="004A2566"/>
    <w:rsid w:val="004A5B95"/>
    <w:rsid w:val="004A74EF"/>
    <w:rsid w:val="004B7308"/>
    <w:rsid w:val="004B7A03"/>
    <w:rsid w:val="004C6980"/>
    <w:rsid w:val="004C6EF5"/>
    <w:rsid w:val="004C7E07"/>
    <w:rsid w:val="004D21A7"/>
    <w:rsid w:val="004D7F28"/>
    <w:rsid w:val="004E154D"/>
    <w:rsid w:val="00500A8B"/>
    <w:rsid w:val="00502380"/>
    <w:rsid w:val="00502E74"/>
    <w:rsid w:val="00505DD8"/>
    <w:rsid w:val="005069A1"/>
    <w:rsid w:val="0050792D"/>
    <w:rsid w:val="00511C04"/>
    <w:rsid w:val="005142BA"/>
    <w:rsid w:val="00515684"/>
    <w:rsid w:val="00522D8D"/>
    <w:rsid w:val="00524F65"/>
    <w:rsid w:val="0053286A"/>
    <w:rsid w:val="00532C19"/>
    <w:rsid w:val="00532C51"/>
    <w:rsid w:val="005347BA"/>
    <w:rsid w:val="00542270"/>
    <w:rsid w:val="00544A3B"/>
    <w:rsid w:val="00547B38"/>
    <w:rsid w:val="00551738"/>
    <w:rsid w:val="00552BD7"/>
    <w:rsid w:val="00553265"/>
    <w:rsid w:val="00556439"/>
    <w:rsid w:val="0056089F"/>
    <w:rsid w:val="0056356C"/>
    <w:rsid w:val="005645C5"/>
    <w:rsid w:val="005667AF"/>
    <w:rsid w:val="00566C47"/>
    <w:rsid w:val="0056707B"/>
    <w:rsid w:val="00572E46"/>
    <w:rsid w:val="00573236"/>
    <w:rsid w:val="0058225D"/>
    <w:rsid w:val="00582AA1"/>
    <w:rsid w:val="0059067E"/>
    <w:rsid w:val="00591A53"/>
    <w:rsid w:val="00592CD9"/>
    <w:rsid w:val="005942DA"/>
    <w:rsid w:val="005A03E5"/>
    <w:rsid w:val="005A3AC1"/>
    <w:rsid w:val="005B1647"/>
    <w:rsid w:val="005B1656"/>
    <w:rsid w:val="005B1F2E"/>
    <w:rsid w:val="005C1BFA"/>
    <w:rsid w:val="005C3381"/>
    <w:rsid w:val="005C6433"/>
    <w:rsid w:val="005D0DBB"/>
    <w:rsid w:val="005D2172"/>
    <w:rsid w:val="005D2819"/>
    <w:rsid w:val="005D42DD"/>
    <w:rsid w:val="005D6158"/>
    <w:rsid w:val="005E0375"/>
    <w:rsid w:val="005E3FB4"/>
    <w:rsid w:val="005E4AE6"/>
    <w:rsid w:val="005F021E"/>
    <w:rsid w:val="005F043E"/>
    <w:rsid w:val="005F731C"/>
    <w:rsid w:val="005F7EDF"/>
    <w:rsid w:val="00600662"/>
    <w:rsid w:val="0060068C"/>
    <w:rsid w:val="00603640"/>
    <w:rsid w:val="00606DD2"/>
    <w:rsid w:val="006123F5"/>
    <w:rsid w:val="006139FA"/>
    <w:rsid w:val="006156B5"/>
    <w:rsid w:val="00617104"/>
    <w:rsid w:val="006213CC"/>
    <w:rsid w:val="006227E6"/>
    <w:rsid w:val="00622DC5"/>
    <w:rsid w:val="00625CD3"/>
    <w:rsid w:val="00626C72"/>
    <w:rsid w:val="00627F02"/>
    <w:rsid w:val="00627F32"/>
    <w:rsid w:val="00632512"/>
    <w:rsid w:val="0063743F"/>
    <w:rsid w:val="00641624"/>
    <w:rsid w:val="006434D3"/>
    <w:rsid w:val="006460C5"/>
    <w:rsid w:val="00646BDB"/>
    <w:rsid w:val="006471E8"/>
    <w:rsid w:val="00647310"/>
    <w:rsid w:val="00653EE0"/>
    <w:rsid w:val="0065748F"/>
    <w:rsid w:val="00657AFB"/>
    <w:rsid w:val="006620DE"/>
    <w:rsid w:val="00665A11"/>
    <w:rsid w:val="00666FDC"/>
    <w:rsid w:val="0066708A"/>
    <w:rsid w:val="0066736D"/>
    <w:rsid w:val="00667E8E"/>
    <w:rsid w:val="00667EBC"/>
    <w:rsid w:val="006740CF"/>
    <w:rsid w:val="006762FE"/>
    <w:rsid w:val="00676D91"/>
    <w:rsid w:val="00682447"/>
    <w:rsid w:val="0068516B"/>
    <w:rsid w:val="00690A25"/>
    <w:rsid w:val="00694578"/>
    <w:rsid w:val="00696F28"/>
    <w:rsid w:val="00697120"/>
    <w:rsid w:val="006A4E24"/>
    <w:rsid w:val="006A5FE4"/>
    <w:rsid w:val="006A6FF3"/>
    <w:rsid w:val="006A77F6"/>
    <w:rsid w:val="006B119F"/>
    <w:rsid w:val="006B1A47"/>
    <w:rsid w:val="006B30BA"/>
    <w:rsid w:val="006C3837"/>
    <w:rsid w:val="006C3D85"/>
    <w:rsid w:val="006D1646"/>
    <w:rsid w:val="006D2E51"/>
    <w:rsid w:val="006D4B92"/>
    <w:rsid w:val="006D57AD"/>
    <w:rsid w:val="006D59F1"/>
    <w:rsid w:val="006D6B01"/>
    <w:rsid w:val="006E0EAE"/>
    <w:rsid w:val="006E2F2F"/>
    <w:rsid w:val="006E7759"/>
    <w:rsid w:val="006F1421"/>
    <w:rsid w:val="006F413B"/>
    <w:rsid w:val="006F7562"/>
    <w:rsid w:val="0070086E"/>
    <w:rsid w:val="00700E07"/>
    <w:rsid w:val="00700FBD"/>
    <w:rsid w:val="0070201D"/>
    <w:rsid w:val="007022C5"/>
    <w:rsid w:val="007120B2"/>
    <w:rsid w:val="00716919"/>
    <w:rsid w:val="0072096D"/>
    <w:rsid w:val="00721D79"/>
    <w:rsid w:val="00722768"/>
    <w:rsid w:val="0072387D"/>
    <w:rsid w:val="007244DC"/>
    <w:rsid w:val="007251D0"/>
    <w:rsid w:val="0072774C"/>
    <w:rsid w:val="00733250"/>
    <w:rsid w:val="00735FB1"/>
    <w:rsid w:val="007363BE"/>
    <w:rsid w:val="00736C67"/>
    <w:rsid w:val="00743A88"/>
    <w:rsid w:val="0074541D"/>
    <w:rsid w:val="00745755"/>
    <w:rsid w:val="00752EDB"/>
    <w:rsid w:val="00753E8B"/>
    <w:rsid w:val="00754C9A"/>
    <w:rsid w:val="0076103C"/>
    <w:rsid w:val="007610D5"/>
    <w:rsid w:val="00761351"/>
    <w:rsid w:val="0076434A"/>
    <w:rsid w:val="00770A25"/>
    <w:rsid w:val="00770EDE"/>
    <w:rsid w:val="00777F96"/>
    <w:rsid w:val="00777FE2"/>
    <w:rsid w:val="00783333"/>
    <w:rsid w:val="0079271F"/>
    <w:rsid w:val="00793DBB"/>
    <w:rsid w:val="007946F5"/>
    <w:rsid w:val="00795C34"/>
    <w:rsid w:val="00796E5A"/>
    <w:rsid w:val="007A04B8"/>
    <w:rsid w:val="007A061C"/>
    <w:rsid w:val="007C7079"/>
    <w:rsid w:val="007D28AD"/>
    <w:rsid w:val="007D4349"/>
    <w:rsid w:val="007D76F2"/>
    <w:rsid w:val="007E0438"/>
    <w:rsid w:val="007E0C68"/>
    <w:rsid w:val="007E3330"/>
    <w:rsid w:val="007E5A0F"/>
    <w:rsid w:val="007F305D"/>
    <w:rsid w:val="007F3687"/>
    <w:rsid w:val="007F3729"/>
    <w:rsid w:val="007F5E3B"/>
    <w:rsid w:val="007F73FB"/>
    <w:rsid w:val="008002D2"/>
    <w:rsid w:val="008019AC"/>
    <w:rsid w:val="00802E28"/>
    <w:rsid w:val="00803E57"/>
    <w:rsid w:val="00803EED"/>
    <w:rsid w:val="008043DE"/>
    <w:rsid w:val="008122B9"/>
    <w:rsid w:val="00813137"/>
    <w:rsid w:val="0081659C"/>
    <w:rsid w:val="008252E8"/>
    <w:rsid w:val="008309D8"/>
    <w:rsid w:val="00831751"/>
    <w:rsid w:val="00831FFF"/>
    <w:rsid w:val="00832881"/>
    <w:rsid w:val="008354ED"/>
    <w:rsid w:val="00840C72"/>
    <w:rsid w:val="0084328A"/>
    <w:rsid w:val="0084476A"/>
    <w:rsid w:val="00850876"/>
    <w:rsid w:val="00854E1B"/>
    <w:rsid w:val="00856CB9"/>
    <w:rsid w:val="008629D5"/>
    <w:rsid w:val="00867835"/>
    <w:rsid w:val="0087436D"/>
    <w:rsid w:val="00875B3A"/>
    <w:rsid w:val="00875F27"/>
    <w:rsid w:val="00880A81"/>
    <w:rsid w:val="00880DC3"/>
    <w:rsid w:val="00886A03"/>
    <w:rsid w:val="008A0D06"/>
    <w:rsid w:val="008A1967"/>
    <w:rsid w:val="008A633E"/>
    <w:rsid w:val="008B447A"/>
    <w:rsid w:val="008B55D0"/>
    <w:rsid w:val="008B59FA"/>
    <w:rsid w:val="008B7B61"/>
    <w:rsid w:val="008C378C"/>
    <w:rsid w:val="008C58D0"/>
    <w:rsid w:val="008C6144"/>
    <w:rsid w:val="008D26F2"/>
    <w:rsid w:val="008D6C0B"/>
    <w:rsid w:val="008E11F6"/>
    <w:rsid w:val="008E4F81"/>
    <w:rsid w:val="008E547B"/>
    <w:rsid w:val="008F0B53"/>
    <w:rsid w:val="008F1078"/>
    <w:rsid w:val="00901B1B"/>
    <w:rsid w:val="00902320"/>
    <w:rsid w:val="00904DD3"/>
    <w:rsid w:val="00905A8A"/>
    <w:rsid w:val="009105F5"/>
    <w:rsid w:val="00914B83"/>
    <w:rsid w:val="00915F82"/>
    <w:rsid w:val="00920288"/>
    <w:rsid w:val="00920871"/>
    <w:rsid w:val="009224A2"/>
    <w:rsid w:val="0092445D"/>
    <w:rsid w:val="00924594"/>
    <w:rsid w:val="00926DFF"/>
    <w:rsid w:val="00927233"/>
    <w:rsid w:val="00930DC6"/>
    <w:rsid w:val="009330F6"/>
    <w:rsid w:val="009343CC"/>
    <w:rsid w:val="00940E04"/>
    <w:rsid w:val="009508AA"/>
    <w:rsid w:val="00952675"/>
    <w:rsid w:val="00953CFF"/>
    <w:rsid w:val="00956089"/>
    <w:rsid w:val="0096018B"/>
    <w:rsid w:val="00960EB6"/>
    <w:rsid w:val="0096212A"/>
    <w:rsid w:val="00962C08"/>
    <w:rsid w:val="00967087"/>
    <w:rsid w:val="00974F05"/>
    <w:rsid w:val="00974FC7"/>
    <w:rsid w:val="009803AF"/>
    <w:rsid w:val="00983959"/>
    <w:rsid w:val="00985082"/>
    <w:rsid w:val="00996506"/>
    <w:rsid w:val="009A39FA"/>
    <w:rsid w:val="009A494A"/>
    <w:rsid w:val="009A725E"/>
    <w:rsid w:val="009B0AAA"/>
    <w:rsid w:val="009B0D96"/>
    <w:rsid w:val="009B177C"/>
    <w:rsid w:val="009B44F4"/>
    <w:rsid w:val="009B6EB0"/>
    <w:rsid w:val="009C165C"/>
    <w:rsid w:val="009C29EC"/>
    <w:rsid w:val="009C2B7F"/>
    <w:rsid w:val="009D3CCF"/>
    <w:rsid w:val="009D6849"/>
    <w:rsid w:val="009E2700"/>
    <w:rsid w:val="009E4364"/>
    <w:rsid w:val="009E70D1"/>
    <w:rsid w:val="009F0B1A"/>
    <w:rsid w:val="009F56C5"/>
    <w:rsid w:val="009F576A"/>
    <w:rsid w:val="009F5CB8"/>
    <w:rsid w:val="00A10C9C"/>
    <w:rsid w:val="00A12B35"/>
    <w:rsid w:val="00A13A33"/>
    <w:rsid w:val="00A21C49"/>
    <w:rsid w:val="00A21E41"/>
    <w:rsid w:val="00A21F3D"/>
    <w:rsid w:val="00A266B8"/>
    <w:rsid w:val="00A30E71"/>
    <w:rsid w:val="00A33316"/>
    <w:rsid w:val="00A347BD"/>
    <w:rsid w:val="00A35E0D"/>
    <w:rsid w:val="00A40F4A"/>
    <w:rsid w:val="00A41214"/>
    <w:rsid w:val="00A438C4"/>
    <w:rsid w:val="00A625BE"/>
    <w:rsid w:val="00A62F76"/>
    <w:rsid w:val="00A63C00"/>
    <w:rsid w:val="00A64544"/>
    <w:rsid w:val="00A64BA1"/>
    <w:rsid w:val="00A818B6"/>
    <w:rsid w:val="00A81AE9"/>
    <w:rsid w:val="00A82912"/>
    <w:rsid w:val="00A867D9"/>
    <w:rsid w:val="00A86B7B"/>
    <w:rsid w:val="00A92BEE"/>
    <w:rsid w:val="00A94F76"/>
    <w:rsid w:val="00A95D61"/>
    <w:rsid w:val="00AA09FE"/>
    <w:rsid w:val="00AA0AFC"/>
    <w:rsid w:val="00AA0B3B"/>
    <w:rsid w:val="00AA670E"/>
    <w:rsid w:val="00AA688A"/>
    <w:rsid w:val="00AB1672"/>
    <w:rsid w:val="00AB1C36"/>
    <w:rsid w:val="00AB70D6"/>
    <w:rsid w:val="00AB7662"/>
    <w:rsid w:val="00AC213F"/>
    <w:rsid w:val="00AC5C57"/>
    <w:rsid w:val="00AD1DD3"/>
    <w:rsid w:val="00AD390F"/>
    <w:rsid w:val="00AD54D2"/>
    <w:rsid w:val="00AD7B15"/>
    <w:rsid w:val="00AE6D73"/>
    <w:rsid w:val="00AE735E"/>
    <w:rsid w:val="00AF19BA"/>
    <w:rsid w:val="00AF4183"/>
    <w:rsid w:val="00AF7FF6"/>
    <w:rsid w:val="00B0289D"/>
    <w:rsid w:val="00B06989"/>
    <w:rsid w:val="00B154F3"/>
    <w:rsid w:val="00B20A1A"/>
    <w:rsid w:val="00B26F72"/>
    <w:rsid w:val="00B27E45"/>
    <w:rsid w:val="00B33E5F"/>
    <w:rsid w:val="00B409E7"/>
    <w:rsid w:val="00B412A6"/>
    <w:rsid w:val="00B42FF2"/>
    <w:rsid w:val="00B47CB4"/>
    <w:rsid w:val="00B57199"/>
    <w:rsid w:val="00B64E3D"/>
    <w:rsid w:val="00B65533"/>
    <w:rsid w:val="00B711CA"/>
    <w:rsid w:val="00B724DF"/>
    <w:rsid w:val="00B72F38"/>
    <w:rsid w:val="00B74148"/>
    <w:rsid w:val="00B76A97"/>
    <w:rsid w:val="00B7759D"/>
    <w:rsid w:val="00B80DD8"/>
    <w:rsid w:val="00B82276"/>
    <w:rsid w:val="00B85673"/>
    <w:rsid w:val="00B85679"/>
    <w:rsid w:val="00B912B4"/>
    <w:rsid w:val="00B93A38"/>
    <w:rsid w:val="00B969E7"/>
    <w:rsid w:val="00BA1308"/>
    <w:rsid w:val="00BA2C43"/>
    <w:rsid w:val="00BA33FF"/>
    <w:rsid w:val="00BA42BA"/>
    <w:rsid w:val="00BA4EC1"/>
    <w:rsid w:val="00BA5AAF"/>
    <w:rsid w:val="00BB113D"/>
    <w:rsid w:val="00BB3311"/>
    <w:rsid w:val="00BB4FF8"/>
    <w:rsid w:val="00BB60F8"/>
    <w:rsid w:val="00BC3D54"/>
    <w:rsid w:val="00BC4465"/>
    <w:rsid w:val="00BC657D"/>
    <w:rsid w:val="00BC6748"/>
    <w:rsid w:val="00BD530C"/>
    <w:rsid w:val="00BD798A"/>
    <w:rsid w:val="00BE3804"/>
    <w:rsid w:val="00BE39E2"/>
    <w:rsid w:val="00BF6F15"/>
    <w:rsid w:val="00BF74BA"/>
    <w:rsid w:val="00C02871"/>
    <w:rsid w:val="00C0386B"/>
    <w:rsid w:val="00C04091"/>
    <w:rsid w:val="00C15C5C"/>
    <w:rsid w:val="00C21664"/>
    <w:rsid w:val="00C23475"/>
    <w:rsid w:val="00C2398B"/>
    <w:rsid w:val="00C34AFC"/>
    <w:rsid w:val="00C41B0E"/>
    <w:rsid w:val="00C430FB"/>
    <w:rsid w:val="00C44EEB"/>
    <w:rsid w:val="00C4633B"/>
    <w:rsid w:val="00C4778E"/>
    <w:rsid w:val="00C47BBB"/>
    <w:rsid w:val="00C5011D"/>
    <w:rsid w:val="00C54EB1"/>
    <w:rsid w:val="00C55560"/>
    <w:rsid w:val="00C601AA"/>
    <w:rsid w:val="00C70AE3"/>
    <w:rsid w:val="00C72536"/>
    <w:rsid w:val="00C74731"/>
    <w:rsid w:val="00C74901"/>
    <w:rsid w:val="00C76E7A"/>
    <w:rsid w:val="00C77FED"/>
    <w:rsid w:val="00C803F4"/>
    <w:rsid w:val="00C83119"/>
    <w:rsid w:val="00C86192"/>
    <w:rsid w:val="00C93006"/>
    <w:rsid w:val="00CA2031"/>
    <w:rsid w:val="00CA3465"/>
    <w:rsid w:val="00CA6763"/>
    <w:rsid w:val="00CB10E9"/>
    <w:rsid w:val="00CB2148"/>
    <w:rsid w:val="00CB6CE4"/>
    <w:rsid w:val="00CB7764"/>
    <w:rsid w:val="00CC1BC3"/>
    <w:rsid w:val="00CC689D"/>
    <w:rsid w:val="00CD0E5D"/>
    <w:rsid w:val="00CD3243"/>
    <w:rsid w:val="00CE2DA4"/>
    <w:rsid w:val="00CE3362"/>
    <w:rsid w:val="00CE7977"/>
    <w:rsid w:val="00CF0574"/>
    <w:rsid w:val="00CF31C4"/>
    <w:rsid w:val="00CF42A7"/>
    <w:rsid w:val="00D0318B"/>
    <w:rsid w:val="00D036B2"/>
    <w:rsid w:val="00D0424A"/>
    <w:rsid w:val="00D05713"/>
    <w:rsid w:val="00D06E0E"/>
    <w:rsid w:val="00D151EA"/>
    <w:rsid w:val="00D20AE1"/>
    <w:rsid w:val="00D217CC"/>
    <w:rsid w:val="00D2184F"/>
    <w:rsid w:val="00D225F6"/>
    <w:rsid w:val="00D2369D"/>
    <w:rsid w:val="00D23CEF"/>
    <w:rsid w:val="00D23D30"/>
    <w:rsid w:val="00D268D7"/>
    <w:rsid w:val="00D31C49"/>
    <w:rsid w:val="00D33599"/>
    <w:rsid w:val="00D346AA"/>
    <w:rsid w:val="00D42556"/>
    <w:rsid w:val="00D440DA"/>
    <w:rsid w:val="00D4471E"/>
    <w:rsid w:val="00D505BC"/>
    <w:rsid w:val="00D52C53"/>
    <w:rsid w:val="00D53E5C"/>
    <w:rsid w:val="00D56CF7"/>
    <w:rsid w:val="00D60866"/>
    <w:rsid w:val="00D615C2"/>
    <w:rsid w:val="00D70514"/>
    <w:rsid w:val="00D75A58"/>
    <w:rsid w:val="00D817AA"/>
    <w:rsid w:val="00D82318"/>
    <w:rsid w:val="00D84D32"/>
    <w:rsid w:val="00D84D8D"/>
    <w:rsid w:val="00D94A86"/>
    <w:rsid w:val="00DA2510"/>
    <w:rsid w:val="00DB2D83"/>
    <w:rsid w:val="00DB4871"/>
    <w:rsid w:val="00DC2732"/>
    <w:rsid w:val="00DC30B9"/>
    <w:rsid w:val="00DD105B"/>
    <w:rsid w:val="00DD1E98"/>
    <w:rsid w:val="00DD56F7"/>
    <w:rsid w:val="00DD7D4E"/>
    <w:rsid w:val="00DE717B"/>
    <w:rsid w:val="00DF359D"/>
    <w:rsid w:val="00DF4068"/>
    <w:rsid w:val="00DF5FD0"/>
    <w:rsid w:val="00E12B52"/>
    <w:rsid w:val="00E20ED0"/>
    <w:rsid w:val="00E212AB"/>
    <w:rsid w:val="00E22C73"/>
    <w:rsid w:val="00E2351D"/>
    <w:rsid w:val="00E3172E"/>
    <w:rsid w:val="00E32BE6"/>
    <w:rsid w:val="00E37532"/>
    <w:rsid w:val="00E40325"/>
    <w:rsid w:val="00E417AE"/>
    <w:rsid w:val="00E41C81"/>
    <w:rsid w:val="00E46864"/>
    <w:rsid w:val="00E51267"/>
    <w:rsid w:val="00E5276B"/>
    <w:rsid w:val="00E56E66"/>
    <w:rsid w:val="00E65A00"/>
    <w:rsid w:val="00E73AAB"/>
    <w:rsid w:val="00E73D27"/>
    <w:rsid w:val="00E92B24"/>
    <w:rsid w:val="00E93E62"/>
    <w:rsid w:val="00E97155"/>
    <w:rsid w:val="00EA0A4F"/>
    <w:rsid w:val="00EA7586"/>
    <w:rsid w:val="00EC2984"/>
    <w:rsid w:val="00EC3DF0"/>
    <w:rsid w:val="00ED2B15"/>
    <w:rsid w:val="00ED3E09"/>
    <w:rsid w:val="00ED61AB"/>
    <w:rsid w:val="00EE1443"/>
    <w:rsid w:val="00EE271E"/>
    <w:rsid w:val="00EE4582"/>
    <w:rsid w:val="00EF4940"/>
    <w:rsid w:val="00EF5402"/>
    <w:rsid w:val="00EF5481"/>
    <w:rsid w:val="00EF62DC"/>
    <w:rsid w:val="00F01787"/>
    <w:rsid w:val="00F0204D"/>
    <w:rsid w:val="00F0427B"/>
    <w:rsid w:val="00F0509D"/>
    <w:rsid w:val="00F06520"/>
    <w:rsid w:val="00F10427"/>
    <w:rsid w:val="00F10D94"/>
    <w:rsid w:val="00F11CB3"/>
    <w:rsid w:val="00F1542B"/>
    <w:rsid w:val="00F24196"/>
    <w:rsid w:val="00F26016"/>
    <w:rsid w:val="00F314A5"/>
    <w:rsid w:val="00F412AF"/>
    <w:rsid w:val="00F42488"/>
    <w:rsid w:val="00F42AD0"/>
    <w:rsid w:val="00F463B8"/>
    <w:rsid w:val="00F5683F"/>
    <w:rsid w:val="00F60AC0"/>
    <w:rsid w:val="00F64274"/>
    <w:rsid w:val="00F66093"/>
    <w:rsid w:val="00F67B8E"/>
    <w:rsid w:val="00F67EAA"/>
    <w:rsid w:val="00F71449"/>
    <w:rsid w:val="00F75843"/>
    <w:rsid w:val="00F7749D"/>
    <w:rsid w:val="00F8032F"/>
    <w:rsid w:val="00F80799"/>
    <w:rsid w:val="00F81750"/>
    <w:rsid w:val="00F83752"/>
    <w:rsid w:val="00F84890"/>
    <w:rsid w:val="00F87010"/>
    <w:rsid w:val="00F87CFF"/>
    <w:rsid w:val="00F9405F"/>
    <w:rsid w:val="00F961B2"/>
    <w:rsid w:val="00FA250D"/>
    <w:rsid w:val="00FA4A41"/>
    <w:rsid w:val="00FA7E15"/>
    <w:rsid w:val="00FB328C"/>
    <w:rsid w:val="00FB3801"/>
    <w:rsid w:val="00FC2E1C"/>
    <w:rsid w:val="00FD01C2"/>
    <w:rsid w:val="00FD2ABC"/>
    <w:rsid w:val="00FD47ED"/>
    <w:rsid w:val="00FD7193"/>
    <w:rsid w:val="00FD7BDB"/>
    <w:rsid w:val="00FE0566"/>
    <w:rsid w:val="00FE0695"/>
    <w:rsid w:val="00FE0E94"/>
    <w:rsid w:val="00FE138E"/>
    <w:rsid w:val="00FE304B"/>
    <w:rsid w:val="00FE48E1"/>
    <w:rsid w:val="00FE6FBD"/>
    <w:rsid w:val="00FF31A7"/>
    <w:rsid w:val="00FF3951"/>
    <w:rsid w:val="00FF4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>
      <v:textbox inset="5.85pt,.7pt,5.85pt,.7pt"/>
    </o:shapedefaults>
    <o:shapelayout v:ext="edit">
      <o:idmap v:ext="edit" data="1"/>
    </o:shapelayout>
  </w:shapeDefaults>
  <w:decimalSymbol w:val="."/>
  <w:listSeparator w:val=","/>
  <w14:docId w14:val="0506BC0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S Mincho" w:hAnsi="Times New Roman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autoRedefine/>
    <w:qFormat/>
    <w:rsid w:val="005A3AC1"/>
    <w:pPr>
      <w:keepNext/>
      <w:spacing w:before="240" w:after="60" w:line="312" w:lineRule="auto"/>
      <w:outlineLvl w:val="0"/>
    </w:pPr>
    <w:rPr>
      <w:rFonts w:ascii="Verdana" w:hAnsi="Verdana"/>
      <w:b/>
      <w:color w:val="003400"/>
      <w:kern w:val="28"/>
      <w:sz w:val="20"/>
      <w:szCs w:val="20"/>
    </w:rPr>
  </w:style>
  <w:style w:type="paragraph" w:styleId="Heading2">
    <w:name w:val="heading 2"/>
    <w:aliases w:val="l2"/>
    <w:basedOn w:val="Normal"/>
    <w:next w:val="Normal"/>
    <w:qFormat/>
    <w:pPr>
      <w:keepNext/>
      <w:numPr>
        <w:ilvl w:val="1"/>
        <w:numId w:val="1"/>
      </w:numPr>
      <w:spacing w:before="120" w:after="120"/>
      <w:jc w:val="both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qFormat/>
    <w:pPr>
      <w:numPr>
        <w:ilvl w:val="3"/>
        <w:numId w:val="1"/>
      </w:numPr>
      <w:tabs>
        <w:tab w:val="clear" w:pos="360"/>
        <w:tab w:val="num" w:pos="1224"/>
      </w:tabs>
      <w:spacing w:before="100" w:beforeAutospacing="1" w:after="100" w:afterAutospacing="1"/>
      <w:ind w:left="1224" w:hanging="864"/>
      <w:outlineLvl w:val="3"/>
    </w:pPr>
    <w:rPr>
      <w:rFonts w:ascii="Arial Unicode MS" w:eastAsia="Arial Unicode MS" w:hAnsi="Arial Unicode MS" w:cs="Arial Unicode MS"/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Arial" w:hAnsi="Arial" w:cs="Arial"/>
      <w:sz w:val="20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erTitle2">
    <w:name w:val="Header Title2"/>
    <w:basedOn w:val="Normal"/>
    <w:pPr>
      <w:keepNext/>
      <w:spacing w:before="120" w:after="60" w:line="360" w:lineRule="auto"/>
      <w:ind w:left="547"/>
      <w:jc w:val="center"/>
      <w:outlineLvl w:val="5"/>
    </w:pPr>
    <w:rPr>
      <w:rFonts w:ascii=".VnHelvetIns" w:hAnsi=".VnHelvetIns"/>
      <w:b/>
      <w:bCs/>
      <w:outline/>
      <w:color w:val="000000"/>
      <w:spacing w:val="60"/>
      <w:sz w:val="40"/>
      <w:szCs w:val="2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customStyle="1" w:styleId="HeaderTitle">
    <w:name w:val="Header Title"/>
    <w:basedOn w:val="Heading6"/>
    <w:autoRedefine/>
    <w:pPr>
      <w:keepNext/>
      <w:spacing w:before="120" w:line="360" w:lineRule="auto"/>
      <w:ind w:left="-108"/>
      <w:jc w:val="center"/>
    </w:pPr>
    <w:rPr>
      <w:rFonts w:ascii="Tahoma" w:hAnsi="Tahoma" w:cs="Tahoma"/>
      <w:caps/>
      <w:color w:val="000000"/>
      <w:spacing w:val="60"/>
      <w:sz w:val="25"/>
      <w:szCs w:val="21"/>
    </w:rPr>
  </w:style>
  <w:style w:type="paragraph" w:customStyle="1" w:styleId="bang">
    <w:name w:val="bang"/>
    <w:basedOn w:val="TOC1"/>
    <w:autoRedefine/>
    <w:rsid w:val="0068516B"/>
    <w:pPr>
      <w:widowControl w:val="0"/>
      <w:spacing w:before="80" w:after="80" w:line="312" w:lineRule="auto"/>
      <w:ind w:left="180" w:hanging="180"/>
    </w:pPr>
    <w:rPr>
      <w:rFonts w:ascii="Tahoma" w:eastAsia="MS PGothic" w:hAnsi="Tahoma" w:cs="Tahoma"/>
      <w:snapToGrid w:val="0"/>
      <w:sz w:val="20"/>
      <w:szCs w:val="20"/>
    </w:rPr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BodyTextIndent">
    <w:name w:val="Body Text Indent"/>
    <w:basedOn w:val="Normal"/>
    <w:pPr>
      <w:ind w:left="720"/>
    </w:pPr>
    <w:rPr>
      <w:b/>
      <w:bCs/>
      <w:i/>
      <w:iCs/>
    </w:rPr>
  </w:style>
  <w:style w:type="paragraph" w:styleId="BalloonText">
    <w:name w:val="Balloon Text"/>
    <w:basedOn w:val="Normal"/>
    <w:link w:val="BalloonTextChar"/>
    <w:rsid w:val="007008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008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2F2F"/>
    <w:pPr>
      <w:ind w:left="720"/>
    </w:pPr>
    <w:rPr>
      <w:rFonts w:ascii="Calibri" w:hAnsi="Calibri"/>
      <w:sz w:val="22"/>
      <w:szCs w:val="22"/>
      <w:lang w:eastAsia="ja-JP"/>
    </w:rPr>
  </w:style>
  <w:style w:type="paragraph" w:styleId="NoSpacing">
    <w:name w:val="No Spacing"/>
    <w:link w:val="NoSpacingChar"/>
    <w:uiPriority w:val="1"/>
    <w:qFormat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link w:val="NoSpacing"/>
    <w:uiPriority w:val="1"/>
    <w:rsid w:val="00347449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54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97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87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954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5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24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39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52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46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4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46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50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1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31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0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8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2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95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50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0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63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73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24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0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02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2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6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7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0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96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24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85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9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36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22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115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e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hoanx\Local%20Settings\Temporary%20Internet%20Files\OLK63\Template_Meeting%20minute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\Documents and Settings\hoanx\Local Settings\Temporary Internet Files\OLK63\Template_Meeting minutes.dot</Template>
  <TotalTime>59</TotalTime>
  <Pages>2</Pages>
  <Words>152</Words>
  <Characters>794</Characters>
  <Application>Microsoft Macintosh Word</Application>
  <DocSecurity>0</DocSecurity>
  <Lines>104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Meeting minute</vt:lpstr>
    </vt:vector>
  </TitlesOfParts>
  <Manager/>
  <Company/>
  <LinksUpToDate>false</LinksUpToDate>
  <CharactersWithSpaces>886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Meeting minute</dc:title>
  <dc:subject/>
  <dc:creator>Nguyễn Hải Đăng</dc:creator>
  <cp:keywords/>
  <dc:description/>
  <cp:lastModifiedBy>nguyen hai dang</cp:lastModifiedBy>
  <cp:revision>53</cp:revision>
  <dcterms:created xsi:type="dcterms:W3CDTF">2015-09-28T09:54:00Z</dcterms:created>
  <dcterms:modified xsi:type="dcterms:W3CDTF">2016-04-13T08:24:00Z</dcterms:modified>
  <cp:category/>
</cp:coreProperties>
</file>