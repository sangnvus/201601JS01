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D84D8D" w14:paraId="2BC82F1E" w14:textId="77777777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4572"/>
              <w:gridCol w:w="4570"/>
            </w:tblGrid>
            <w:tr w:rsidR="007E5A0F" w:rsidRPr="00D84D8D" w14:paraId="28A172E7" w14:textId="77777777" w:rsidTr="00D84D8D"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14:paraId="3680988E" w14:textId="77777777" w:rsidR="007E5A0F" w:rsidRPr="00D84D8D" w:rsidRDefault="001E0C64" w:rsidP="0021170F">
                  <w:pPr>
                    <w:spacing w:before="120" w:line="312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84D8D">
                    <w:rPr>
                      <w:b/>
                      <w:noProof/>
                      <w:sz w:val="22"/>
                      <w:szCs w:val="22"/>
                    </w:rPr>
                    <w:drawing>
                      <wp:inline distT="0" distB="0" distL="0" distR="0" wp14:anchorId="0A2E869C" wp14:editId="35EED687">
                        <wp:extent cx="2390775" cy="628650"/>
                        <wp:effectExtent l="0" t="0" r="9525" b="0"/>
                        <wp:docPr id="1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vAlign w:val="center"/>
                </w:tcPr>
                <w:p w14:paraId="7E694C4F" w14:textId="77777777" w:rsidR="007E5A0F" w:rsidRPr="00D84D8D" w:rsidRDefault="007E5A0F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84D8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14:paraId="54C1D9AA" w14:textId="77777777" w:rsidR="007E5A0F" w:rsidRPr="00D84D8D" w:rsidRDefault="007E5A0F" w:rsidP="0021170F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D84D8D" w14:paraId="6F38A382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9C45C01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A5E7E" w14:textId="77777777" w:rsidR="007E5A0F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Vietnamese Medicinal Plants Network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51D7D03A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C33B6" w14:textId="77777777" w:rsidR="007E5A0F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VMN</w:t>
            </w:r>
          </w:p>
        </w:tc>
      </w:tr>
      <w:tr w:rsidR="007E5A0F" w:rsidRPr="00D84D8D" w14:paraId="0AD6D605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6AE59C9F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 xml:space="preserve">Project </w:t>
            </w:r>
            <w:r w:rsidR="0028535F"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Manager</w:t>
            </w: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7D45" w14:textId="77777777" w:rsidR="007E5A0F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Nguyễn Minh Tiến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44F07D22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D5C9D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Sang</w:t>
            </w:r>
          </w:p>
        </w:tc>
      </w:tr>
      <w:tr w:rsidR="007E5A0F" w:rsidRPr="00D84D8D" w14:paraId="33EE6CDB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6EDD2F44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3F69" w14:textId="77777777" w:rsidR="007E5A0F" w:rsidRPr="00D84D8D" w:rsidRDefault="007E5A0F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4B6C74CA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3477" w14:textId="77777777" w:rsidR="007E5A0F" w:rsidRPr="00D84D8D" w:rsidRDefault="000B3A53" w:rsidP="00A266B8">
            <w:pPr>
              <w:pStyle w:val="bang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Đăng</w:t>
            </w:r>
            <w:proofErr w:type="spellEnd"/>
          </w:p>
        </w:tc>
      </w:tr>
      <w:tr w:rsidR="007E5A0F" w:rsidRPr="00D84D8D" w14:paraId="71BE0A62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5CD2ED2A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15BC5" w14:textId="77777777" w:rsidR="007E5A0F" w:rsidRPr="00D84D8D" w:rsidRDefault="000B3A53" w:rsidP="00754C9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20/01/2016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A8A638B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99034" w14:textId="77777777" w:rsidR="007E5A0F" w:rsidRPr="00D84D8D" w:rsidRDefault="00A266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05A8A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5276B" w:rsidRPr="00D84D8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A1DB2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40DB6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C15C5C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 w:rsidR="00914B83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</w:tr>
      <w:tr w:rsidR="007E5A0F" w:rsidRPr="00D84D8D" w14:paraId="295F85B9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22A1363B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4D2D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7E5A0F" w:rsidRPr="00D84D8D" w14:paraId="406CA284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5099E3E5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8B24A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D84D8D" w14:paraId="72F6A1C1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22A36F6E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7E5A0F" w:rsidRPr="00D84D8D" w14:paraId="2F3ED5F4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7AA85E4C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28368D1C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4FD03C9E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02B26440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10BC9F7A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0B3A53" w:rsidRPr="00D84D8D" w14:paraId="56A3962C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B8D3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3F8F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Văn</w:t>
            </w:r>
            <w:proofErr w:type="spellEnd"/>
            <w:r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Sang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820AC" w14:textId="77777777" w:rsidR="000B3A53" w:rsidRPr="00D84D8D" w:rsidRDefault="000B3A53" w:rsidP="00750B1D">
            <w:pPr>
              <w:rPr>
                <w:sz w:val="22"/>
                <w:szCs w:val="22"/>
              </w:rPr>
            </w:pPr>
            <w:r w:rsidRPr="00D84D8D">
              <w:rPr>
                <w:sz w:val="22"/>
                <w:szCs w:val="22"/>
              </w:rPr>
              <w:t>FPT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A4A83" w14:textId="77777777" w:rsidR="000B3A53" w:rsidRPr="00D84D8D" w:rsidRDefault="000B3A53" w:rsidP="00750B1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9703B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0B3A53" w:rsidRPr="00D84D8D" w14:paraId="69CE9808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F0DF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98184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Tiến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A6B03" w14:textId="77777777" w:rsidR="000B3A53" w:rsidRPr="00D84D8D" w:rsidRDefault="000B3A53" w:rsidP="00750B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8258F" w14:textId="77777777" w:rsidR="000B3A53" w:rsidRPr="00D84D8D" w:rsidRDefault="000B3A53" w:rsidP="00750B1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5C621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0B3A53" w:rsidRPr="00D84D8D" w14:paraId="1D94E84A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B6604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56BA4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Quỳnh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F314B" w14:textId="77777777" w:rsidR="000B3A53" w:rsidRPr="00D84D8D" w:rsidRDefault="000B3A53" w:rsidP="00750B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E55D" w14:textId="77777777" w:rsidR="000B3A53" w:rsidRPr="00D84D8D" w:rsidRDefault="000B3A53" w:rsidP="00750B1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5CF77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0B3A53" w:rsidRPr="00D84D8D" w14:paraId="3A25C891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03379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3ABEF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Khánh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7B6C7" w14:textId="77777777" w:rsidR="000B3A53" w:rsidRPr="00D84D8D" w:rsidRDefault="000B3A53" w:rsidP="00750B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BF105" w14:textId="77777777" w:rsidR="000B3A53" w:rsidRPr="00D84D8D" w:rsidRDefault="000B3A53" w:rsidP="00750B1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A290E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0B3A53" w:rsidRPr="00D84D8D" w14:paraId="137E8E79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2B48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435E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Đăng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661A9" w14:textId="77777777" w:rsidR="000B3A53" w:rsidRPr="00D84D8D" w:rsidRDefault="000B3A53" w:rsidP="00750B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D7B8B" w14:textId="77777777" w:rsidR="000B3A53" w:rsidRPr="00D84D8D" w:rsidRDefault="000B3A53" w:rsidP="00750B1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53BE" w14:textId="77777777" w:rsidR="000B3A53" w:rsidRPr="00D84D8D" w:rsidRDefault="000B3A53" w:rsidP="00750B1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0B3A53" w:rsidRPr="00D84D8D" w14:paraId="10B10F9A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C618A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6E411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8409C" w14:textId="77777777" w:rsidR="000B3A53" w:rsidRPr="00D84D8D" w:rsidRDefault="000B3A53" w:rsidP="0010117C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71BE" w14:textId="77777777" w:rsidR="000B3A53" w:rsidRPr="00D84D8D" w:rsidRDefault="000B3A53" w:rsidP="0010117C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F7464" w14:textId="77777777" w:rsidR="000B3A53" w:rsidRPr="00D84D8D" w:rsidRDefault="000B3A53" w:rsidP="0010117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A53" w:rsidRPr="00D84D8D" w14:paraId="1E4A5587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3061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E43C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CBA52" w14:textId="77777777" w:rsidR="000B3A53" w:rsidRPr="00D84D8D" w:rsidRDefault="000B3A53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4C48A" w14:textId="77777777" w:rsidR="000B3A53" w:rsidRPr="00D84D8D" w:rsidRDefault="000B3A53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4B96D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A53" w:rsidRPr="00D84D8D" w14:paraId="4206E256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FE819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C891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5971" w14:textId="77777777" w:rsidR="000B3A53" w:rsidRPr="00D84D8D" w:rsidRDefault="000B3A53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1F3C7" w14:textId="77777777" w:rsidR="000B3A53" w:rsidRPr="00D84D8D" w:rsidRDefault="000B3A53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0E2E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A53" w:rsidRPr="00D84D8D" w14:paraId="33C1B958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5DF2D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8455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998F" w14:textId="77777777" w:rsidR="000B3A53" w:rsidRPr="00D84D8D" w:rsidRDefault="000B3A53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3ACE9" w14:textId="77777777" w:rsidR="000B3A53" w:rsidRPr="00D84D8D" w:rsidRDefault="000B3A53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D35B1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3A53" w:rsidRPr="00D84D8D" w14:paraId="2DD1E08B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29FB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740D2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EB2CC" w14:textId="77777777" w:rsidR="000B3A53" w:rsidRPr="00D84D8D" w:rsidRDefault="000B3A53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E1559" w14:textId="77777777" w:rsidR="000B3A53" w:rsidRPr="00D84D8D" w:rsidRDefault="000B3A53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5DDFB" w14:textId="77777777" w:rsidR="000B3A53" w:rsidRPr="00D84D8D" w:rsidRDefault="000B3A5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79FFFCC" w14:textId="77777777" w:rsidR="00D84D8D" w:rsidRDefault="00D84D8D" w:rsidP="005A3AC1">
      <w:pPr>
        <w:pStyle w:val="Heading1"/>
      </w:pPr>
    </w:p>
    <w:p w14:paraId="00252402" w14:textId="77777777" w:rsidR="00CF31C4" w:rsidRPr="00D84D8D" w:rsidRDefault="00D84D8D" w:rsidP="005A3AC1">
      <w:pPr>
        <w:pStyle w:val="Heading1"/>
      </w:pPr>
      <w:r>
        <w:br w:type="page"/>
      </w:r>
    </w:p>
    <w:p w14:paraId="2BE30D9C" w14:textId="77777777" w:rsidR="00135A90" w:rsidRDefault="007E5A0F" w:rsidP="00135A90">
      <w:pPr>
        <w:pStyle w:val="Heading1"/>
      </w:pPr>
      <w:r w:rsidRPr="00D84D8D">
        <w:lastRenderedPageBreak/>
        <w:t>Objectives</w:t>
      </w:r>
    </w:p>
    <w:p w14:paraId="408DEBF2" w14:textId="77777777" w:rsidR="00135A90" w:rsidRPr="00135A90" w:rsidRDefault="000B3A53" w:rsidP="00135A90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="005A3AC1" w:rsidRPr="005A3AC1">
        <w:rPr>
          <w:sz w:val="22"/>
          <w:szCs w:val="22"/>
        </w:rPr>
        <w:t xml:space="preserve"> </w:t>
      </w:r>
      <w:r w:rsidR="00AE735E">
        <w:rPr>
          <w:sz w:val="22"/>
          <w:szCs w:val="22"/>
        </w:rPr>
        <w:t>Entity</w:t>
      </w:r>
      <w:r w:rsidR="00CF42A7">
        <w:rPr>
          <w:sz w:val="22"/>
          <w:szCs w:val="22"/>
        </w:rPr>
        <w:t xml:space="preserve"> R</w:t>
      </w:r>
      <w:r w:rsidR="00CF42A7" w:rsidRPr="00CF42A7">
        <w:rPr>
          <w:sz w:val="22"/>
          <w:szCs w:val="22"/>
        </w:rPr>
        <w:t>elationship</w:t>
      </w:r>
      <w:r w:rsidR="00AE735E">
        <w:rPr>
          <w:sz w:val="22"/>
          <w:szCs w:val="22"/>
        </w:rPr>
        <w:t>, Database, Use</w:t>
      </w:r>
      <w:r w:rsidR="00CF42A7">
        <w:rPr>
          <w:sz w:val="22"/>
          <w:szCs w:val="22"/>
        </w:rPr>
        <w:t xml:space="preserve"> C</w:t>
      </w:r>
      <w:r w:rsidR="00AE735E">
        <w:rPr>
          <w:sz w:val="22"/>
          <w:szCs w:val="22"/>
        </w:rPr>
        <w:t>ase</w:t>
      </w:r>
    </w:p>
    <w:p w14:paraId="1FA175B6" w14:textId="77777777" w:rsidR="007E5A0F" w:rsidRPr="00D84D8D" w:rsidRDefault="007E5A0F" w:rsidP="005A3AC1">
      <w:pPr>
        <w:pStyle w:val="Heading1"/>
      </w:pPr>
      <w:r w:rsidRPr="00D84D8D">
        <w:t>Agenda</w:t>
      </w:r>
    </w:p>
    <w:p w14:paraId="102D95F2" w14:textId="77777777" w:rsidR="000A2A6A" w:rsidRDefault="000B3A53" w:rsidP="00CF42A7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="00CF42A7">
        <w:rPr>
          <w:sz w:val="22"/>
          <w:szCs w:val="22"/>
        </w:rPr>
        <w:t xml:space="preserve"> Entity R</w:t>
      </w:r>
      <w:r w:rsidR="00CF42A7" w:rsidRPr="00CF42A7">
        <w:rPr>
          <w:sz w:val="22"/>
          <w:szCs w:val="22"/>
        </w:rPr>
        <w:t>elationship</w:t>
      </w:r>
      <w:r w:rsidR="00AE735E">
        <w:rPr>
          <w:sz w:val="22"/>
          <w:szCs w:val="22"/>
        </w:rPr>
        <w:t>, Database</w:t>
      </w:r>
    </w:p>
    <w:p w14:paraId="3FDE1BB0" w14:textId="77777777" w:rsidR="000A2A6A" w:rsidRDefault="000B3A53" w:rsidP="000A2A6A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Create </w:t>
      </w:r>
      <w:r w:rsidR="00AE735E">
        <w:rPr>
          <w:sz w:val="22"/>
          <w:szCs w:val="22"/>
        </w:rPr>
        <w:t>Use</w:t>
      </w:r>
      <w:r w:rsidR="00CF42A7">
        <w:rPr>
          <w:sz w:val="22"/>
          <w:szCs w:val="22"/>
        </w:rPr>
        <w:t xml:space="preserve"> C</w:t>
      </w:r>
      <w:r w:rsidR="00AE735E">
        <w:rPr>
          <w:sz w:val="22"/>
          <w:szCs w:val="22"/>
        </w:rPr>
        <w:t>ase</w:t>
      </w:r>
    </w:p>
    <w:p w14:paraId="46D9004F" w14:textId="77777777" w:rsidR="00960EB6" w:rsidRPr="000A2A6A" w:rsidRDefault="000B3A53" w:rsidP="000A2A6A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Review </w:t>
      </w:r>
      <w:r w:rsidR="00960EB6">
        <w:rPr>
          <w:sz w:val="22"/>
          <w:szCs w:val="22"/>
        </w:rPr>
        <w:t>Prototype</w:t>
      </w:r>
    </w:p>
    <w:p w14:paraId="0DEDBA95" w14:textId="77777777" w:rsidR="007E5A0F" w:rsidRPr="00D84D8D" w:rsidRDefault="007E5A0F" w:rsidP="005A3AC1">
      <w:pPr>
        <w:pStyle w:val="Heading1"/>
      </w:pPr>
      <w:r w:rsidRPr="00D84D8D">
        <w:t>Contents</w:t>
      </w:r>
    </w:p>
    <w:p w14:paraId="741B9E79" w14:textId="77777777" w:rsidR="00457D4F" w:rsidRPr="00D84D8D" w:rsidRDefault="00457D4F" w:rsidP="003F71C0">
      <w:pPr>
        <w:pStyle w:val="ListParagraph"/>
        <w:ind w:left="1440"/>
        <w:rPr>
          <w:rFonts w:ascii="Times New Roman" w:eastAsia="Times New Roman" w:hAnsi="Times New Roman"/>
          <w:b/>
        </w:rPr>
      </w:pPr>
    </w:p>
    <w:p w14:paraId="629B7893" w14:textId="77777777" w:rsidR="00D505BC" w:rsidRPr="00CF42A7" w:rsidRDefault="000B3A53" w:rsidP="00CF42A7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="00AE735E">
        <w:rPr>
          <w:sz w:val="22"/>
          <w:szCs w:val="22"/>
        </w:rPr>
        <w:t xml:space="preserve"> Entity</w:t>
      </w:r>
      <w:r w:rsidR="00CF42A7">
        <w:rPr>
          <w:sz w:val="22"/>
          <w:szCs w:val="22"/>
        </w:rPr>
        <w:t xml:space="preserve"> Relationship</w:t>
      </w:r>
      <w:r w:rsidR="00AE735E">
        <w:rPr>
          <w:sz w:val="22"/>
          <w:szCs w:val="22"/>
        </w:rPr>
        <w:t>, Database</w:t>
      </w:r>
      <w:r w:rsidR="005A3AC1" w:rsidRPr="00AE735E">
        <w:rPr>
          <w:rFonts w:eastAsia="Times New Roman"/>
        </w:rPr>
        <w:t>:</w:t>
      </w:r>
    </w:p>
    <w:p w14:paraId="016D798C" w14:textId="77777777" w:rsidR="00960EB6" w:rsidRDefault="000B3A53" w:rsidP="00960EB6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astah</w:t>
      </w:r>
      <w:proofErr w:type="spellEnd"/>
      <w:r>
        <w:rPr>
          <w:rFonts w:eastAsia="Times New Roman"/>
        </w:rPr>
        <w:t xml:space="preserve"> tool to create entity relation ship</w:t>
      </w:r>
    </w:p>
    <w:p w14:paraId="5FDC90AD" w14:textId="77777777" w:rsidR="000B3A53" w:rsidRDefault="000B3A53" w:rsidP="00960EB6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 xml:space="preserve">Create draft database </w:t>
      </w:r>
    </w:p>
    <w:p w14:paraId="2BA72C1E" w14:textId="77777777" w:rsidR="005E0375" w:rsidRDefault="00960EB6" w:rsidP="00960EB6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Use Case</w:t>
      </w:r>
      <w:r w:rsidR="005E0375">
        <w:rPr>
          <w:rFonts w:ascii="Times New Roman" w:eastAsia="Times New Roman" w:hAnsi="Times New Roman"/>
        </w:rPr>
        <w:t>:</w:t>
      </w:r>
    </w:p>
    <w:p w14:paraId="47545616" w14:textId="77777777" w:rsidR="00D036B2" w:rsidRDefault="000B3A53" w:rsidP="00960EB6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ascii="Times New Roman" w:eastAsia="Times New Roman" w:hAnsi="Times New Roman"/>
        </w:rPr>
        <w:t xml:space="preserve">Send task to </w:t>
      </w:r>
      <w:proofErr w:type="spellStart"/>
      <w:r>
        <w:rPr>
          <w:rFonts w:ascii="Times New Roman" w:eastAsia="Times New Roman" w:hAnsi="Times New Roman"/>
        </w:rPr>
        <w:t>QuynhHT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KhanhTB</w:t>
      </w:r>
      <w:proofErr w:type="spellEnd"/>
    </w:p>
    <w:p w14:paraId="09776602" w14:textId="77777777" w:rsidR="00960EB6" w:rsidRDefault="00960EB6" w:rsidP="00960EB6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Prototype:</w:t>
      </w:r>
    </w:p>
    <w:p w14:paraId="4491104D" w14:textId="77777777" w:rsidR="001C0D45" w:rsidRPr="00960EB6" w:rsidRDefault="000B3A53" w:rsidP="00DD7D4E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Create prototype for client, admin, mod side</w:t>
      </w:r>
      <w:bookmarkStart w:id="0" w:name="_GoBack"/>
      <w:bookmarkEnd w:id="0"/>
    </w:p>
    <w:p w14:paraId="0C2B2EF2" w14:textId="77777777" w:rsidR="00F5683F" w:rsidRPr="00D84D8D" w:rsidRDefault="00F5683F" w:rsidP="005A3AC1">
      <w:pPr>
        <w:pStyle w:val="Heading1"/>
      </w:pPr>
      <w:r w:rsidRPr="00D84D8D">
        <w:t>Conclusion</w:t>
      </w:r>
    </w:p>
    <w:p w14:paraId="6FB4ACA3" w14:textId="77777777" w:rsidR="00D505BC" w:rsidRPr="00D84D8D" w:rsidRDefault="00D505BC" w:rsidP="00D505BC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D84D8D" w14:paraId="249B9C87" w14:textId="77777777" w:rsidTr="00396CBC">
        <w:tc>
          <w:tcPr>
            <w:tcW w:w="2700" w:type="dxa"/>
            <w:shd w:val="clear" w:color="auto" w:fill="FFE8E1"/>
          </w:tcPr>
          <w:p w14:paraId="014FE84C" w14:textId="77777777"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14:paraId="718F617B" w14:textId="77777777"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A95D61" w:rsidRPr="00D84D8D" w14:paraId="2DD968A2" w14:textId="77777777" w:rsidTr="004E154D">
        <w:tc>
          <w:tcPr>
            <w:tcW w:w="2700" w:type="dxa"/>
          </w:tcPr>
          <w:p w14:paraId="00D0BB31" w14:textId="77777777" w:rsidR="00A95D61" w:rsidRPr="00D84D8D" w:rsidRDefault="00A95D61" w:rsidP="006C3837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14:paraId="62A9F99A" w14:textId="77777777" w:rsidR="00A95D61" w:rsidRPr="00D84D8D" w:rsidRDefault="00A95D61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9E2" w:rsidRPr="00D84D8D" w14:paraId="5199EA9D" w14:textId="77777777" w:rsidTr="004E154D">
        <w:tc>
          <w:tcPr>
            <w:tcW w:w="2700" w:type="dxa"/>
          </w:tcPr>
          <w:p w14:paraId="088FCC12" w14:textId="77777777" w:rsidR="00BE39E2" w:rsidRPr="00D84D8D" w:rsidRDefault="00BE39E2" w:rsidP="004E154D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14:paraId="0F949161" w14:textId="77777777" w:rsidR="00BE39E2" w:rsidRPr="00D84D8D" w:rsidRDefault="00BE39E2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8CA619A" w14:textId="77777777" w:rsidR="00F5683F" w:rsidRPr="00D84D8D" w:rsidRDefault="00F5683F" w:rsidP="00F5683F">
      <w:pPr>
        <w:spacing w:afterLines="50" w:after="120" w:line="312" w:lineRule="auto"/>
        <w:ind w:left="660"/>
        <w:rPr>
          <w:sz w:val="22"/>
          <w:szCs w:val="22"/>
        </w:rPr>
      </w:pPr>
    </w:p>
    <w:p w14:paraId="270F1F3F" w14:textId="77777777" w:rsidR="00CC1BC3" w:rsidRPr="00D84D8D" w:rsidRDefault="00CC1BC3" w:rsidP="00F5683F">
      <w:pPr>
        <w:spacing w:afterLines="50" w:after="120" w:line="312" w:lineRule="auto"/>
        <w:ind w:left="660"/>
        <w:rPr>
          <w:sz w:val="22"/>
          <w:szCs w:val="22"/>
        </w:rPr>
      </w:pPr>
    </w:p>
    <w:sectPr w:rsidR="00CC1BC3" w:rsidRPr="00D84D8D">
      <w:footerReference w:type="default" r:id="rId9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4B0BD" w14:textId="77777777" w:rsidR="00FB328C" w:rsidRDefault="00FB328C">
      <w:r>
        <w:separator/>
      </w:r>
    </w:p>
  </w:endnote>
  <w:endnote w:type="continuationSeparator" w:id="0">
    <w:p w14:paraId="5E178F9B" w14:textId="77777777" w:rsidR="00FB328C" w:rsidRDefault="00FB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4F28B" w14:textId="77777777" w:rsidR="006B1A47" w:rsidRDefault="006B1A47">
    <w:pPr>
      <w:pStyle w:val="Footer"/>
      <w:pBdr>
        <w:bottom w:val="single" w:sz="6" w:space="1" w:color="auto"/>
      </w:pBdr>
    </w:pPr>
  </w:p>
  <w:p w14:paraId="34F99018" w14:textId="77777777"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 w:rsidR="00A35E0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893679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893679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14:paraId="6519BB23" w14:textId="77777777"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8DA4D" w14:textId="77777777" w:rsidR="00FB328C" w:rsidRDefault="00FB328C">
      <w:r>
        <w:separator/>
      </w:r>
    </w:p>
  </w:footnote>
  <w:footnote w:type="continuationSeparator" w:id="0">
    <w:p w14:paraId="39EBED7F" w14:textId="77777777" w:rsidR="00FB328C" w:rsidRDefault="00FB3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FDF"/>
    <w:multiLevelType w:val="hybridMultilevel"/>
    <w:tmpl w:val="542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F0971CA"/>
    <w:multiLevelType w:val="hybridMultilevel"/>
    <w:tmpl w:val="A0C6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7775558"/>
    <w:multiLevelType w:val="hybridMultilevel"/>
    <w:tmpl w:val="B82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22735FB3"/>
    <w:multiLevelType w:val="hybridMultilevel"/>
    <w:tmpl w:val="9D44C434"/>
    <w:lvl w:ilvl="0" w:tplc="196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976C3C"/>
    <w:multiLevelType w:val="hybridMultilevel"/>
    <w:tmpl w:val="F578A4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990083"/>
    <w:multiLevelType w:val="hybridMultilevel"/>
    <w:tmpl w:val="EE88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42696774"/>
    <w:multiLevelType w:val="hybridMultilevel"/>
    <w:tmpl w:val="AC164F5A"/>
    <w:lvl w:ilvl="0" w:tplc="AC584D2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1"/>
  </w:num>
  <w:num w:numId="5">
    <w:abstractNumId w:val="17"/>
  </w:num>
  <w:num w:numId="6">
    <w:abstractNumId w:val="16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14"/>
  </w:num>
  <w:num w:numId="13">
    <w:abstractNumId w:val="15"/>
  </w:num>
  <w:num w:numId="14">
    <w:abstractNumId w:val="0"/>
  </w:num>
  <w:num w:numId="15">
    <w:abstractNumId w:val="9"/>
  </w:num>
  <w:num w:numId="16">
    <w:abstractNumId w:val="12"/>
  </w:num>
  <w:num w:numId="17">
    <w:abstractNumId w:val="7"/>
  </w:num>
  <w:num w:numId="1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F3"/>
    <w:rsid w:val="00000130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2A6A"/>
    <w:rsid w:val="000A497B"/>
    <w:rsid w:val="000A4BD4"/>
    <w:rsid w:val="000A7B95"/>
    <w:rsid w:val="000A7E6D"/>
    <w:rsid w:val="000B0358"/>
    <w:rsid w:val="000B043A"/>
    <w:rsid w:val="000B1A3D"/>
    <w:rsid w:val="000B3A53"/>
    <w:rsid w:val="000B3D98"/>
    <w:rsid w:val="000B536B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10E2C"/>
    <w:rsid w:val="001201D0"/>
    <w:rsid w:val="00125910"/>
    <w:rsid w:val="001300B4"/>
    <w:rsid w:val="00133085"/>
    <w:rsid w:val="00134D26"/>
    <w:rsid w:val="00135A90"/>
    <w:rsid w:val="00146CDA"/>
    <w:rsid w:val="00147ACD"/>
    <w:rsid w:val="00155FD8"/>
    <w:rsid w:val="0016269E"/>
    <w:rsid w:val="00170F27"/>
    <w:rsid w:val="001721D4"/>
    <w:rsid w:val="00176C57"/>
    <w:rsid w:val="00180EA5"/>
    <w:rsid w:val="001812EA"/>
    <w:rsid w:val="001863B3"/>
    <w:rsid w:val="00191110"/>
    <w:rsid w:val="001925CD"/>
    <w:rsid w:val="001948AC"/>
    <w:rsid w:val="00194E30"/>
    <w:rsid w:val="001A2346"/>
    <w:rsid w:val="001A5CCF"/>
    <w:rsid w:val="001B4258"/>
    <w:rsid w:val="001C0D45"/>
    <w:rsid w:val="001C78FA"/>
    <w:rsid w:val="001D2467"/>
    <w:rsid w:val="001E0C64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5242A"/>
    <w:rsid w:val="00353847"/>
    <w:rsid w:val="00356A55"/>
    <w:rsid w:val="00360C37"/>
    <w:rsid w:val="003639B5"/>
    <w:rsid w:val="0036455E"/>
    <w:rsid w:val="00365A65"/>
    <w:rsid w:val="003668D4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B653D"/>
    <w:rsid w:val="003B6C75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70C8C"/>
    <w:rsid w:val="00471B99"/>
    <w:rsid w:val="0047525D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A3AC1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0375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17104"/>
    <w:rsid w:val="006213CC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EE0"/>
    <w:rsid w:val="0065748F"/>
    <w:rsid w:val="00657AFB"/>
    <w:rsid w:val="006620DE"/>
    <w:rsid w:val="00665A11"/>
    <w:rsid w:val="00666FDC"/>
    <w:rsid w:val="0066708A"/>
    <w:rsid w:val="0066736D"/>
    <w:rsid w:val="00667E8E"/>
    <w:rsid w:val="00667EBC"/>
    <w:rsid w:val="006740CF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837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3BE"/>
    <w:rsid w:val="00736C67"/>
    <w:rsid w:val="00743A88"/>
    <w:rsid w:val="0074541D"/>
    <w:rsid w:val="00745755"/>
    <w:rsid w:val="00752EDB"/>
    <w:rsid w:val="00753E8B"/>
    <w:rsid w:val="00754C9A"/>
    <w:rsid w:val="0076103C"/>
    <w:rsid w:val="007610D5"/>
    <w:rsid w:val="00761351"/>
    <w:rsid w:val="0076434A"/>
    <w:rsid w:val="00770A25"/>
    <w:rsid w:val="00770EDE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28AD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A81"/>
    <w:rsid w:val="00880DC3"/>
    <w:rsid w:val="00886A03"/>
    <w:rsid w:val="00893679"/>
    <w:rsid w:val="008A0D06"/>
    <w:rsid w:val="008A1967"/>
    <w:rsid w:val="008A633E"/>
    <w:rsid w:val="008B447A"/>
    <w:rsid w:val="008B55D0"/>
    <w:rsid w:val="008B59FA"/>
    <w:rsid w:val="008B7B61"/>
    <w:rsid w:val="008C378C"/>
    <w:rsid w:val="008C6144"/>
    <w:rsid w:val="008D26F2"/>
    <w:rsid w:val="008D6C0B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4B83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0EB6"/>
    <w:rsid w:val="0096212A"/>
    <w:rsid w:val="00962C08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B7F"/>
    <w:rsid w:val="009D3CCF"/>
    <w:rsid w:val="009D6849"/>
    <w:rsid w:val="009E2700"/>
    <w:rsid w:val="009E4364"/>
    <w:rsid w:val="009E70D1"/>
    <w:rsid w:val="009F0B1A"/>
    <w:rsid w:val="009F56C5"/>
    <w:rsid w:val="009F576A"/>
    <w:rsid w:val="009F5CB8"/>
    <w:rsid w:val="00A10C9C"/>
    <w:rsid w:val="00A12B35"/>
    <w:rsid w:val="00A13A33"/>
    <w:rsid w:val="00A21C49"/>
    <w:rsid w:val="00A21E41"/>
    <w:rsid w:val="00A21F3D"/>
    <w:rsid w:val="00A266B8"/>
    <w:rsid w:val="00A30E71"/>
    <w:rsid w:val="00A347BD"/>
    <w:rsid w:val="00A35E0D"/>
    <w:rsid w:val="00A40F4A"/>
    <w:rsid w:val="00A41214"/>
    <w:rsid w:val="00A438C4"/>
    <w:rsid w:val="00A625BE"/>
    <w:rsid w:val="00A62F76"/>
    <w:rsid w:val="00A64544"/>
    <w:rsid w:val="00A64BA1"/>
    <w:rsid w:val="00A818B6"/>
    <w:rsid w:val="00A81AE9"/>
    <w:rsid w:val="00A82912"/>
    <w:rsid w:val="00A867D9"/>
    <w:rsid w:val="00A86B7B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5C57"/>
    <w:rsid w:val="00AD1DD3"/>
    <w:rsid w:val="00AD390F"/>
    <w:rsid w:val="00AD54D2"/>
    <w:rsid w:val="00AD7B15"/>
    <w:rsid w:val="00AE6D73"/>
    <w:rsid w:val="00AE735E"/>
    <w:rsid w:val="00AF19BA"/>
    <w:rsid w:val="00AF4183"/>
    <w:rsid w:val="00AF7FF6"/>
    <w:rsid w:val="00B06989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4E3D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113D"/>
    <w:rsid w:val="00BB3311"/>
    <w:rsid w:val="00BB60F8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41B0E"/>
    <w:rsid w:val="00C430FB"/>
    <w:rsid w:val="00C44EEB"/>
    <w:rsid w:val="00C4633B"/>
    <w:rsid w:val="00C4778E"/>
    <w:rsid w:val="00C47BBB"/>
    <w:rsid w:val="00C5011D"/>
    <w:rsid w:val="00C54EB1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F0574"/>
    <w:rsid w:val="00CF31C4"/>
    <w:rsid w:val="00CF42A7"/>
    <w:rsid w:val="00D0318B"/>
    <w:rsid w:val="00D036B2"/>
    <w:rsid w:val="00D0424A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84D32"/>
    <w:rsid w:val="00D84D8D"/>
    <w:rsid w:val="00D94A86"/>
    <w:rsid w:val="00DA2510"/>
    <w:rsid w:val="00DB2D83"/>
    <w:rsid w:val="00DB4871"/>
    <w:rsid w:val="00DC2732"/>
    <w:rsid w:val="00DC30B9"/>
    <w:rsid w:val="00DD105B"/>
    <w:rsid w:val="00DD1E98"/>
    <w:rsid w:val="00DD56F7"/>
    <w:rsid w:val="00DD7D4E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61B2"/>
    <w:rsid w:val="00FA250D"/>
    <w:rsid w:val="00FA4A41"/>
    <w:rsid w:val="00FA7E15"/>
    <w:rsid w:val="00FB328C"/>
    <w:rsid w:val="00FB3801"/>
    <w:rsid w:val="00FC2E1C"/>
    <w:rsid w:val="00FD01C2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8D06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Settings\hoanx\Local Settings\Temporary Internet Files\OLK63\Template_Meeting minutes.dot</Template>
  <TotalTime>38</TotalTime>
  <Pages>2</Pages>
  <Words>146</Words>
  <Characters>787</Characters>
  <Application>Microsoft Macintosh Word</Application>
  <DocSecurity>0</DocSecurity>
  <Lines>106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Manager> </Manager>
  <Company> </Company>
  <LinksUpToDate>false</LinksUpToDate>
  <CharactersWithSpaces>870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/>
  <dc:creator>Nguyễn Hải Đăng</dc:creator>
  <cp:keywords> </cp:keywords>
  <dc:description/>
  <cp:lastModifiedBy>nguyen hai dang</cp:lastModifiedBy>
  <cp:revision>19</cp:revision>
  <dcterms:created xsi:type="dcterms:W3CDTF">2015-09-28T09:54:00Z</dcterms:created>
  <dcterms:modified xsi:type="dcterms:W3CDTF">2016-04-12T09:37:00Z</dcterms:modified>
  <cp:category> </cp:category>
</cp:coreProperties>
</file>