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7E5A0F" w:rsidRPr="00D84D8D" w14:paraId="6ED7BB6F" w14:textId="77777777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4572"/>
              <w:gridCol w:w="4570"/>
            </w:tblGrid>
            <w:tr w:rsidR="007E5A0F" w:rsidRPr="00D84D8D" w14:paraId="6D393D45" w14:textId="77777777" w:rsidTr="00D84D8D">
              <w:trPr>
                <w:trHeight w:val="1737"/>
              </w:trPr>
              <w:tc>
                <w:tcPr>
                  <w:tcW w:w="4572" w:type="dxa"/>
                  <w:vAlign w:val="center"/>
                </w:tcPr>
                <w:p w14:paraId="21D87C4B" w14:textId="77777777" w:rsidR="007E5A0F" w:rsidRPr="00D84D8D" w:rsidRDefault="001E0C64" w:rsidP="0021170F">
                  <w:pPr>
                    <w:spacing w:before="120" w:line="312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84D8D">
                    <w:rPr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 wp14:anchorId="214E1904" wp14:editId="4C2261C7">
                        <wp:extent cx="2390775" cy="628650"/>
                        <wp:effectExtent l="0" t="0" r="9525" b="0"/>
                        <wp:docPr id="1" name="Picture 1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70" w:type="dxa"/>
                  <w:vAlign w:val="center"/>
                </w:tcPr>
                <w:p w14:paraId="09250B90" w14:textId="77777777" w:rsidR="007E5A0F" w:rsidRPr="00D84D8D" w:rsidRDefault="007E5A0F" w:rsidP="0021170F">
                  <w:pPr>
                    <w:pStyle w:val="HeaderTitle"/>
                    <w:spacing w:after="0" w:line="312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84D8D">
                    <w:rPr>
                      <w:rFonts w:ascii="Times New Roman" w:hAnsi="Times New Roman" w:cs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</w:tbl>
          <w:p w14:paraId="47F0757B" w14:textId="77777777" w:rsidR="007E5A0F" w:rsidRPr="00D84D8D" w:rsidRDefault="007E5A0F" w:rsidP="0021170F">
            <w:pPr>
              <w:pStyle w:val="HeaderTitle"/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5A0F" w:rsidRPr="00D84D8D" w14:paraId="4DB36C0E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653E83AA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F1CB" w14:textId="77777777" w:rsidR="007E5A0F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Vietnamese Medicinal Plants Network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0B41B4D8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36981" w14:textId="77777777" w:rsidR="007E5A0F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VMN</w:t>
            </w:r>
          </w:p>
        </w:tc>
      </w:tr>
      <w:tr w:rsidR="007E5A0F" w:rsidRPr="00D84D8D" w14:paraId="5C906705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77452807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 xml:space="preserve">Project </w:t>
            </w:r>
            <w:r w:rsidR="0028535F"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Manager</w:t>
            </w: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97AB" w14:textId="77777777" w:rsidR="007E5A0F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Nguyễn Minh Tiến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1150502B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03B51" w14:textId="77777777"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Nguyễn Văn Sang</w:t>
            </w:r>
          </w:p>
        </w:tc>
      </w:tr>
      <w:tr w:rsidR="007E5A0F" w:rsidRPr="00D84D8D" w14:paraId="2CD3D495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2ACD076E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CDEC" w14:textId="77777777" w:rsidR="007E5A0F" w:rsidRPr="00D84D8D" w:rsidRDefault="007E5A0F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7EC28ABB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12A63" w14:textId="77777777" w:rsidR="007E5A0F" w:rsidRPr="00D84D8D" w:rsidRDefault="006A5FE4" w:rsidP="00A266B8">
            <w:pPr>
              <w:pStyle w:val="bang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Nguyễn Hải Đăng</w:t>
            </w:r>
          </w:p>
        </w:tc>
      </w:tr>
      <w:tr w:rsidR="007E5A0F" w:rsidRPr="00D84D8D" w14:paraId="5F65EAF2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558F2FF2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F2C41" w14:textId="491F2F0B" w:rsidR="007E5A0F" w:rsidRPr="00D84D8D" w:rsidRDefault="00853C52" w:rsidP="00754C9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15</w:t>
            </w:r>
            <w:r w:rsidR="006A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/04</w:t>
            </w:r>
            <w:r w:rsidR="00D84D8D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/201</w:t>
            </w:r>
            <w:r w:rsidR="006A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6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39C1B58C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E801E" w14:textId="33A9A14D" w:rsidR="007E5A0F" w:rsidRPr="00D84D8D" w:rsidRDefault="00853C52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6A5FE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05A8A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E5276B" w:rsidRPr="00D84D8D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4A1DB2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="00340DB6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A5FE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A266B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C15C5C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  <w:r w:rsidR="00914B83">
              <w:rPr>
                <w:rFonts w:ascii="Times New Roman" w:hAnsi="Times New Roman" w:cs="Times New Roman"/>
                <w:sz w:val="22"/>
                <w:szCs w:val="22"/>
              </w:rPr>
              <w:t>PM</w:t>
            </w:r>
          </w:p>
        </w:tc>
      </w:tr>
      <w:tr w:rsidR="007E5A0F" w:rsidRPr="00D84D8D" w14:paraId="65B54090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63F31CE7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C5B4" w14:textId="77777777"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7E5A0F" w:rsidRPr="00D84D8D" w14:paraId="4979F499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757ABAAA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7F5B6" w14:textId="77777777"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  <w:r w:rsidR="002A4F7F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5A0F" w:rsidRPr="00D84D8D" w14:paraId="0E037D5B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66A9753C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Attendees:</w:t>
            </w:r>
          </w:p>
        </w:tc>
      </w:tr>
      <w:tr w:rsidR="007E5A0F" w:rsidRPr="00D84D8D" w14:paraId="4891EBD9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36ECB785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32492A48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3BE7D224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47757B94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0112C811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Attendance</w:t>
            </w:r>
          </w:p>
        </w:tc>
      </w:tr>
      <w:tr w:rsidR="006A5FE4" w:rsidRPr="00D84D8D" w14:paraId="1EB817AA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1BC1A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9EF56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Nguyễn Văn Sang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F916E" w14:textId="77777777" w:rsidR="006A5FE4" w:rsidRPr="00D84D8D" w:rsidRDefault="006A5FE4" w:rsidP="00123828">
            <w:pPr>
              <w:rPr>
                <w:sz w:val="22"/>
                <w:szCs w:val="22"/>
              </w:rPr>
            </w:pPr>
            <w:r w:rsidRPr="00D84D8D">
              <w:rPr>
                <w:sz w:val="22"/>
                <w:szCs w:val="22"/>
              </w:rPr>
              <w:t>FPT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04F9" w14:textId="77777777" w:rsidR="006A5FE4" w:rsidRPr="00D84D8D" w:rsidRDefault="006A5FE4" w:rsidP="00123828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Conductor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AA065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6A5FE4" w:rsidRPr="00D84D8D" w14:paraId="355F877D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0877D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A78C3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Nguyễn Minh Tiến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7AD13" w14:textId="77777777" w:rsidR="006A5FE4" w:rsidRPr="00D84D8D" w:rsidRDefault="006A5FE4" w:rsidP="00123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2BF" w14:textId="77777777" w:rsidR="006A5FE4" w:rsidRPr="00D84D8D" w:rsidRDefault="006A5FE4" w:rsidP="00123828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B41FF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6A5FE4" w:rsidRPr="00D84D8D" w14:paraId="35678AED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D9490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91D19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Hoàng Thị Quỳnh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E182E" w14:textId="77777777" w:rsidR="006A5FE4" w:rsidRPr="00D84D8D" w:rsidRDefault="006A5FE4" w:rsidP="00123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27D37" w14:textId="77777777" w:rsidR="006A5FE4" w:rsidRPr="00D84D8D" w:rsidRDefault="006A5FE4" w:rsidP="00123828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AA563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6A5FE4" w:rsidRPr="00D84D8D" w14:paraId="64F3EF42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97645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B1C8A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Trần Bình Khánh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2D46A" w14:textId="77777777" w:rsidR="006A5FE4" w:rsidRPr="00D84D8D" w:rsidRDefault="006A5FE4" w:rsidP="00123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BD122" w14:textId="77777777" w:rsidR="006A5FE4" w:rsidRPr="00D84D8D" w:rsidRDefault="006A5FE4" w:rsidP="00123828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2CB08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6A5FE4" w:rsidRPr="00D84D8D" w14:paraId="583A2A04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EB2D4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78E3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Nguyễn Hải Đăng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D5855" w14:textId="77777777" w:rsidR="006A5FE4" w:rsidRPr="00D84D8D" w:rsidRDefault="006A5FE4" w:rsidP="00123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93BD" w14:textId="77777777" w:rsidR="006A5FE4" w:rsidRPr="00D84D8D" w:rsidRDefault="006A5FE4" w:rsidP="00123828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91D9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6A5FE4" w:rsidRPr="00D84D8D" w14:paraId="3970547D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AC2C7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F38A3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CB814" w14:textId="77777777" w:rsidR="006A5FE4" w:rsidRPr="00D84D8D" w:rsidRDefault="006A5FE4" w:rsidP="0010117C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EC2A3" w14:textId="77777777" w:rsidR="006A5FE4" w:rsidRPr="00D84D8D" w:rsidRDefault="006A5FE4" w:rsidP="0010117C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DCC38" w14:textId="77777777" w:rsidR="006A5FE4" w:rsidRPr="00D84D8D" w:rsidRDefault="006A5FE4" w:rsidP="0010117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5FE4" w:rsidRPr="00D84D8D" w14:paraId="5553FB18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61894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99F16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8E71C" w14:textId="77777777" w:rsidR="006A5FE4" w:rsidRPr="00D84D8D" w:rsidRDefault="006A5FE4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6E807" w14:textId="77777777" w:rsidR="006A5FE4" w:rsidRPr="00D84D8D" w:rsidRDefault="006A5FE4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19A0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5FE4" w:rsidRPr="00D84D8D" w14:paraId="643E1DBE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4BE1C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DEB59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A917E" w14:textId="77777777" w:rsidR="006A5FE4" w:rsidRPr="00D84D8D" w:rsidRDefault="006A5FE4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C78A6" w14:textId="77777777" w:rsidR="006A5FE4" w:rsidRPr="00D84D8D" w:rsidRDefault="006A5FE4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4507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5FE4" w:rsidRPr="00D84D8D" w14:paraId="5EB062E1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FA22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CAB5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7239" w14:textId="77777777" w:rsidR="006A5FE4" w:rsidRPr="00D84D8D" w:rsidRDefault="006A5FE4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EC0D5" w14:textId="77777777" w:rsidR="006A5FE4" w:rsidRPr="00D84D8D" w:rsidRDefault="006A5FE4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9A34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5FE4" w:rsidRPr="00D84D8D" w14:paraId="049945A0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2F1A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B85D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A78F0" w14:textId="77777777" w:rsidR="006A5FE4" w:rsidRPr="00D84D8D" w:rsidRDefault="006A5FE4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6F05" w14:textId="77777777" w:rsidR="006A5FE4" w:rsidRPr="00D84D8D" w:rsidRDefault="006A5FE4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5F8DE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710D109" w14:textId="77777777" w:rsidR="00D84D8D" w:rsidRDefault="00D84D8D" w:rsidP="005A3AC1">
      <w:pPr>
        <w:pStyle w:val="Heading1"/>
      </w:pPr>
    </w:p>
    <w:p w14:paraId="2B300BCE" w14:textId="77777777" w:rsidR="00CF31C4" w:rsidRPr="00D84D8D" w:rsidRDefault="00D84D8D" w:rsidP="005A3AC1">
      <w:pPr>
        <w:pStyle w:val="Heading1"/>
      </w:pPr>
      <w:r>
        <w:br w:type="page"/>
      </w:r>
    </w:p>
    <w:p w14:paraId="6D41A6E3" w14:textId="77777777" w:rsidR="00135A90" w:rsidRDefault="007E5A0F" w:rsidP="00135A90">
      <w:pPr>
        <w:pStyle w:val="Heading1"/>
      </w:pPr>
      <w:r w:rsidRPr="00D84D8D">
        <w:lastRenderedPageBreak/>
        <w:t>Objectives</w:t>
      </w:r>
    </w:p>
    <w:p w14:paraId="0AAC567E" w14:textId="432E64A6" w:rsidR="00135A90" w:rsidRPr="00135A90" w:rsidRDefault="00F57825" w:rsidP="00FF3951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Meeting with teacher. Get suggession. </w:t>
      </w:r>
    </w:p>
    <w:p w14:paraId="107ED55A" w14:textId="77777777" w:rsidR="007E5A0F" w:rsidRPr="00D84D8D" w:rsidRDefault="007E5A0F" w:rsidP="005A3AC1">
      <w:pPr>
        <w:pStyle w:val="Heading1"/>
      </w:pPr>
      <w:r w:rsidRPr="00D84D8D">
        <w:t>Agenda</w:t>
      </w:r>
    </w:p>
    <w:p w14:paraId="37CA219A" w14:textId="0E5E2420" w:rsidR="006A5FE4" w:rsidRDefault="00F57825" w:rsidP="006A5FE4">
      <w:pPr>
        <w:ind w:firstLine="720"/>
        <w:rPr>
          <w:sz w:val="22"/>
          <w:szCs w:val="22"/>
        </w:rPr>
      </w:pPr>
      <w:r>
        <w:rPr>
          <w:sz w:val="22"/>
          <w:szCs w:val="22"/>
        </w:rPr>
        <w:t>Show all slide what team have done.</w:t>
      </w:r>
    </w:p>
    <w:p w14:paraId="786679DE" w14:textId="7B15CDCA" w:rsidR="00F57825" w:rsidRDefault="00F57825" w:rsidP="006A5F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Review present slide, </w:t>
      </w:r>
      <w:r>
        <w:rPr>
          <w:sz w:val="22"/>
          <w:szCs w:val="22"/>
        </w:rPr>
        <w:t xml:space="preserve">review architecture design, class design and user guide.  </w:t>
      </w:r>
    </w:p>
    <w:p w14:paraId="6077F426" w14:textId="77777777" w:rsidR="007E5A0F" w:rsidRPr="00D84D8D" w:rsidRDefault="007E5A0F" w:rsidP="005A3AC1">
      <w:pPr>
        <w:pStyle w:val="Heading1"/>
      </w:pPr>
      <w:r w:rsidRPr="00D84D8D">
        <w:t>Contents</w:t>
      </w:r>
    </w:p>
    <w:p w14:paraId="74DE4286" w14:textId="77777777" w:rsidR="00457D4F" w:rsidRPr="00D84D8D" w:rsidRDefault="00457D4F" w:rsidP="00FF3951">
      <w:pPr>
        <w:pStyle w:val="ListParagraph"/>
        <w:ind w:left="1440"/>
        <w:rPr>
          <w:rFonts w:ascii="Times New Roman" w:eastAsia="Times New Roman" w:hAnsi="Times New Roman"/>
          <w:b/>
        </w:rPr>
      </w:pPr>
    </w:p>
    <w:p w14:paraId="73E0C4A9" w14:textId="38D59DE7" w:rsidR="006A5FE4" w:rsidRDefault="00F57825" w:rsidP="00FF3951">
      <w:pPr>
        <w:ind w:firstLine="720"/>
        <w:rPr>
          <w:sz w:val="22"/>
          <w:szCs w:val="22"/>
        </w:rPr>
      </w:pPr>
      <w:r>
        <w:rPr>
          <w:sz w:val="22"/>
          <w:szCs w:val="22"/>
        </w:rPr>
        <w:t>Fix wrong words, wrong diagram in architecture design, class design and user guide.</w:t>
      </w:r>
    </w:p>
    <w:p w14:paraId="0BABAAB4" w14:textId="7C10459F" w:rsidR="0035610D" w:rsidRDefault="00F57825" w:rsidP="00F1210C">
      <w:pPr>
        <w:ind w:left="720"/>
        <w:rPr>
          <w:rFonts w:eastAsia="Times New Roman"/>
        </w:rPr>
      </w:pPr>
      <w:r>
        <w:rPr>
          <w:rFonts w:eastAsia="Times New Roman"/>
        </w:rPr>
        <w:t>Teacher suggest team that change font, color,</w:t>
      </w:r>
      <w:r w:rsidR="00F1210C">
        <w:rPr>
          <w:rFonts w:eastAsia="Times New Roman"/>
        </w:rPr>
        <w:t xml:space="preserve"> size of picture to easy to see, p</w:t>
      </w:r>
      <w:r w:rsidR="0035610D">
        <w:rPr>
          <w:rFonts w:eastAsia="Times New Roman"/>
        </w:rPr>
        <w:t xml:space="preserve">resent slide need </w:t>
      </w:r>
      <w:bookmarkStart w:id="0" w:name="_GoBack"/>
      <w:bookmarkEnd w:id="0"/>
      <w:r w:rsidR="0035610D">
        <w:rPr>
          <w:rFonts w:eastAsia="Times New Roman"/>
        </w:rPr>
        <w:t>to be good looking.</w:t>
      </w:r>
    </w:p>
    <w:p w14:paraId="4C797967" w14:textId="77777777" w:rsidR="00466D59" w:rsidRPr="00CF42A7" w:rsidRDefault="00466D59" w:rsidP="00466D59">
      <w:pPr>
        <w:rPr>
          <w:sz w:val="22"/>
          <w:szCs w:val="22"/>
        </w:rPr>
      </w:pPr>
      <w:r>
        <w:rPr>
          <w:rFonts w:eastAsia="Times New Roman"/>
        </w:rPr>
        <w:t xml:space="preserve"> </w:t>
      </w:r>
    </w:p>
    <w:p w14:paraId="6B3348AB" w14:textId="77777777" w:rsidR="00F5683F" w:rsidRPr="00D84D8D" w:rsidRDefault="00F5683F" w:rsidP="005A3AC1">
      <w:pPr>
        <w:pStyle w:val="Heading1"/>
      </w:pPr>
      <w:r w:rsidRPr="00D84D8D">
        <w:t>Conclusion</w:t>
      </w:r>
    </w:p>
    <w:p w14:paraId="2977C9AC" w14:textId="77777777" w:rsidR="00D505BC" w:rsidRPr="00D84D8D" w:rsidRDefault="00D505BC" w:rsidP="00D505BC">
      <w:pPr>
        <w:rPr>
          <w:sz w:val="22"/>
          <w:szCs w:val="22"/>
        </w:rPr>
      </w:pP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F5683F" w:rsidRPr="00D84D8D" w14:paraId="64120AC3" w14:textId="77777777" w:rsidTr="00396CBC">
        <w:tc>
          <w:tcPr>
            <w:tcW w:w="2700" w:type="dxa"/>
            <w:shd w:val="clear" w:color="auto" w:fill="FFE8E1"/>
          </w:tcPr>
          <w:p w14:paraId="7380A792" w14:textId="77777777"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14:paraId="29A96EF2" w14:textId="77777777"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Decisions</w:t>
            </w:r>
          </w:p>
        </w:tc>
      </w:tr>
      <w:tr w:rsidR="00A95D61" w:rsidRPr="00D84D8D" w14:paraId="3243CE0A" w14:textId="77777777" w:rsidTr="004E154D">
        <w:tc>
          <w:tcPr>
            <w:tcW w:w="2700" w:type="dxa"/>
          </w:tcPr>
          <w:p w14:paraId="2333B44E" w14:textId="77777777" w:rsidR="00A95D61" w:rsidRPr="00D84D8D" w:rsidRDefault="00A95D61" w:rsidP="006C3837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14:paraId="1198E988" w14:textId="77777777" w:rsidR="00A95D61" w:rsidRPr="00D84D8D" w:rsidRDefault="00A95D61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9E2" w:rsidRPr="00D84D8D" w14:paraId="7F2EB3B4" w14:textId="77777777" w:rsidTr="004E154D">
        <w:tc>
          <w:tcPr>
            <w:tcW w:w="2700" w:type="dxa"/>
          </w:tcPr>
          <w:p w14:paraId="6E4421FB" w14:textId="77777777" w:rsidR="00BE39E2" w:rsidRPr="00D84D8D" w:rsidRDefault="00BE39E2" w:rsidP="004E154D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14:paraId="46D89DE8" w14:textId="77777777" w:rsidR="00BE39E2" w:rsidRPr="00D84D8D" w:rsidRDefault="00BE39E2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DB10C35" w14:textId="77777777" w:rsidR="00F5683F" w:rsidRPr="00D84D8D" w:rsidRDefault="00F5683F" w:rsidP="00F5683F">
      <w:pPr>
        <w:spacing w:afterLines="50" w:after="120" w:line="312" w:lineRule="auto"/>
        <w:ind w:left="660"/>
        <w:rPr>
          <w:sz w:val="22"/>
          <w:szCs w:val="22"/>
        </w:rPr>
      </w:pPr>
    </w:p>
    <w:p w14:paraId="4C2E24FF" w14:textId="77777777" w:rsidR="00CC1BC3" w:rsidRPr="00D84D8D" w:rsidRDefault="00CC1BC3" w:rsidP="00F5683F">
      <w:pPr>
        <w:spacing w:afterLines="50" w:after="120" w:line="312" w:lineRule="auto"/>
        <w:ind w:left="660"/>
        <w:rPr>
          <w:sz w:val="22"/>
          <w:szCs w:val="22"/>
        </w:rPr>
      </w:pPr>
    </w:p>
    <w:sectPr w:rsidR="00CC1BC3" w:rsidRPr="00D84D8D">
      <w:footerReference w:type="default" r:id="rId8"/>
      <w:pgSz w:w="12240" w:h="15840"/>
      <w:pgMar w:top="1440" w:right="900" w:bottom="16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D22A2" w14:textId="77777777" w:rsidR="00A4211B" w:rsidRDefault="00A4211B">
      <w:r>
        <w:separator/>
      </w:r>
    </w:p>
  </w:endnote>
  <w:endnote w:type="continuationSeparator" w:id="0">
    <w:p w14:paraId="5F988191" w14:textId="77777777" w:rsidR="00A4211B" w:rsidRDefault="00A42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FDCF0" w14:textId="77777777" w:rsidR="006B1A47" w:rsidRDefault="006B1A47">
    <w:pPr>
      <w:pStyle w:val="Footer"/>
      <w:pBdr>
        <w:bottom w:val="single" w:sz="6" w:space="1" w:color="auto"/>
      </w:pBdr>
    </w:pPr>
  </w:p>
  <w:p w14:paraId="329BAD71" w14:textId="77777777" w:rsidR="006B1A47" w:rsidRDefault="006B1A47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22e-BM/PM/HDCV/FPT v1/2</w:t>
    </w:r>
    <w:r>
      <w:rPr>
        <w:rFonts w:ascii="Tahoma" w:hAnsi="Tahoma" w:cs="Tahoma"/>
        <w:sz w:val="20"/>
      </w:rPr>
      <w:tab/>
    </w:r>
    <w:r w:rsidR="00A35E0D"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F1210C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F1210C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14:paraId="1959A21E" w14:textId="77777777" w:rsidR="006B1A47" w:rsidRDefault="006B1A47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4ACE64" w14:textId="77777777" w:rsidR="00A4211B" w:rsidRDefault="00A4211B">
      <w:r>
        <w:separator/>
      </w:r>
    </w:p>
  </w:footnote>
  <w:footnote w:type="continuationSeparator" w:id="0">
    <w:p w14:paraId="551F324E" w14:textId="77777777" w:rsidR="00A4211B" w:rsidRDefault="00A42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95FDF"/>
    <w:multiLevelType w:val="hybridMultilevel"/>
    <w:tmpl w:val="542C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F0971CA"/>
    <w:multiLevelType w:val="hybridMultilevel"/>
    <w:tmpl w:val="A0C6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7775558"/>
    <w:multiLevelType w:val="hybridMultilevel"/>
    <w:tmpl w:val="B826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1E6B2302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22735FB3"/>
    <w:multiLevelType w:val="hybridMultilevel"/>
    <w:tmpl w:val="9D44C434"/>
    <w:lvl w:ilvl="0" w:tplc="196E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976C3C"/>
    <w:multiLevelType w:val="hybridMultilevel"/>
    <w:tmpl w:val="F578A4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990083"/>
    <w:multiLevelType w:val="hybridMultilevel"/>
    <w:tmpl w:val="EE88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42696774"/>
    <w:multiLevelType w:val="hybridMultilevel"/>
    <w:tmpl w:val="AC164F5A"/>
    <w:lvl w:ilvl="0" w:tplc="AC584D24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752AFA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11"/>
  </w:num>
  <w:num w:numId="5">
    <w:abstractNumId w:val="17"/>
  </w:num>
  <w:num w:numId="6">
    <w:abstractNumId w:val="16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14"/>
  </w:num>
  <w:num w:numId="13">
    <w:abstractNumId w:val="15"/>
  </w:num>
  <w:num w:numId="14">
    <w:abstractNumId w:val="0"/>
  </w:num>
  <w:num w:numId="15">
    <w:abstractNumId w:val="9"/>
  </w:num>
  <w:num w:numId="16">
    <w:abstractNumId w:val="12"/>
  </w:num>
  <w:num w:numId="17">
    <w:abstractNumId w:val="7"/>
  </w:num>
  <w:num w:numId="18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9F3"/>
    <w:rsid w:val="00000130"/>
    <w:rsid w:val="000053E3"/>
    <w:rsid w:val="00016348"/>
    <w:rsid w:val="000177E1"/>
    <w:rsid w:val="00032BF8"/>
    <w:rsid w:val="0003727D"/>
    <w:rsid w:val="00040E70"/>
    <w:rsid w:val="000415D5"/>
    <w:rsid w:val="000417EF"/>
    <w:rsid w:val="00041FAE"/>
    <w:rsid w:val="0004320B"/>
    <w:rsid w:val="000521C3"/>
    <w:rsid w:val="0005487B"/>
    <w:rsid w:val="0005586B"/>
    <w:rsid w:val="0006154F"/>
    <w:rsid w:val="000636A2"/>
    <w:rsid w:val="00063C98"/>
    <w:rsid w:val="00066A21"/>
    <w:rsid w:val="000676DA"/>
    <w:rsid w:val="00071336"/>
    <w:rsid w:val="00071EAE"/>
    <w:rsid w:val="00072968"/>
    <w:rsid w:val="00080425"/>
    <w:rsid w:val="0008328E"/>
    <w:rsid w:val="000836AE"/>
    <w:rsid w:val="000837BE"/>
    <w:rsid w:val="00086236"/>
    <w:rsid w:val="00086B7F"/>
    <w:rsid w:val="00087826"/>
    <w:rsid w:val="00092F72"/>
    <w:rsid w:val="00097B5C"/>
    <w:rsid w:val="000A2087"/>
    <w:rsid w:val="000A2665"/>
    <w:rsid w:val="000A2A6A"/>
    <w:rsid w:val="000A497B"/>
    <w:rsid w:val="000A4BD4"/>
    <w:rsid w:val="000A7B95"/>
    <w:rsid w:val="000A7E6D"/>
    <w:rsid w:val="000B0358"/>
    <w:rsid w:val="000B043A"/>
    <w:rsid w:val="000B1A3D"/>
    <w:rsid w:val="000B3D98"/>
    <w:rsid w:val="000B536B"/>
    <w:rsid w:val="000B6487"/>
    <w:rsid w:val="000C02FE"/>
    <w:rsid w:val="000C2F29"/>
    <w:rsid w:val="000C3D07"/>
    <w:rsid w:val="000C54E6"/>
    <w:rsid w:val="000C5F95"/>
    <w:rsid w:val="000C62C5"/>
    <w:rsid w:val="000D2417"/>
    <w:rsid w:val="000D2E2D"/>
    <w:rsid w:val="000D598D"/>
    <w:rsid w:val="000D62C9"/>
    <w:rsid w:val="000E0786"/>
    <w:rsid w:val="000E681B"/>
    <w:rsid w:val="000F0170"/>
    <w:rsid w:val="000F3039"/>
    <w:rsid w:val="000F387E"/>
    <w:rsid w:val="000F478A"/>
    <w:rsid w:val="000F6DB4"/>
    <w:rsid w:val="000F729B"/>
    <w:rsid w:val="001010E8"/>
    <w:rsid w:val="0010238D"/>
    <w:rsid w:val="00106FD7"/>
    <w:rsid w:val="00110E2C"/>
    <w:rsid w:val="001201D0"/>
    <w:rsid w:val="00125910"/>
    <w:rsid w:val="001300B4"/>
    <w:rsid w:val="00133085"/>
    <w:rsid w:val="00134D26"/>
    <w:rsid w:val="00135A90"/>
    <w:rsid w:val="00146CDA"/>
    <w:rsid w:val="00147ACD"/>
    <w:rsid w:val="00155FD8"/>
    <w:rsid w:val="0016269E"/>
    <w:rsid w:val="00170F27"/>
    <w:rsid w:val="001721D4"/>
    <w:rsid w:val="00176C57"/>
    <w:rsid w:val="00180EA5"/>
    <w:rsid w:val="001812EA"/>
    <w:rsid w:val="001863B3"/>
    <w:rsid w:val="00191110"/>
    <w:rsid w:val="001925CD"/>
    <w:rsid w:val="001946C2"/>
    <w:rsid w:val="001948AC"/>
    <w:rsid w:val="00194E30"/>
    <w:rsid w:val="001A2346"/>
    <w:rsid w:val="001A5CCF"/>
    <w:rsid w:val="001B4258"/>
    <w:rsid w:val="001C0D45"/>
    <w:rsid w:val="001C78FA"/>
    <w:rsid w:val="001D2467"/>
    <w:rsid w:val="001D38D6"/>
    <w:rsid w:val="001E0C64"/>
    <w:rsid w:val="001E0D9B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C2"/>
    <w:rsid w:val="00224536"/>
    <w:rsid w:val="002319F3"/>
    <w:rsid w:val="00234EEE"/>
    <w:rsid w:val="00241B59"/>
    <w:rsid w:val="00244B84"/>
    <w:rsid w:val="00251746"/>
    <w:rsid w:val="00254B12"/>
    <w:rsid w:val="00254B61"/>
    <w:rsid w:val="00260969"/>
    <w:rsid w:val="0026766F"/>
    <w:rsid w:val="00267760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B295F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3198"/>
    <w:rsid w:val="002E46BA"/>
    <w:rsid w:val="002F019D"/>
    <w:rsid w:val="002F1046"/>
    <w:rsid w:val="002F3F7F"/>
    <w:rsid w:val="002F769A"/>
    <w:rsid w:val="003013DE"/>
    <w:rsid w:val="003050E5"/>
    <w:rsid w:val="00306A19"/>
    <w:rsid w:val="00313FA4"/>
    <w:rsid w:val="00325E31"/>
    <w:rsid w:val="003262DE"/>
    <w:rsid w:val="0033281E"/>
    <w:rsid w:val="00332CFF"/>
    <w:rsid w:val="00340DB6"/>
    <w:rsid w:val="003414A5"/>
    <w:rsid w:val="00341A98"/>
    <w:rsid w:val="0034471D"/>
    <w:rsid w:val="00344B89"/>
    <w:rsid w:val="00345275"/>
    <w:rsid w:val="00347449"/>
    <w:rsid w:val="0035242A"/>
    <w:rsid w:val="00353847"/>
    <w:rsid w:val="0035610D"/>
    <w:rsid w:val="00356A55"/>
    <w:rsid w:val="00360C37"/>
    <w:rsid w:val="003639B5"/>
    <w:rsid w:val="0036455E"/>
    <w:rsid w:val="00365A65"/>
    <w:rsid w:val="003668D4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567B"/>
    <w:rsid w:val="00396CBC"/>
    <w:rsid w:val="00397E7B"/>
    <w:rsid w:val="003A1EEF"/>
    <w:rsid w:val="003A2268"/>
    <w:rsid w:val="003A3EA0"/>
    <w:rsid w:val="003B653D"/>
    <w:rsid w:val="003B6C75"/>
    <w:rsid w:val="003C126D"/>
    <w:rsid w:val="003C1BD3"/>
    <w:rsid w:val="003C580E"/>
    <w:rsid w:val="003C5F26"/>
    <w:rsid w:val="003D3706"/>
    <w:rsid w:val="003D53B1"/>
    <w:rsid w:val="003D59E2"/>
    <w:rsid w:val="003D6646"/>
    <w:rsid w:val="003E03FB"/>
    <w:rsid w:val="003E298A"/>
    <w:rsid w:val="003E47CA"/>
    <w:rsid w:val="003F6C13"/>
    <w:rsid w:val="003F71C0"/>
    <w:rsid w:val="003F75F9"/>
    <w:rsid w:val="00400844"/>
    <w:rsid w:val="00401622"/>
    <w:rsid w:val="0040439A"/>
    <w:rsid w:val="00410F16"/>
    <w:rsid w:val="00411B84"/>
    <w:rsid w:val="00412B02"/>
    <w:rsid w:val="00414722"/>
    <w:rsid w:val="0041500E"/>
    <w:rsid w:val="0041769A"/>
    <w:rsid w:val="004219D1"/>
    <w:rsid w:val="00422C04"/>
    <w:rsid w:val="004237F4"/>
    <w:rsid w:val="004249D8"/>
    <w:rsid w:val="00426AD6"/>
    <w:rsid w:val="00433971"/>
    <w:rsid w:val="004339AB"/>
    <w:rsid w:val="00442BC1"/>
    <w:rsid w:val="0044386D"/>
    <w:rsid w:val="00445060"/>
    <w:rsid w:val="00447914"/>
    <w:rsid w:val="004505CE"/>
    <w:rsid w:val="00457D4F"/>
    <w:rsid w:val="00461454"/>
    <w:rsid w:val="00465921"/>
    <w:rsid w:val="00466BD2"/>
    <w:rsid w:val="00466D59"/>
    <w:rsid w:val="00470C8C"/>
    <w:rsid w:val="00471B99"/>
    <w:rsid w:val="0047525D"/>
    <w:rsid w:val="0047542B"/>
    <w:rsid w:val="004757FC"/>
    <w:rsid w:val="00477510"/>
    <w:rsid w:val="00482A6E"/>
    <w:rsid w:val="00492E26"/>
    <w:rsid w:val="00494AD7"/>
    <w:rsid w:val="00495402"/>
    <w:rsid w:val="004A0585"/>
    <w:rsid w:val="004A1DB2"/>
    <w:rsid w:val="004A2566"/>
    <w:rsid w:val="004A5B95"/>
    <w:rsid w:val="004A74EF"/>
    <w:rsid w:val="004B7308"/>
    <w:rsid w:val="004B7A03"/>
    <w:rsid w:val="004C6980"/>
    <w:rsid w:val="004C6EF5"/>
    <w:rsid w:val="004C7E07"/>
    <w:rsid w:val="004D21A7"/>
    <w:rsid w:val="004D7F28"/>
    <w:rsid w:val="004E154D"/>
    <w:rsid w:val="00500A8B"/>
    <w:rsid w:val="00502380"/>
    <w:rsid w:val="00502E74"/>
    <w:rsid w:val="00505DD8"/>
    <w:rsid w:val="005069A1"/>
    <w:rsid w:val="0050792D"/>
    <w:rsid w:val="00511C04"/>
    <w:rsid w:val="005142BA"/>
    <w:rsid w:val="00515684"/>
    <w:rsid w:val="00522D8D"/>
    <w:rsid w:val="00524F65"/>
    <w:rsid w:val="0053286A"/>
    <w:rsid w:val="00532C19"/>
    <w:rsid w:val="00532C51"/>
    <w:rsid w:val="005347BA"/>
    <w:rsid w:val="00542270"/>
    <w:rsid w:val="00544A3B"/>
    <w:rsid w:val="00547B38"/>
    <w:rsid w:val="00551738"/>
    <w:rsid w:val="00552BD7"/>
    <w:rsid w:val="00553265"/>
    <w:rsid w:val="00556439"/>
    <w:rsid w:val="0056089F"/>
    <w:rsid w:val="0056356C"/>
    <w:rsid w:val="005645C5"/>
    <w:rsid w:val="005667AF"/>
    <w:rsid w:val="00566C47"/>
    <w:rsid w:val="0056707B"/>
    <w:rsid w:val="00572E46"/>
    <w:rsid w:val="00573236"/>
    <w:rsid w:val="0058225D"/>
    <w:rsid w:val="00582AA1"/>
    <w:rsid w:val="0059067E"/>
    <w:rsid w:val="00591A53"/>
    <w:rsid w:val="00592CD9"/>
    <w:rsid w:val="005942DA"/>
    <w:rsid w:val="005A03E5"/>
    <w:rsid w:val="005A3AC1"/>
    <w:rsid w:val="005B1647"/>
    <w:rsid w:val="005B1656"/>
    <w:rsid w:val="005B1F2E"/>
    <w:rsid w:val="005C1BFA"/>
    <w:rsid w:val="005C3381"/>
    <w:rsid w:val="005C6433"/>
    <w:rsid w:val="005D0DBB"/>
    <w:rsid w:val="005D2172"/>
    <w:rsid w:val="005D2819"/>
    <w:rsid w:val="005D42DD"/>
    <w:rsid w:val="005D6158"/>
    <w:rsid w:val="005E0375"/>
    <w:rsid w:val="005E3FB4"/>
    <w:rsid w:val="005E4AE6"/>
    <w:rsid w:val="005F021E"/>
    <w:rsid w:val="005F043E"/>
    <w:rsid w:val="005F731C"/>
    <w:rsid w:val="005F7EDF"/>
    <w:rsid w:val="00600662"/>
    <w:rsid w:val="0060068C"/>
    <w:rsid w:val="00603640"/>
    <w:rsid w:val="00606DD2"/>
    <w:rsid w:val="006123F5"/>
    <w:rsid w:val="006139FA"/>
    <w:rsid w:val="006156B5"/>
    <w:rsid w:val="00617104"/>
    <w:rsid w:val="006213CC"/>
    <w:rsid w:val="006227E6"/>
    <w:rsid w:val="00622DC5"/>
    <w:rsid w:val="00625CD3"/>
    <w:rsid w:val="00626C72"/>
    <w:rsid w:val="00627F02"/>
    <w:rsid w:val="00627F32"/>
    <w:rsid w:val="00632512"/>
    <w:rsid w:val="0063743F"/>
    <w:rsid w:val="00641624"/>
    <w:rsid w:val="006434D3"/>
    <w:rsid w:val="006460C5"/>
    <w:rsid w:val="00646BDB"/>
    <w:rsid w:val="006471E8"/>
    <w:rsid w:val="00647310"/>
    <w:rsid w:val="00653EE0"/>
    <w:rsid w:val="0065748F"/>
    <w:rsid w:val="00657AFB"/>
    <w:rsid w:val="006620DE"/>
    <w:rsid w:val="00665A11"/>
    <w:rsid w:val="00666FDC"/>
    <w:rsid w:val="0066708A"/>
    <w:rsid w:val="0066736D"/>
    <w:rsid w:val="00667E8E"/>
    <w:rsid w:val="00667EBC"/>
    <w:rsid w:val="006740CF"/>
    <w:rsid w:val="006762FE"/>
    <w:rsid w:val="00676D91"/>
    <w:rsid w:val="00682447"/>
    <w:rsid w:val="0068516B"/>
    <w:rsid w:val="00690A25"/>
    <w:rsid w:val="00694578"/>
    <w:rsid w:val="00696F28"/>
    <w:rsid w:val="00697120"/>
    <w:rsid w:val="006A4E24"/>
    <w:rsid w:val="006A5FE4"/>
    <w:rsid w:val="006A6FF3"/>
    <w:rsid w:val="006A77F6"/>
    <w:rsid w:val="006B119F"/>
    <w:rsid w:val="006B1A47"/>
    <w:rsid w:val="006B30BA"/>
    <w:rsid w:val="006C3837"/>
    <w:rsid w:val="006C3D85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86E"/>
    <w:rsid w:val="00700E07"/>
    <w:rsid w:val="00700FBD"/>
    <w:rsid w:val="0070201D"/>
    <w:rsid w:val="007022C5"/>
    <w:rsid w:val="007120B2"/>
    <w:rsid w:val="00716919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3BE"/>
    <w:rsid w:val="00736C67"/>
    <w:rsid w:val="00743A88"/>
    <w:rsid w:val="0074541D"/>
    <w:rsid w:val="00745755"/>
    <w:rsid w:val="00752EDB"/>
    <w:rsid w:val="00753E8B"/>
    <w:rsid w:val="00754C9A"/>
    <w:rsid w:val="0076103C"/>
    <w:rsid w:val="007610D5"/>
    <w:rsid w:val="00761351"/>
    <w:rsid w:val="0076434A"/>
    <w:rsid w:val="00770A25"/>
    <w:rsid w:val="00770EDE"/>
    <w:rsid w:val="00777F96"/>
    <w:rsid w:val="00777FE2"/>
    <w:rsid w:val="00783333"/>
    <w:rsid w:val="0079271F"/>
    <w:rsid w:val="00793DBB"/>
    <w:rsid w:val="007946F5"/>
    <w:rsid w:val="00795C34"/>
    <w:rsid w:val="00796E5A"/>
    <w:rsid w:val="007A04B8"/>
    <w:rsid w:val="007A061C"/>
    <w:rsid w:val="007C7079"/>
    <w:rsid w:val="007D28AD"/>
    <w:rsid w:val="007D4349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22B9"/>
    <w:rsid w:val="00813137"/>
    <w:rsid w:val="0081659C"/>
    <w:rsid w:val="008252E8"/>
    <w:rsid w:val="008309D8"/>
    <w:rsid w:val="00831751"/>
    <w:rsid w:val="00831FFF"/>
    <w:rsid w:val="00832881"/>
    <w:rsid w:val="008354ED"/>
    <w:rsid w:val="00840C72"/>
    <w:rsid w:val="0084328A"/>
    <w:rsid w:val="0084476A"/>
    <w:rsid w:val="00850876"/>
    <w:rsid w:val="00853C52"/>
    <w:rsid w:val="00854E1B"/>
    <w:rsid w:val="00856CB9"/>
    <w:rsid w:val="008629D5"/>
    <w:rsid w:val="00867835"/>
    <w:rsid w:val="0087436D"/>
    <w:rsid w:val="00875B3A"/>
    <w:rsid w:val="00875F27"/>
    <w:rsid w:val="00880A81"/>
    <w:rsid w:val="00880DC3"/>
    <w:rsid w:val="00886A03"/>
    <w:rsid w:val="008A0D06"/>
    <w:rsid w:val="008A1967"/>
    <w:rsid w:val="008A633E"/>
    <w:rsid w:val="008B447A"/>
    <w:rsid w:val="008B55D0"/>
    <w:rsid w:val="008B59FA"/>
    <w:rsid w:val="008B7B61"/>
    <w:rsid w:val="008C378C"/>
    <w:rsid w:val="008C58D0"/>
    <w:rsid w:val="008C6144"/>
    <w:rsid w:val="008D26F2"/>
    <w:rsid w:val="008D6C0B"/>
    <w:rsid w:val="008E11F6"/>
    <w:rsid w:val="008E4F81"/>
    <w:rsid w:val="008E547B"/>
    <w:rsid w:val="008F0B53"/>
    <w:rsid w:val="008F1078"/>
    <w:rsid w:val="00901B1B"/>
    <w:rsid w:val="00902320"/>
    <w:rsid w:val="00904DD3"/>
    <w:rsid w:val="00905A8A"/>
    <w:rsid w:val="009105F5"/>
    <w:rsid w:val="00914B83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43CC"/>
    <w:rsid w:val="00940E04"/>
    <w:rsid w:val="009508AA"/>
    <w:rsid w:val="00952675"/>
    <w:rsid w:val="00953CFF"/>
    <w:rsid w:val="00956089"/>
    <w:rsid w:val="0096018B"/>
    <w:rsid w:val="00960EB6"/>
    <w:rsid w:val="0096212A"/>
    <w:rsid w:val="00962C08"/>
    <w:rsid w:val="00967087"/>
    <w:rsid w:val="00974F05"/>
    <w:rsid w:val="00974FC7"/>
    <w:rsid w:val="009803AF"/>
    <w:rsid w:val="00983959"/>
    <w:rsid w:val="00985082"/>
    <w:rsid w:val="00996506"/>
    <w:rsid w:val="009A39FA"/>
    <w:rsid w:val="009A494A"/>
    <w:rsid w:val="009A725E"/>
    <w:rsid w:val="009B0AAA"/>
    <w:rsid w:val="009B0D96"/>
    <w:rsid w:val="009B177C"/>
    <w:rsid w:val="009B44F4"/>
    <w:rsid w:val="009B6EB0"/>
    <w:rsid w:val="009C165C"/>
    <w:rsid w:val="009C29EC"/>
    <w:rsid w:val="009C2B7F"/>
    <w:rsid w:val="009D3CCF"/>
    <w:rsid w:val="009D6849"/>
    <w:rsid w:val="009E2700"/>
    <w:rsid w:val="009E4364"/>
    <w:rsid w:val="009E70D1"/>
    <w:rsid w:val="009F0B1A"/>
    <w:rsid w:val="009F56C5"/>
    <w:rsid w:val="009F576A"/>
    <w:rsid w:val="009F5CB8"/>
    <w:rsid w:val="00A10C9C"/>
    <w:rsid w:val="00A12B35"/>
    <w:rsid w:val="00A13A33"/>
    <w:rsid w:val="00A21C49"/>
    <w:rsid w:val="00A21E41"/>
    <w:rsid w:val="00A21F3D"/>
    <w:rsid w:val="00A266B8"/>
    <w:rsid w:val="00A30E71"/>
    <w:rsid w:val="00A33316"/>
    <w:rsid w:val="00A347BD"/>
    <w:rsid w:val="00A35E0D"/>
    <w:rsid w:val="00A40F4A"/>
    <w:rsid w:val="00A41214"/>
    <w:rsid w:val="00A4211B"/>
    <w:rsid w:val="00A438C4"/>
    <w:rsid w:val="00A625BE"/>
    <w:rsid w:val="00A62F76"/>
    <w:rsid w:val="00A63C00"/>
    <w:rsid w:val="00A64544"/>
    <w:rsid w:val="00A64BA1"/>
    <w:rsid w:val="00A818B6"/>
    <w:rsid w:val="00A81AE9"/>
    <w:rsid w:val="00A82912"/>
    <w:rsid w:val="00A867D9"/>
    <w:rsid w:val="00A86B7B"/>
    <w:rsid w:val="00A92BEE"/>
    <w:rsid w:val="00A94F76"/>
    <w:rsid w:val="00A95D61"/>
    <w:rsid w:val="00AA09FE"/>
    <w:rsid w:val="00AA0AFC"/>
    <w:rsid w:val="00AA0B3B"/>
    <w:rsid w:val="00AA670E"/>
    <w:rsid w:val="00AA688A"/>
    <w:rsid w:val="00AB1672"/>
    <w:rsid w:val="00AB1C36"/>
    <w:rsid w:val="00AB70D6"/>
    <w:rsid w:val="00AB7662"/>
    <w:rsid w:val="00AC213F"/>
    <w:rsid w:val="00AC5C57"/>
    <w:rsid w:val="00AD1DD3"/>
    <w:rsid w:val="00AD390F"/>
    <w:rsid w:val="00AD54D2"/>
    <w:rsid w:val="00AD7B15"/>
    <w:rsid w:val="00AE6D73"/>
    <w:rsid w:val="00AE735E"/>
    <w:rsid w:val="00AF19BA"/>
    <w:rsid w:val="00AF4183"/>
    <w:rsid w:val="00AF7FF6"/>
    <w:rsid w:val="00B0289D"/>
    <w:rsid w:val="00B06989"/>
    <w:rsid w:val="00B154F3"/>
    <w:rsid w:val="00B20A1A"/>
    <w:rsid w:val="00B26F72"/>
    <w:rsid w:val="00B27E45"/>
    <w:rsid w:val="00B33E5F"/>
    <w:rsid w:val="00B409E7"/>
    <w:rsid w:val="00B412A6"/>
    <w:rsid w:val="00B42FF2"/>
    <w:rsid w:val="00B47CB4"/>
    <w:rsid w:val="00B57199"/>
    <w:rsid w:val="00B64E3D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69E7"/>
    <w:rsid w:val="00BA1308"/>
    <w:rsid w:val="00BA2C43"/>
    <w:rsid w:val="00BA33FF"/>
    <w:rsid w:val="00BA42BA"/>
    <w:rsid w:val="00BA4EC1"/>
    <w:rsid w:val="00BA5AAF"/>
    <w:rsid w:val="00BB113D"/>
    <w:rsid w:val="00BB3311"/>
    <w:rsid w:val="00BB4FF8"/>
    <w:rsid w:val="00BB60F8"/>
    <w:rsid w:val="00BC3D54"/>
    <w:rsid w:val="00BC4465"/>
    <w:rsid w:val="00BC657D"/>
    <w:rsid w:val="00BC6748"/>
    <w:rsid w:val="00BD530C"/>
    <w:rsid w:val="00BD798A"/>
    <w:rsid w:val="00BE3804"/>
    <w:rsid w:val="00BE39E2"/>
    <w:rsid w:val="00BF6F15"/>
    <w:rsid w:val="00BF74BA"/>
    <w:rsid w:val="00C02871"/>
    <w:rsid w:val="00C0386B"/>
    <w:rsid w:val="00C04091"/>
    <w:rsid w:val="00C15C5C"/>
    <w:rsid w:val="00C21664"/>
    <w:rsid w:val="00C23475"/>
    <w:rsid w:val="00C2398B"/>
    <w:rsid w:val="00C34AFC"/>
    <w:rsid w:val="00C41B0E"/>
    <w:rsid w:val="00C430FB"/>
    <w:rsid w:val="00C44EEB"/>
    <w:rsid w:val="00C4633B"/>
    <w:rsid w:val="00C4778E"/>
    <w:rsid w:val="00C47BBB"/>
    <w:rsid w:val="00C5011D"/>
    <w:rsid w:val="00C54EB1"/>
    <w:rsid w:val="00C55560"/>
    <w:rsid w:val="00C601AA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E7977"/>
    <w:rsid w:val="00CF0574"/>
    <w:rsid w:val="00CF31C4"/>
    <w:rsid w:val="00CF42A7"/>
    <w:rsid w:val="00D0318B"/>
    <w:rsid w:val="00D036B2"/>
    <w:rsid w:val="00D0424A"/>
    <w:rsid w:val="00D05713"/>
    <w:rsid w:val="00D06E0E"/>
    <w:rsid w:val="00D151EA"/>
    <w:rsid w:val="00D20AE1"/>
    <w:rsid w:val="00D217CC"/>
    <w:rsid w:val="00D2184F"/>
    <w:rsid w:val="00D225F6"/>
    <w:rsid w:val="00D2369D"/>
    <w:rsid w:val="00D23CEF"/>
    <w:rsid w:val="00D23D30"/>
    <w:rsid w:val="00D268D7"/>
    <w:rsid w:val="00D31C49"/>
    <w:rsid w:val="00D33599"/>
    <w:rsid w:val="00D346AA"/>
    <w:rsid w:val="00D42556"/>
    <w:rsid w:val="00D440DA"/>
    <w:rsid w:val="00D4471E"/>
    <w:rsid w:val="00D505BC"/>
    <w:rsid w:val="00D52C53"/>
    <w:rsid w:val="00D53E5C"/>
    <w:rsid w:val="00D56CF7"/>
    <w:rsid w:val="00D60866"/>
    <w:rsid w:val="00D615C2"/>
    <w:rsid w:val="00D70514"/>
    <w:rsid w:val="00D75A58"/>
    <w:rsid w:val="00D817AA"/>
    <w:rsid w:val="00D82318"/>
    <w:rsid w:val="00D84D32"/>
    <w:rsid w:val="00D84D8D"/>
    <w:rsid w:val="00D94A86"/>
    <w:rsid w:val="00DA2510"/>
    <w:rsid w:val="00DB2D83"/>
    <w:rsid w:val="00DB4871"/>
    <w:rsid w:val="00DC2732"/>
    <w:rsid w:val="00DC30B9"/>
    <w:rsid w:val="00DD105B"/>
    <w:rsid w:val="00DD1E98"/>
    <w:rsid w:val="00DD56F7"/>
    <w:rsid w:val="00DD7D4E"/>
    <w:rsid w:val="00DE717B"/>
    <w:rsid w:val="00DF359D"/>
    <w:rsid w:val="00DF4068"/>
    <w:rsid w:val="00DF5FD0"/>
    <w:rsid w:val="00E12B52"/>
    <w:rsid w:val="00E20ED0"/>
    <w:rsid w:val="00E212AB"/>
    <w:rsid w:val="00E22C7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5A00"/>
    <w:rsid w:val="00E73AAB"/>
    <w:rsid w:val="00E73D27"/>
    <w:rsid w:val="00E92B24"/>
    <w:rsid w:val="00E93E62"/>
    <w:rsid w:val="00E97155"/>
    <w:rsid w:val="00EA0A4F"/>
    <w:rsid w:val="00EA7586"/>
    <w:rsid w:val="00EC2984"/>
    <w:rsid w:val="00EC3DF0"/>
    <w:rsid w:val="00ED2B15"/>
    <w:rsid w:val="00ED3E09"/>
    <w:rsid w:val="00ED61AB"/>
    <w:rsid w:val="00EE1443"/>
    <w:rsid w:val="00EE271E"/>
    <w:rsid w:val="00EE4582"/>
    <w:rsid w:val="00EF4940"/>
    <w:rsid w:val="00EF5402"/>
    <w:rsid w:val="00EF5481"/>
    <w:rsid w:val="00EF62DC"/>
    <w:rsid w:val="00F01787"/>
    <w:rsid w:val="00F0204D"/>
    <w:rsid w:val="00F0427B"/>
    <w:rsid w:val="00F0509D"/>
    <w:rsid w:val="00F06520"/>
    <w:rsid w:val="00F10427"/>
    <w:rsid w:val="00F10D94"/>
    <w:rsid w:val="00F11CB3"/>
    <w:rsid w:val="00F1210C"/>
    <w:rsid w:val="00F1542B"/>
    <w:rsid w:val="00F24196"/>
    <w:rsid w:val="00F26016"/>
    <w:rsid w:val="00F314A5"/>
    <w:rsid w:val="00F412AF"/>
    <w:rsid w:val="00F42488"/>
    <w:rsid w:val="00F42AD0"/>
    <w:rsid w:val="00F463B8"/>
    <w:rsid w:val="00F5683F"/>
    <w:rsid w:val="00F57825"/>
    <w:rsid w:val="00F60AC0"/>
    <w:rsid w:val="00F64274"/>
    <w:rsid w:val="00F66093"/>
    <w:rsid w:val="00F67B8E"/>
    <w:rsid w:val="00F67EAA"/>
    <w:rsid w:val="00F71449"/>
    <w:rsid w:val="00F75843"/>
    <w:rsid w:val="00F7749D"/>
    <w:rsid w:val="00F8032F"/>
    <w:rsid w:val="00F80799"/>
    <w:rsid w:val="00F81750"/>
    <w:rsid w:val="00F83752"/>
    <w:rsid w:val="00F84890"/>
    <w:rsid w:val="00F87010"/>
    <w:rsid w:val="00F87CFF"/>
    <w:rsid w:val="00F9405F"/>
    <w:rsid w:val="00F961B2"/>
    <w:rsid w:val="00FA250D"/>
    <w:rsid w:val="00FA4A41"/>
    <w:rsid w:val="00FA7E15"/>
    <w:rsid w:val="00FB328C"/>
    <w:rsid w:val="00FB3801"/>
    <w:rsid w:val="00FC2E1C"/>
    <w:rsid w:val="00FD01C2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3951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06BC06"/>
  <w15:docId w15:val="{8682A3D2-D542-4FFE-8221-70550C4A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  <w:style w:type="paragraph" w:styleId="NoSpacing">
    <w:name w:val="No Spacing"/>
    <w:link w:val="NoSpacingChar"/>
    <w:uiPriority w:val="1"/>
    <w:qFormat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minutes.dot</Template>
  <TotalTime>67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</vt:lpstr>
    </vt:vector>
  </TitlesOfParts>
  <Manager/>
  <Company/>
  <LinksUpToDate>false</LinksUpToDate>
  <CharactersWithSpaces>1008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</dc:title>
  <dc:subject/>
  <dc:creator>Nguyễn Hải Đăng</dc:creator>
  <cp:keywords/>
  <dc:description/>
  <cp:lastModifiedBy>asusk53sd</cp:lastModifiedBy>
  <cp:revision>57</cp:revision>
  <dcterms:created xsi:type="dcterms:W3CDTF">2015-09-28T09:54:00Z</dcterms:created>
  <dcterms:modified xsi:type="dcterms:W3CDTF">2016-04-24T07:21:00Z</dcterms:modified>
  <cp:category/>
</cp:coreProperties>
</file>