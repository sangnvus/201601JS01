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E5ED805"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r w:rsidR="0035150C" w:rsidRPr="003871F3" w14:paraId="057B4FB3"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100000" w:firstRow="0" w:lastRow="0" w:firstColumn="0" w:lastColumn="0" w:oddVBand="0" w:evenVBand="0" w:oddHBand="1" w:evenHBand="0" w:firstRowFirstColumn="0" w:firstRowLastColumn="0" w:lastRowFirstColumn="0" w:lastRowLastColumn="0"/>
            </w:pPr>
            <w:r>
              <w:t>Include Common member and Mod</w:t>
            </w:r>
          </w:p>
        </w:tc>
      </w:tr>
      <w:tr w:rsidR="0035150C" w:rsidRPr="003871F3" w14:paraId="26486B40"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r w:rsidR="0035150C" w:rsidRPr="003871F3" w14:paraId="08AE15D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lastRenderedPageBreak/>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0A0C95"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w:t>
      </w:r>
      <w:r w:rsidRPr="00CF2CE2">
        <w:lastRenderedPageBreak/>
        <w:t>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lastRenderedPageBreak/>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r w:rsidR="00122495">
        <w:t>.</w:t>
      </w:r>
    </w:p>
    <w:p w14:paraId="370C19AF" w14:textId="621FF4A6" w:rsidR="00150FB9" w:rsidRPr="00CF2CE2" w:rsidRDefault="0045705A" w:rsidP="00A22754">
      <w:pPr>
        <w:pStyle w:val="ListParagraph"/>
        <w:numPr>
          <w:ilvl w:val="0"/>
          <w:numId w:val="10"/>
        </w:numPr>
      </w:pPr>
      <w:proofErr w:type="spellStart"/>
      <w:r>
        <w:t>Laravel</w:t>
      </w:r>
      <w:proofErr w:type="spellEnd"/>
      <w:r w:rsidR="00150FB9" w:rsidRPr="00CF2CE2">
        <w:t xml:space="preserve"> is </w:t>
      </w:r>
      <w:proofErr w:type="gramStart"/>
      <w:r w:rsidR="00150FB9" w:rsidRPr="00CF2CE2">
        <w:t>a PHP framework have</w:t>
      </w:r>
      <w:proofErr w:type="gramEnd"/>
      <w:r w:rsidR="00150FB9" w:rsidRPr="00CF2CE2">
        <w:t xml:space="preserve"> the fast speed</w:t>
      </w:r>
      <w:r w:rsidR="00122495">
        <w:t>.</w:t>
      </w:r>
    </w:p>
    <w:p w14:paraId="66421E39" w14:textId="77777777"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 xml:space="preserve">Web browser with </w:t>
      </w:r>
      <w:proofErr w:type="gramStart"/>
      <w:r w:rsidRPr="00CF2CE2">
        <w:t>internet</w:t>
      </w:r>
      <w:proofErr w:type="gramEnd"/>
      <w:r w:rsidRPr="00CF2CE2">
        <w:t xml:space="preserve">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DAB37D1" w:rsidR="00E65D11" w:rsidRDefault="00375B9F" w:rsidP="00C97365">
      <w:r>
        <w:rPr>
          <w:noProof/>
        </w:rPr>
        <w:drawing>
          <wp:inline distT="0" distB="0" distL="0" distR="0" wp14:anchorId="120B8DE0" wp14:editId="15B9444A">
            <wp:extent cx="5274945" cy="3669527"/>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69527"/>
                    </a:xfrm>
                    <a:prstGeom prst="rect">
                      <a:avLst/>
                    </a:prstGeom>
                    <a:noFill/>
                    <a:ln>
                      <a:noFill/>
                    </a:ln>
                  </pic:spPr>
                </pic:pic>
              </a:graphicData>
            </a:graphic>
          </wp:inline>
        </w:drawing>
      </w:r>
    </w:p>
    <w:p w14:paraId="0AC1227D" w14:textId="3E6C4A73" w:rsidR="0031261B" w:rsidRDefault="001B65EF" w:rsidP="00C97365">
      <w:r>
        <w:tab/>
      </w:r>
      <w:r>
        <w:tab/>
      </w:r>
      <w:r>
        <w:tab/>
        <w:t xml:space="preserve">Figure 3: </w:t>
      </w:r>
      <w:r w:rsidR="0035150C">
        <w:t>Authentication</w:t>
      </w:r>
      <w:r>
        <w:t xml:space="preserve"> module </w:t>
      </w:r>
    </w:p>
    <w:p w14:paraId="59AE758F" w14:textId="69EDC9C7" w:rsidR="00D01659" w:rsidRDefault="00D01659" w:rsidP="00C97365">
      <w:r>
        <w:rPr>
          <w:noProof/>
        </w:rPr>
        <w:drawing>
          <wp:inline distT="0" distB="0" distL="0" distR="0" wp14:anchorId="1D5F9431" wp14:editId="23904BD4">
            <wp:extent cx="5274945" cy="2461641"/>
            <wp:effectExtent l="0" t="0" r="825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p w14:paraId="71B9DA4B" w14:textId="2D41CB2E" w:rsidR="00D01659" w:rsidRPr="001B65EF" w:rsidRDefault="00D01659" w:rsidP="00D01659">
      <w:pPr>
        <w:ind w:left="1440" w:firstLine="720"/>
      </w:pPr>
      <w:r>
        <w:t>Figure 4: Not authentication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2D574B14" w:rsidR="00E65D11" w:rsidRPr="00BA5B5B" w:rsidRDefault="00E65D11" w:rsidP="00BA5B5B">
            <w:pPr>
              <w:pStyle w:val="ListParagraph"/>
              <w:numPr>
                <w:ilvl w:val="0"/>
                <w:numId w:val="24"/>
              </w:numPr>
              <w:rPr>
                <w:sz w:val="24"/>
              </w:rPr>
            </w:pP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BA5B5B">
            <w:pPr>
              <w:pStyle w:val="ListParagraph"/>
              <w:numPr>
                <w:ilvl w:val="0"/>
                <w:numId w:val="24"/>
              </w:numPr>
            </w:pPr>
          </w:p>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Create a medicine store account to access system</w:t>
            </w:r>
          </w:p>
        </w:tc>
      </w:tr>
      <w:tr w:rsidR="00E65D11" w14:paraId="3B643BB9" w14:textId="77777777" w:rsidTr="0095797A">
        <w:trPr>
          <w:jc w:val="center"/>
        </w:trPr>
        <w:tc>
          <w:tcPr>
            <w:tcW w:w="439" w:type="pct"/>
            <w:vAlign w:val="center"/>
            <w:hideMark/>
          </w:tcPr>
          <w:p w14:paraId="2C3AF348" w14:textId="46A591F4" w:rsidR="00E65D11" w:rsidRPr="00BA5B5B" w:rsidRDefault="00E65D11" w:rsidP="00BA5B5B">
            <w:pPr>
              <w:pStyle w:val="ListParagraph"/>
              <w:numPr>
                <w:ilvl w:val="0"/>
                <w:numId w:val="24"/>
              </w:numPr>
              <w:rPr>
                <w:sz w:val="24"/>
              </w:rPr>
            </w:pP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651CD446" w:rsidR="00E65D11" w:rsidRDefault="00E65D11" w:rsidP="00BA5B5B">
            <w:pPr>
              <w:pStyle w:val="ListParagraph"/>
              <w:numPr>
                <w:ilvl w:val="0"/>
                <w:numId w:val="24"/>
              </w:numPr>
            </w:pP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25C1A92D" w14:textId="77777777" w:rsidTr="0095797A">
        <w:trPr>
          <w:jc w:val="center"/>
        </w:trPr>
        <w:tc>
          <w:tcPr>
            <w:tcW w:w="439" w:type="pct"/>
            <w:vAlign w:val="center"/>
          </w:tcPr>
          <w:p w14:paraId="27302887" w14:textId="51706AA2" w:rsidR="00E65D11" w:rsidRDefault="00E65D11" w:rsidP="00BA5B5B">
            <w:pPr>
              <w:pStyle w:val="ListParagraph"/>
              <w:numPr>
                <w:ilvl w:val="0"/>
                <w:numId w:val="24"/>
              </w:numPr>
            </w:pP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r w:rsidR="001B6D31" w14:paraId="6D452FED" w14:textId="77777777" w:rsidTr="0095797A">
        <w:trPr>
          <w:jc w:val="center"/>
        </w:trPr>
        <w:tc>
          <w:tcPr>
            <w:tcW w:w="439" w:type="pct"/>
            <w:vAlign w:val="center"/>
          </w:tcPr>
          <w:p w14:paraId="1762B3AE" w14:textId="77777777" w:rsidR="001B6D31" w:rsidRDefault="001B6D31" w:rsidP="00BA5B5B">
            <w:pPr>
              <w:pStyle w:val="ListParagraph"/>
              <w:numPr>
                <w:ilvl w:val="0"/>
                <w:numId w:val="24"/>
              </w:numPr>
            </w:pPr>
          </w:p>
        </w:tc>
        <w:tc>
          <w:tcPr>
            <w:tcW w:w="1173" w:type="pct"/>
            <w:vAlign w:val="center"/>
          </w:tcPr>
          <w:p w14:paraId="4093EB35" w14:textId="124C82C6" w:rsidR="001B6D31" w:rsidRDefault="001B6D31" w:rsidP="00C97365">
            <w:r>
              <w:t>Forgot password</w:t>
            </w:r>
          </w:p>
        </w:tc>
        <w:tc>
          <w:tcPr>
            <w:tcW w:w="1117" w:type="pct"/>
            <w:vAlign w:val="center"/>
          </w:tcPr>
          <w:p w14:paraId="05B337A9" w14:textId="1C419A28" w:rsidR="001B6D31" w:rsidRDefault="001B6D31" w:rsidP="00C97365">
            <w:r>
              <w:t>Member</w:t>
            </w:r>
          </w:p>
        </w:tc>
        <w:tc>
          <w:tcPr>
            <w:tcW w:w="2271" w:type="pct"/>
            <w:vAlign w:val="center"/>
          </w:tcPr>
          <w:p w14:paraId="476AF4FC" w14:textId="1BC3BB2A" w:rsidR="001B6D31" w:rsidRDefault="001B6D31" w:rsidP="00C97365">
            <w:r>
              <w:t>User use this function if forgot password</w:t>
            </w:r>
          </w:p>
        </w:tc>
      </w:tr>
    </w:tbl>
    <w:p w14:paraId="1183F2B3" w14:textId="77777777" w:rsidR="003278BB" w:rsidRDefault="009C5EFA" w:rsidP="00D01659">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53A0D16D">
            <wp:extent cx="4445000" cy="4593167"/>
            <wp:effectExtent l="0" t="0" r="0" b="44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496" cy="4594713"/>
                    </a:xfrm>
                    <a:prstGeom prst="rect">
                      <a:avLst/>
                    </a:prstGeom>
                    <a:noFill/>
                    <a:ln>
                      <a:noFill/>
                    </a:ln>
                  </pic:spPr>
                </pic:pic>
              </a:graphicData>
            </a:graphic>
          </wp:inline>
        </w:drawing>
      </w:r>
    </w:p>
    <w:p w14:paraId="6C62D126" w14:textId="7D70DEB5" w:rsidR="001B65EF" w:rsidRPr="001B65EF" w:rsidRDefault="00E2336D" w:rsidP="00C97365">
      <w:r>
        <w:t xml:space="preserve">                      </w:t>
      </w:r>
      <w:r>
        <w:tab/>
        <w:t>Figure 5</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lastRenderedPageBreak/>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5B8F2FB1" w:rsidR="001B65EF" w:rsidRDefault="005C2B85" w:rsidP="00C97365">
      <w:r>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6213CC0A" w:rsidR="003C64A1" w:rsidRPr="001B65EF" w:rsidRDefault="00E2336D" w:rsidP="003C64A1">
      <w:pPr>
        <w:ind w:left="720" w:firstLine="720"/>
      </w:pPr>
      <w:r>
        <w:t>Figure 6</w:t>
      </w:r>
      <w:r w:rsidR="003C64A1">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683600A3" w:rsidR="00166801" w:rsidRDefault="001B65EF" w:rsidP="00166801">
      <w:pPr>
        <w:pStyle w:val="ListParagraph"/>
      </w:pPr>
      <w:r>
        <w:tab/>
      </w:r>
      <w:r>
        <w:tab/>
      </w:r>
      <w:r w:rsidR="00E2336D">
        <w:tab/>
        <w:t>Figure 7</w:t>
      </w:r>
      <w:r w:rsidR="00166801">
        <w:t>: Remedy information</w:t>
      </w:r>
    </w:p>
    <w:p w14:paraId="7AC365EC" w14:textId="77777777" w:rsidR="00E2336D" w:rsidRPr="00E82974" w:rsidRDefault="00E2336D" w:rsidP="00166801">
      <w:pPr>
        <w:pStyle w:val="ListParagraph"/>
      </w:pP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lastRenderedPageBreak/>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drawing>
          <wp:inline distT="0" distB="0" distL="0" distR="0" wp14:anchorId="1CE23619" wp14:editId="6D0088B9">
            <wp:extent cx="3509970" cy="37388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873" cy="3739841"/>
                    </a:xfrm>
                    <a:prstGeom prst="rect">
                      <a:avLst/>
                    </a:prstGeom>
                    <a:noFill/>
                    <a:ln>
                      <a:noFill/>
                    </a:ln>
                  </pic:spPr>
                </pic:pic>
              </a:graphicData>
            </a:graphic>
          </wp:inline>
        </w:drawing>
      </w:r>
    </w:p>
    <w:p w14:paraId="782ED1DC" w14:textId="723CB869" w:rsidR="00166801" w:rsidRPr="00E82974" w:rsidRDefault="00E2336D" w:rsidP="00166801">
      <w:pPr>
        <w:pStyle w:val="ListParagraph"/>
        <w:ind w:left="1440" w:firstLine="720"/>
      </w:pPr>
      <w:r>
        <w:t>Figure 8</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lastRenderedPageBreak/>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05DD0D52" w:rsidR="004643D4" w:rsidRPr="00E82974" w:rsidRDefault="00E2336D" w:rsidP="004643D4">
      <w:pPr>
        <w:pStyle w:val="ListParagraph"/>
        <w:ind w:left="1440" w:firstLine="720"/>
      </w:pPr>
      <w:r>
        <w:t>Figure 9</w:t>
      </w:r>
      <w:r w:rsidR="004643D4">
        <w:t>: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lastRenderedPageBreak/>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2AB5AB4C" w:rsidR="004643D4" w:rsidRPr="00E82974" w:rsidRDefault="00E2336D" w:rsidP="004643D4">
      <w:pPr>
        <w:pStyle w:val="ListParagraph"/>
        <w:ind w:left="1440" w:firstLine="720"/>
      </w:pPr>
      <w:r>
        <w:t>Figure 10</w:t>
      </w:r>
      <w:r w:rsidR="004643D4">
        <w:t>: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lastRenderedPageBreak/>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45DCFBFB" w:rsidR="004643D4" w:rsidRPr="00E82974" w:rsidRDefault="00E2336D" w:rsidP="004643D4">
      <w:pPr>
        <w:pStyle w:val="ListParagraph"/>
        <w:ind w:left="1440" w:firstLine="720"/>
      </w:pPr>
      <w:r>
        <w:t>Figure 11</w:t>
      </w:r>
      <w:r w:rsidR="004643D4">
        <w:t>: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3CF73BB5" w:rsidR="00150FB9" w:rsidRDefault="00A041D5" w:rsidP="00C97365">
      <w:r>
        <w:tab/>
      </w:r>
      <w:r>
        <w:tab/>
      </w:r>
      <w:r w:rsidR="00150FB9" w:rsidRPr="00CF2CE2">
        <w:tab/>
      </w:r>
      <w:r w:rsidR="00E2336D">
        <w:t>Figure 12</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941"/>
        <w:gridCol w:w="4770"/>
      </w:tblGrid>
      <w:tr w:rsidR="00047B17" w:rsidRPr="002A46CE" w14:paraId="39D0CC0E" w14:textId="77777777" w:rsidTr="00153A38">
        <w:trPr>
          <w:trHeight w:val="645"/>
        </w:trPr>
        <w:tc>
          <w:tcPr>
            <w:tcW w:w="327" w:type="pct"/>
            <w:shd w:val="clear" w:color="auto" w:fill="92D050"/>
            <w:vAlign w:val="center"/>
          </w:tcPr>
          <w:p w14:paraId="0A76065A" w14:textId="77777777" w:rsidR="00047B17" w:rsidRPr="008C33DD" w:rsidRDefault="00047B17" w:rsidP="00C97365">
            <w:r w:rsidRPr="008C33DD">
              <w:t>No.</w:t>
            </w:r>
          </w:p>
        </w:tc>
        <w:tc>
          <w:tcPr>
            <w:tcW w:w="1782" w:type="pct"/>
            <w:shd w:val="clear" w:color="auto" w:fill="92D050"/>
            <w:vAlign w:val="center"/>
          </w:tcPr>
          <w:p w14:paraId="6CDE70FA" w14:textId="77777777" w:rsidR="00047B17" w:rsidRPr="008C33DD" w:rsidRDefault="00047B17" w:rsidP="00C97365">
            <w:r w:rsidRPr="008C33DD">
              <w:t xml:space="preserve"> Controller class</w:t>
            </w:r>
          </w:p>
        </w:tc>
        <w:tc>
          <w:tcPr>
            <w:tcW w:w="2891" w:type="pct"/>
            <w:shd w:val="clear" w:color="auto" w:fill="92D050"/>
            <w:vAlign w:val="center"/>
          </w:tcPr>
          <w:p w14:paraId="2CA10F32" w14:textId="77777777" w:rsidR="00047B17" w:rsidRPr="008C33DD" w:rsidRDefault="00047B17" w:rsidP="00C97365">
            <w:r w:rsidRPr="008C33DD">
              <w:t>Role</w:t>
            </w:r>
          </w:p>
        </w:tc>
      </w:tr>
      <w:tr w:rsidR="00047B17" w:rsidRPr="002A46CE" w14:paraId="7D10D95F" w14:textId="77777777" w:rsidTr="00153A38">
        <w:tc>
          <w:tcPr>
            <w:tcW w:w="327" w:type="pct"/>
            <w:vAlign w:val="center"/>
          </w:tcPr>
          <w:p w14:paraId="6A02499E" w14:textId="48968ABE" w:rsidR="00047B17" w:rsidRDefault="00047B17" w:rsidP="00BC3D83">
            <w:pPr>
              <w:pStyle w:val="ListParagraph"/>
              <w:numPr>
                <w:ilvl w:val="0"/>
                <w:numId w:val="27"/>
              </w:numPr>
              <w:ind w:hanging="567"/>
            </w:pPr>
          </w:p>
        </w:tc>
        <w:tc>
          <w:tcPr>
            <w:tcW w:w="1782" w:type="pct"/>
            <w:vAlign w:val="center"/>
          </w:tcPr>
          <w:p w14:paraId="74CF2D81" w14:textId="2225939E" w:rsidR="00047B17" w:rsidRDefault="003F59D9" w:rsidP="00C97365">
            <w:r>
              <w:t>HSM</w:t>
            </w:r>
            <w:r w:rsidR="00D31EE9">
              <w:t xml:space="preserve"> </w:t>
            </w:r>
          </w:p>
        </w:tc>
        <w:tc>
          <w:tcPr>
            <w:tcW w:w="2891" w:type="pct"/>
            <w:vAlign w:val="center"/>
          </w:tcPr>
          <w:p w14:paraId="4B119869" w14:textId="169CD5D0" w:rsidR="00047B17" w:rsidRPr="002A46CE" w:rsidRDefault="00BC3D83" w:rsidP="00C97365">
            <w:r>
              <w:t xml:space="preserve">Description entity of </w:t>
            </w:r>
            <w:r w:rsidR="00613BE5">
              <w:t>Herb</w:t>
            </w:r>
            <w:r w:rsidR="003F59D9">
              <w:t>al</w:t>
            </w:r>
            <w:r w:rsidR="00613BE5">
              <w:t xml:space="preserve"> medicine Store </w:t>
            </w:r>
            <w:r w:rsidR="00047B17">
              <w:t>in database</w:t>
            </w:r>
          </w:p>
        </w:tc>
      </w:tr>
      <w:tr w:rsidR="00047B17" w:rsidRPr="002A46CE" w14:paraId="2779914D" w14:textId="77777777" w:rsidTr="00153A38">
        <w:tc>
          <w:tcPr>
            <w:tcW w:w="327" w:type="pct"/>
            <w:vAlign w:val="center"/>
          </w:tcPr>
          <w:p w14:paraId="0A6FFA91" w14:textId="5255699F" w:rsidR="00047B17" w:rsidRDefault="00047B17" w:rsidP="00BC3D83">
            <w:pPr>
              <w:pStyle w:val="ListParagraph"/>
              <w:numPr>
                <w:ilvl w:val="0"/>
                <w:numId w:val="27"/>
              </w:numPr>
              <w:ind w:hanging="567"/>
            </w:pPr>
          </w:p>
        </w:tc>
        <w:tc>
          <w:tcPr>
            <w:tcW w:w="1782" w:type="pct"/>
            <w:vAlign w:val="center"/>
          </w:tcPr>
          <w:p w14:paraId="04EC3345" w14:textId="667668B0" w:rsidR="00047B17" w:rsidRDefault="00613BE5" w:rsidP="00C97365">
            <w:r>
              <w:t>Medicinal</w:t>
            </w:r>
            <w:r w:rsidR="003F59D9">
              <w:t xml:space="preserve"> p</w:t>
            </w:r>
            <w:r>
              <w:t>lant</w:t>
            </w:r>
          </w:p>
        </w:tc>
        <w:tc>
          <w:tcPr>
            <w:tcW w:w="2891" w:type="pct"/>
            <w:vAlign w:val="center"/>
          </w:tcPr>
          <w:p w14:paraId="74778015" w14:textId="1CE7EE98" w:rsidR="00047B17" w:rsidRPr="002A46CE" w:rsidRDefault="00047B17" w:rsidP="00C97365">
            <w:r>
              <w:t xml:space="preserve">Description entity of </w:t>
            </w:r>
            <w:r w:rsidR="00613BE5">
              <w:t xml:space="preserve">Medicinal Plant </w:t>
            </w:r>
            <w:r>
              <w:t>in database</w:t>
            </w:r>
          </w:p>
        </w:tc>
      </w:tr>
      <w:tr w:rsidR="00047B17" w:rsidRPr="002A46CE" w14:paraId="54A331C4" w14:textId="77777777" w:rsidTr="00153A38">
        <w:tc>
          <w:tcPr>
            <w:tcW w:w="327" w:type="pct"/>
            <w:vAlign w:val="center"/>
          </w:tcPr>
          <w:p w14:paraId="7DC8118F" w14:textId="31C1E75B" w:rsidR="00047B17" w:rsidRDefault="00047B17" w:rsidP="00BC3D83">
            <w:pPr>
              <w:pStyle w:val="ListParagraph"/>
              <w:numPr>
                <w:ilvl w:val="0"/>
                <w:numId w:val="27"/>
              </w:numPr>
              <w:ind w:hanging="567"/>
            </w:pPr>
          </w:p>
        </w:tc>
        <w:tc>
          <w:tcPr>
            <w:tcW w:w="1782" w:type="pct"/>
            <w:vAlign w:val="center"/>
          </w:tcPr>
          <w:p w14:paraId="7F568BF0" w14:textId="77777777" w:rsidR="00047B17" w:rsidRDefault="00613BE5" w:rsidP="00C97365">
            <w:r>
              <w:t>Remedy</w:t>
            </w:r>
          </w:p>
        </w:tc>
        <w:tc>
          <w:tcPr>
            <w:tcW w:w="2891" w:type="pct"/>
            <w:vAlign w:val="center"/>
          </w:tcPr>
          <w:p w14:paraId="36437318" w14:textId="08B90BAC" w:rsidR="00047B17" w:rsidRPr="002A46CE" w:rsidRDefault="00047B17" w:rsidP="00C97365">
            <w:r>
              <w:t xml:space="preserve">Description entity of </w:t>
            </w:r>
            <w:r w:rsidR="00613BE5">
              <w:t xml:space="preserve">Remedy </w:t>
            </w:r>
            <w:r>
              <w:t>in database</w:t>
            </w:r>
          </w:p>
        </w:tc>
      </w:tr>
      <w:tr w:rsidR="00DF18D0" w:rsidRPr="002A46CE" w14:paraId="3A8B5838" w14:textId="77777777" w:rsidTr="00153A38">
        <w:tc>
          <w:tcPr>
            <w:tcW w:w="327" w:type="pct"/>
            <w:vAlign w:val="center"/>
          </w:tcPr>
          <w:p w14:paraId="7BCFAAD6" w14:textId="77777777" w:rsidR="00DF18D0" w:rsidRDefault="00DF18D0" w:rsidP="00BC3D83">
            <w:pPr>
              <w:pStyle w:val="ListParagraph"/>
              <w:numPr>
                <w:ilvl w:val="0"/>
                <w:numId w:val="27"/>
              </w:numPr>
              <w:ind w:hanging="567"/>
            </w:pPr>
          </w:p>
        </w:tc>
        <w:tc>
          <w:tcPr>
            <w:tcW w:w="1782" w:type="pct"/>
            <w:vAlign w:val="center"/>
          </w:tcPr>
          <w:p w14:paraId="68D9CB67" w14:textId="0EC4221B" w:rsidR="00DF18D0" w:rsidRDefault="00DF18D0" w:rsidP="00C97365">
            <w:r w:rsidRPr="00B24E07">
              <w:t>Authenticator</w:t>
            </w:r>
          </w:p>
        </w:tc>
        <w:tc>
          <w:tcPr>
            <w:tcW w:w="2891" w:type="pct"/>
            <w:vAlign w:val="center"/>
          </w:tcPr>
          <w:p w14:paraId="065D0B68" w14:textId="288EB287" w:rsidR="00DF18D0" w:rsidRDefault="006A256D" w:rsidP="00C97365">
            <w:r>
              <w:t xml:space="preserve">Description entity of </w:t>
            </w:r>
            <w:r w:rsidRPr="00B24E07">
              <w:t>Authenticator</w:t>
            </w:r>
          </w:p>
        </w:tc>
      </w:tr>
      <w:tr w:rsidR="00153A38" w:rsidRPr="002A46CE" w14:paraId="26DDD89D" w14:textId="77777777" w:rsidTr="00153A38">
        <w:tc>
          <w:tcPr>
            <w:tcW w:w="327" w:type="pct"/>
            <w:vAlign w:val="center"/>
          </w:tcPr>
          <w:p w14:paraId="754FFD2D" w14:textId="77777777" w:rsidR="00153A38" w:rsidRDefault="00153A38" w:rsidP="00BC3D83">
            <w:pPr>
              <w:pStyle w:val="ListParagraph"/>
              <w:numPr>
                <w:ilvl w:val="0"/>
                <w:numId w:val="27"/>
              </w:numPr>
              <w:ind w:hanging="567"/>
            </w:pPr>
          </w:p>
        </w:tc>
        <w:tc>
          <w:tcPr>
            <w:tcW w:w="1782" w:type="pct"/>
            <w:vAlign w:val="center"/>
          </w:tcPr>
          <w:p w14:paraId="18B09798" w14:textId="094894B8" w:rsidR="00153A38" w:rsidRPr="00B24E07" w:rsidRDefault="00153A38" w:rsidP="00C97365">
            <w:r>
              <w:t>Member</w:t>
            </w:r>
          </w:p>
        </w:tc>
        <w:tc>
          <w:tcPr>
            <w:tcW w:w="2891" w:type="pct"/>
          </w:tcPr>
          <w:p w14:paraId="49B45997" w14:textId="159985EF" w:rsidR="00153A38" w:rsidRDefault="00153A38" w:rsidP="00C97365">
            <w:r w:rsidRPr="00FC5F59">
              <w:t xml:space="preserve">Description entity of </w:t>
            </w:r>
            <w:r w:rsidR="001263D3">
              <w:t>Member</w:t>
            </w:r>
          </w:p>
        </w:tc>
      </w:tr>
      <w:tr w:rsidR="00153A38" w:rsidRPr="002A46CE" w14:paraId="28A6CE77" w14:textId="77777777" w:rsidTr="00153A38">
        <w:tc>
          <w:tcPr>
            <w:tcW w:w="327" w:type="pct"/>
            <w:vAlign w:val="center"/>
          </w:tcPr>
          <w:p w14:paraId="09A798DE" w14:textId="77777777" w:rsidR="00153A38" w:rsidRDefault="00153A38" w:rsidP="00BC3D83">
            <w:pPr>
              <w:pStyle w:val="ListParagraph"/>
              <w:numPr>
                <w:ilvl w:val="0"/>
                <w:numId w:val="27"/>
              </w:numPr>
              <w:ind w:hanging="567"/>
            </w:pPr>
          </w:p>
        </w:tc>
        <w:tc>
          <w:tcPr>
            <w:tcW w:w="1782" w:type="pct"/>
            <w:vAlign w:val="center"/>
          </w:tcPr>
          <w:p w14:paraId="7DA02794" w14:textId="48D05A11" w:rsidR="00153A38" w:rsidRDefault="00153A38" w:rsidP="00C97365">
            <w:r>
              <w:t>Article editing service</w:t>
            </w:r>
          </w:p>
        </w:tc>
        <w:tc>
          <w:tcPr>
            <w:tcW w:w="2891" w:type="pct"/>
          </w:tcPr>
          <w:p w14:paraId="041B5C0B" w14:textId="093D4144" w:rsidR="00153A38" w:rsidRDefault="00153A38" w:rsidP="00C97365">
            <w:r w:rsidRPr="00FC5F59">
              <w:t xml:space="preserve">Description entity of </w:t>
            </w:r>
            <w:r w:rsidR="001263D3">
              <w:t>Article editing</w:t>
            </w:r>
          </w:p>
        </w:tc>
      </w:tr>
      <w:tr w:rsidR="00153A38" w:rsidRPr="002A46CE" w14:paraId="7367C61A" w14:textId="77777777" w:rsidTr="00153A38">
        <w:tc>
          <w:tcPr>
            <w:tcW w:w="327" w:type="pct"/>
            <w:vAlign w:val="center"/>
          </w:tcPr>
          <w:p w14:paraId="48F429C3" w14:textId="77777777" w:rsidR="00153A38" w:rsidRDefault="00153A38" w:rsidP="00BC3D83">
            <w:pPr>
              <w:pStyle w:val="ListParagraph"/>
              <w:numPr>
                <w:ilvl w:val="0"/>
                <w:numId w:val="27"/>
              </w:numPr>
              <w:ind w:hanging="567"/>
            </w:pPr>
          </w:p>
        </w:tc>
        <w:tc>
          <w:tcPr>
            <w:tcW w:w="1782" w:type="pct"/>
            <w:vAlign w:val="center"/>
          </w:tcPr>
          <w:p w14:paraId="59F2FECC" w14:textId="7C1C1983" w:rsidR="00153A38" w:rsidRDefault="00153A38" w:rsidP="00C97365">
            <w:proofErr w:type="spellStart"/>
            <w:r>
              <w:t>MemberFlow</w:t>
            </w:r>
            <w:proofErr w:type="spellEnd"/>
          </w:p>
        </w:tc>
        <w:tc>
          <w:tcPr>
            <w:tcW w:w="2891" w:type="pct"/>
          </w:tcPr>
          <w:p w14:paraId="5A25B398" w14:textId="474BC1A4" w:rsidR="00153A38" w:rsidRDefault="00153A38" w:rsidP="00C97365">
            <w:r w:rsidRPr="00FC5F59">
              <w:t xml:space="preserve">Description entity of </w:t>
            </w:r>
            <w:proofErr w:type="spellStart"/>
            <w:r w:rsidR="001263D3">
              <w:t>MemberFlow</w:t>
            </w:r>
            <w:proofErr w:type="spellEnd"/>
          </w:p>
        </w:tc>
      </w:tr>
      <w:tr w:rsidR="00153A38" w:rsidRPr="002A46CE" w14:paraId="7BEF63DB" w14:textId="77777777" w:rsidTr="00153A38">
        <w:tc>
          <w:tcPr>
            <w:tcW w:w="327" w:type="pct"/>
            <w:vAlign w:val="center"/>
          </w:tcPr>
          <w:p w14:paraId="4E2D30AC" w14:textId="77777777" w:rsidR="00153A38" w:rsidRDefault="00153A38" w:rsidP="00BC3D83">
            <w:pPr>
              <w:pStyle w:val="ListParagraph"/>
              <w:numPr>
                <w:ilvl w:val="0"/>
                <w:numId w:val="27"/>
              </w:numPr>
              <w:ind w:hanging="567"/>
            </w:pPr>
          </w:p>
        </w:tc>
        <w:tc>
          <w:tcPr>
            <w:tcW w:w="1782" w:type="pct"/>
            <w:vAlign w:val="center"/>
          </w:tcPr>
          <w:p w14:paraId="36B1169E" w14:textId="5D0BA089" w:rsidR="00153A38" w:rsidRDefault="00153A38" w:rsidP="00C97365">
            <w:proofErr w:type="spellStart"/>
            <w:r>
              <w:t>ModFlow</w:t>
            </w:r>
            <w:proofErr w:type="spellEnd"/>
          </w:p>
        </w:tc>
        <w:tc>
          <w:tcPr>
            <w:tcW w:w="2891" w:type="pct"/>
          </w:tcPr>
          <w:p w14:paraId="42BD86F6" w14:textId="2637B476" w:rsidR="00153A38" w:rsidRDefault="001263D3" w:rsidP="00C97365">
            <w:r>
              <w:t xml:space="preserve">Description entity of </w:t>
            </w:r>
            <w:proofErr w:type="spellStart"/>
            <w:r>
              <w:t>ModFlow</w:t>
            </w:r>
            <w:proofErr w:type="spellEnd"/>
          </w:p>
        </w:tc>
      </w:tr>
      <w:tr w:rsidR="00153A38" w:rsidRPr="002A46CE" w14:paraId="237B1708" w14:textId="77777777" w:rsidTr="00153A38">
        <w:tc>
          <w:tcPr>
            <w:tcW w:w="327" w:type="pct"/>
            <w:vAlign w:val="center"/>
          </w:tcPr>
          <w:p w14:paraId="624F1D53" w14:textId="77777777" w:rsidR="00153A38" w:rsidRDefault="00153A38" w:rsidP="00BC3D83">
            <w:pPr>
              <w:pStyle w:val="ListParagraph"/>
              <w:numPr>
                <w:ilvl w:val="0"/>
                <w:numId w:val="27"/>
              </w:numPr>
              <w:ind w:hanging="567"/>
            </w:pPr>
          </w:p>
        </w:tc>
        <w:tc>
          <w:tcPr>
            <w:tcW w:w="1782" w:type="pct"/>
            <w:vAlign w:val="center"/>
          </w:tcPr>
          <w:p w14:paraId="1024DED5" w14:textId="072D7EC0" w:rsidR="00153A38" w:rsidRDefault="00153A38" w:rsidP="00C97365">
            <w:proofErr w:type="spellStart"/>
            <w:r>
              <w:t>ArticleFindingService</w:t>
            </w:r>
            <w:proofErr w:type="spellEnd"/>
          </w:p>
        </w:tc>
        <w:tc>
          <w:tcPr>
            <w:tcW w:w="2891" w:type="pct"/>
          </w:tcPr>
          <w:p w14:paraId="71855782" w14:textId="087656BB" w:rsidR="00153A38" w:rsidRDefault="00153A38" w:rsidP="00C97365">
            <w:r w:rsidRPr="00FC5F59">
              <w:t xml:space="preserve">Description entity of </w:t>
            </w:r>
            <w:r w:rsidR="001263D3">
              <w:t>Article finding</w:t>
            </w:r>
          </w:p>
        </w:tc>
      </w:tr>
      <w:tr w:rsidR="00153A38" w:rsidRPr="002A46CE" w14:paraId="4F337939" w14:textId="77777777" w:rsidTr="00153A38">
        <w:tc>
          <w:tcPr>
            <w:tcW w:w="327" w:type="pct"/>
            <w:vAlign w:val="center"/>
          </w:tcPr>
          <w:p w14:paraId="730C3255" w14:textId="77777777" w:rsidR="00153A38" w:rsidRDefault="00153A38" w:rsidP="00BC3D83">
            <w:pPr>
              <w:pStyle w:val="ListParagraph"/>
              <w:numPr>
                <w:ilvl w:val="0"/>
                <w:numId w:val="27"/>
              </w:numPr>
              <w:ind w:hanging="567"/>
            </w:pPr>
          </w:p>
        </w:tc>
        <w:tc>
          <w:tcPr>
            <w:tcW w:w="1782" w:type="pct"/>
            <w:vAlign w:val="center"/>
          </w:tcPr>
          <w:p w14:paraId="35F3D3E7" w14:textId="77643808" w:rsidR="00153A38" w:rsidRDefault="00153A38" w:rsidP="00C97365">
            <w:proofErr w:type="spellStart"/>
            <w:r>
              <w:t>ArticleReportingService</w:t>
            </w:r>
            <w:proofErr w:type="spellEnd"/>
          </w:p>
        </w:tc>
        <w:tc>
          <w:tcPr>
            <w:tcW w:w="2891" w:type="pct"/>
          </w:tcPr>
          <w:p w14:paraId="6615037B" w14:textId="2FDF532A" w:rsidR="00153A38" w:rsidRDefault="00153A38" w:rsidP="00C97365">
            <w:r w:rsidRPr="00FC5F59">
              <w:t xml:space="preserve">Description entity of </w:t>
            </w:r>
            <w:r w:rsidR="001263D3">
              <w:t>Article reporting</w:t>
            </w:r>
          </w:p>
        </w:tc>
      </w:tr>
      <w:tr w:rsidR="00153A38" w:rsidRPr="002A46CE" w14:paraId="5B2EE1CD" w14:textId="77777777" w:rsidTr="00153A38">
        <w:tc>
          <w:tcPr>
            <w:tcW w:w="327" w:type="pct"/>
            <w:vAlign w:val="center"/>
          </w:tcPr>
          <w:p w14:paraId="19F4C4AA" w14:textId="77777777" w:rsidR="00153A38" w:rsidRDefault="00153A38" w:rsidP="00BC3D83">
            <w:pPr>
              <w:pStyle w:val="ListParagraph"/>
              <w:numPr>
                <w:ilvl w:val="0"/>
                <w:numId w:val="27"/>
              </w:numPr>
              <w:ind w:hanging="567"/>
            </w:pPr>
          </w:p>
        </w:tc>
        <w:tc>
          <w:tcPr>
            <w:tcW w:w="1782" w:type="pct"/>
            <w:vAlign w:val="center"/>
          </w:tcPr>
          <w:p w14:paraId="5E29711E" w14:textId="5AC67228" w:rsidR="00153A38" w:rsidRDefault="00153A38" w:rsidP="00C97365">
            <w:r>
              <w:t>Report</w:t>
            </w:r>
          </w:p>
        </w:tc>
        <w:tc>
          <w:tcPr>
            <w:tcW w:w="2891" w:type="pct"/>
          </w:tcPr>
          <w:p w14:paraId="76E5710C" w14:textId="25863C10" w:rsidR="00153A38" w:rsidRDefault="00153A38" w:rsidP="00C97365">
            <w:r w:rsidRPr="00FC5F59">
              <w:t xml:space="preserve">Description entity of </w:t>
            </w:r>
            <w:r w:rsidR="001263D3">
              <w:t xml:space="preserve">Report </w:t>
            </w:r>
          </w:p>
        </w:tc>
      </w:tr>
      <w:tr w:rsidR="00153A38" w:rsidRPr="002A46CE" w14:paraId="5DBC83EA" w14:textId="77777777" w:rsidTr="00153A38">
        <w:tc>
          <w:tcPr>
            <w:tcW w:w="327" w:type="pct"/>
            <w:vAlign w:val="center"/>
          </w:tcPr>
          <w:p w14:paraId="4185B80E" w14:textId="77777777" w:rsidR="00153A38" w:rsidRDefault="00153A38" w:rsidP="00BC3D83">
            <w:pPr>
              <w:pStyle w:val="ListParagraph"/>
              <w:numPr>
                <w:ilvl w:val="0"/>
                <w:numId w:val="27"/>
              </w:numPr>
              <w:ind w:hanging="567"/>
            </w:pPr>
          </w:p>
        </w:tc>
        <w:tc>
          <w:tcPr>
            <w:tcW w:w="1782" w:type="pct"/>
            <w:vAlign w:val="center"/>
          </w:tcPr>
          <w:p w14:paraId="41F2B665" w14:textId="0A164E10" w:rsidR="00153A38" w:rsidRDefault="00153A38" w:rsidP="00C97365">
            <w:r>
              <w:t>Review</w:t>
            </w:r>
          </w:p>
        </w:tc>
        <w:tc>
          <w:tcPr>
            <w:tcW w:w="2891" w:type="pct"/>
          </w:tcPr>
          <w:p w14:paraId="174C1B35" w14:textId="29BB086E" w:rsidR="00153A38" w:rsidRDefault="00153A38" w:rsidP="00C97365">
            <w:r w:rsidRPr="00FC5F59">
              <w:t xml:space="preserve">Description entity of </w:t>
            </w:r>
            <w:r w:rsidR="001263D3">
              <w:t>Review</w:t>
            </w:r>
          </w:p>
        </w:tc>
      </w:tr>
      <w:tr w:rsidR="00153A38" w:rsidRPr="002A46CE" w14:paraId="57DC07E0" w14:textId="77777777" w:rsidTr="00153A38">
        <w:tc>
          <w:tcPr>
            <w:tcW w:w="327" w:type="pct"/>
            <w:vAlign w:val="center"/>
          </w:tcPr>
          <w:p w14:paraId="6E54BF11" w14:textId="77777777" w:rsidR="00153A38" w:rsidRDefault="00153A38" w:rsidP="00BC3D83">
            <w:pPr>
              <w:pStyle w:val="ListParagraph"/>
              <w:numPr>
                <w:ilvl w:val="0"/>
                <w:numId w:val="27"/>
              </w:numPr>
              <w:ind w:hanging="567"/>
            </w:pPr>
          </w:p>
        </w:tc>
        <w:tc>
          <w:tcPr>
            <w:tcW w:w="1782" w:type="pct"/>
            <w:vAlign w:val="center"/>
          </w:tcPr>
          <w:p w14:paraId="4432E0EB" w14:textId="14BD7403" w:rsidR="00153A38" w:rsidRDefault="00153A38" w:rsidP="00C97365">
            <w:proofErr w:type="spellStart"/>
            <w:r>
              <w:t>Uploader</w:t>
            </w:r>
            <w:proofErr w:type="spellEnd"/>
          </w:p>
        </w:tc>
        <w:tc>
          <w:tcPr>
            <w:tcW w:w="2891" w:type="pct"/>
          </w:tcPr>
          <w:p w14:paraId="6EEB6704" w14:textId="073F3CE8" w:rsidR="00153A38" w:rsidRDefault="00153A38" w:rsidP="00C97365">
            <w:r w:rsidRPr="00FC5F59">
              <w:t xml:space="preserve">Description entity of </w:t>
            </w:r>
            <w:r w:rsidR="001263D3">
              <w:t>Upload picture</w:t>
            </w:r>
          </w:p>
        </w:tc>
      </w:tr>
      <w:tr w:rsidR="00153A38" w:rsidRPr="002A46CE" w14:paraId="4237F331" w14:textId="77777777" w:rsidTr="00153A38">
        <w:tc>
          <w:tcPr>
            <w:tcW w:w="327" w:type="pct"/>
            <w:vAlign w:val="center"/>
          </w:tcPr>
          <w:p w14:paraId="2D708121" w14:textId="77777777" w:rsidR="00153A38" w:rsidRDefault="00153A38" w:rsidP="00BC3D83">
            <w:pPr>
              <w:pStyle w:val="ListParagraph"/>
              <w:numPr>
                <w:ilvl w:val="0"/>
                <w:numId w:val="27"/>
              </w:numPr>
              <w:ind w:hanging="567"/>
            </w:pPr>
          </w:p>
        </w:tc>
        <w:tc>
          <w:tcPr>
            <w:tcW w:w="1782" w:type="pct"/>
            <w:vAlign w:val="center"/>
          </w:tcPr>
          <w:p w14:paraId="50169040" w14:textId="17449F17" w:rsidR="00153A38" w:rsidRDefault="00153A38" w:rsidP="00C97365">
            <w:proofErr w:type="spellStart"/>
            <w:r w:rsidRPr="00213AA8">
              <w:t>UploadServiceServiceProvider</w:t>
            </w:r>
            <w:proofErr w:type="spellEnd"/>
          </w:p>
        </w:tc>
        <w:tc>
          <w:tcPr>
            <w:tcW w:w="2891" w:type="pct"/>
          </w:tcPr>
          <w:p w14:paraId="0CA8C91C" w14:textId="201034B3" w:rsidR="00153A38" w:rsidRDefault="00153A38" w:rsidP="00C97365">
            <w:r w:rsidRPr="00FC5F59">
              <w:t xml:space="preserve">Description entity of </w:t>
            </w:r>
            <w:r w:rsidR="001263D3">
              <w:t>Upload service</w:t>
            </w:r>
          </w:p>
        </w:tc>
      </w:tr>
      <w:tr w:rsidR="00153A38" w:rsidRPr="002A46CE" w14:paraId="4BB43DAF" w14:textId="77777777" w:rsidTr="00153A38">
        <w:tc>
          <w:tcPr>
            <w:tcW w:w="327" w:type="pct"/>
            <w:vAlign w:val="center"/>
          </w:tcPr>
          <w:p w14:paraId="74AABF39" w14:textId="77777777" w:rsidR="00153A38" w:rsidRDefault="00153A38" w:rsidP="00BC3D83">
            <w:pPr>
              <w:pStyle w:val="ListParagraph"/>
              <w:numPr>
                <w:ilvl w:val="0"/>
                <w:numId w:val="27"/>
              </w:numPr>
              <w:ind w:hanging="567"/>
            </w:pPr>
          </w:p>
        </w:tc>
        <w:tc>
          <w:tcPr>
            <w:tcW w:w="1782" w:type="pct"/>
            <w:vAlign w:val="center"/>
          </w:tcPr>
          <w:p w14:paraId="5576EDE9" w14:textId="5CAF530A" w:rsidR="00153A38" w:rsidRPr="00213AA8" w:rsidRDefault="00153A38" w:rsidP="00C97365">
            <w:proofErr w:type="spellStart"/>
            <w:r>
              <w:t>FileUrlMapper</w:t>
            </w:r>
            <w:proofErr w:type="spellEnd"/>
          </w:p>
        </w:tc>
        <w:tc>
          <w:tcPr>
            <w:tcW w:w="2891" w:type="pct"/>
          </w:tcPr>
          <w:p w14:paraId="4E91D564" w14:textId="28C27525" w:rsidR="00153A38" w:rsidRDefault="00153A38" w:rsidP="00C97365">
            <w:r w:rsidRPr="00FC5F59">
              <w:t xml:space="preserve">Description entity of </w:t>
            </w:r>
            <w:proofErr w:type="spellStart"/>
            <w:r w:rsidR="001263D3">
              <w:t>url</w:t>
            </w:r>
            <w:proofErr w:type="spellEnd"/>
            <w:r w:rsidR="001263D3">
              <w:t xml:space="preserve"> link of picture</w:t>
            </w:r>
          </w:p>
        </w:tc>
      </w:tr>
      <w:tr w:rsidR="00153A38" w:rsidRPr="002A46CE" w14:paraId="4AE6FC02" w14:textId="77777777" w:rsidTr="00153A38">
        <w:tc>
          <w:tcPr>
            <w:tcW w:w="327" w:type="pct"/>
            <w:vAlign w:val="center"/>
          </w:tcPr>
          <w:p w14:paraId="2792BD3F" w14:textId="77777777" w:rsidR="00153A38" w:rsidRDefault="00153A38" w:rsidP="00BC3D83">
            <w:pPr>
              <w:pStyle w:val="ListParagraph"/>
              <w:numPr>
                <w:ilvl w:val="0"/>
                <w:numId w:val="27"/>
              </w:numPr>
              <w:ind w:hanging="567"/>
            </w:pPr>
          </w:p>
        </w:tc>
        <w:tc>
          <w:tcPr>
            <w:tcW w:w="1782" w:type="pct"/>
            <w:vAlign w:val="center"/>
          </w:tcPr>
          <w:p w14:paraId="4372D6E1" w14:textId="1A5EB02C" w:rsidR="00153A38" w:rsidRDefault="00153A38" w:rsidP="00C97365">
            <w:proofErr w:type="spellStart"/>
            <w:r w:rsidRPr="003D4538">
              <w:t>UniqueFileNameGenerator</w:t>
            </w:r>
            <w:proofErr w:type="spellEnd"/>
          </w:p>
        </w:tc>
        <w:tc>
          <w:tcPr>
            <w:tcW w:w="2891" w:type="pct"/>
          </w:tcPr>
          <w:p w14:paraId="27AA4A09" w14:textId="4714D62C" w:rsidR="00153A38" w:rsidRDefault="00153A38" w:rsidP="00C97365">
            <w:r w:rsidRPr="00FC5F59">
              <w:t xml:space="preserve">Description entity of </w:t>
            </w:r>
            <w:r w:rsidR="001263D3">
              <w:t>unique file name generator</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3287"/>
        <w:gridCol w:w="4315"/>
      </w:tblGrid>
      <w:tr w:rsidR="00D31EE9" w:rsidRPr="002A46CE" w14:paraId="48A26076" w14:textId="77777777" w:rsidTr="00086D3F">
        <w:tc>
          <w:tcPr>
            <w:tcW w:w="393" w:type="pct"/>
            <w:shd w:val="clear" w:color="auto" w:fill="92D050"/>
            <w:vAlign w:val="center"/>
          </w:tcPr>
          <w:p w14:paraId="2CCA54BB" w14:textId="77777777" w:rsidR="00D31EE9" w:rsidRPr="008C33DD" w:rsidRDefault="00D31EE9" w:rsidP="00C97365">
            <w:r w:rsidRPr="008C33DD">
              <w:t>No.</w:t>
            </w:r>
          </w:p>
        </w:tc>
        <w:tc>
          <w:tcPr>
            <w:tcW w:w="1992" w:type="pct"/>
            <w:shd w:val="clear" w:color="auto" w:fill="92D050"/>
            <w:vAlign w:val="center"/>
          </w:tcPr>
          <w:p w14:paraId="6921645F" w14:textId="77777777" w:rsidR="00D31EE9" w:rsidRPr="008C33DD" w:rsidRDefault="00D31EE9" w:rsidP="00C97365">
            <w:r w:rsidRPr="008C33DD">
              <w:t>Controller class</w:t>
            </w:r>
          </w:p>
        </w:tc>
        <w:tc>
          <w:tcPr>
            <w:tcW w:w="2615"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086D3F">
        <w:tc>
          <w:tcPr>
            <w:tcW w:w="393" w:type="pct"/>
            <w:vAlign w:val="center"/>
          </w:tcPr>
          <w:p w14:paraId="185B6018" w14:textId="77777777" w:rsidR="00F14031" w:rsidRDefault="00F14031" w:rsidP="00BC3D83">
            <w:pPr>
              <w:pStyle w:val="ListParagraph"/>
              <w:numPr>
                <w:ilvl w:val="0"/>
                <w:numId w:val="16"/>
              </w:numPr>
              <w:ind w:hanging="578"/>
            </w:pPr>
          </w:p>
        </w:tc>
        <w:tc>
          <w:tcPr>
            <w:tcW w:w="1992" w:type="pct"/>
            <w:vAlign w:val="center"/>
          </w:tcPr>
          <w:p w14:paraId="0482284D" w14:textId="77777777" w:rsidR="00F14031" w:rsidRDefault="00F14031" w:rsidP="00C97365">
            <w:proofErr w:type="spellStart"/>
            <w:r>
              <w:t>RegisterController</w:t>
            </w:r>
            <w:proofErr w:type="spellEnd"/>
          </w:p>
        </w:tc>
        <w:tc>
          <w:tcPr>
            <w:tcW w:w="2615" w:type="pct"/>
            <w:vAlign w:val="center"/>
          </w:tcPr>
          <w:p w14:paraId="1050D290" w14:textId="26E4A356" w:rsidR="00F14031" w:rsidRDefault="00EA2A6F" w:rsidP="00A22754">
            <w:pPr>
              <w:pStyle w:val="ListParagraph"/>
              <w:numPr>
                <w:ilvl w:val="0"/>
                <w:numId w:val="13"/>
              </w:numPr>
            </w:pPr>
            <w:r>
              <w:t>Receive request of register</w:t>
            </w:r>
            <w:r w:rsidR="00752DEC">
              <w:t>.</w:t>
            </w:r>
          </w:p>
          <w:p w14:paraId="07AAA7D2" w14:textId="2C5AF2E2" w:rsidR="00EA2A6F" w:rsidRDefault="00EA2A6F" w:rsidP="00A22754">
            <w:pPr>
              <w:pStyle w:val="ListParagraph"/>
              <w:numPr>
                <w:ilvl w:val="0"/>
                <w:numId w:val="13"/>
              </w:numPr>
            </w:pPr>
            <w:r>
              <w:t>Handle request from client and call method to do register</w:t>
            </w:r>
            <w:r w:rsidR="00752DEC">
              <w:t>.</w:t>
            </w:r>
          </w:p>
          <w:p w14:paraId="38F4DE09" w14:textId="77777777" w:rsidR="00EA2A6F" w:rsidRDefault="00EA2A6F" w:rsidP="00A22754">
            <w:pPr>
              <w:pStyle w:val="ListParagraph"/>
              <w:numPr>
                <w:ilvl w:val="0"/>
                <w:numId w:val="13"/>
              </w:numPr>
            </w:pPr>
            <w:r>
              <w:t>Respond result and data back to View.</w:t>
            </w:r>
          </w:p>
        </w:tc>
      </w:tr>
      <w:tr w:rsidR="00D31EE9" w:rsidRPr="002A46CE" w14:paraId="621D2B27" w14:textId="77777777" w:rsidTr="00086D3F">
        <w:tc>
          <w:tcPr>
            <w:tcW w:w="393" w:type="pct"/>
            <w:vAlign w:val="center"/>
          </w:tcPr>
          <w:p w14:paraId="5EAC1C85" w14:textId="77777777" w:rsidR="00D31EE9" w:rsidRDefault="00D31EE9" w:rsidP="00BC3D83">
            <w:pPr>
              <w:pStyle w:val="ListParagraph"/>
              <w:numPr>
                <w:ilvl w:val="0"/>
                <w:numId w:val="16"/>
              </w:numPr>
              <w:ind w:hanging="578"/>
            </w:pPr>
          </w:p>
        </w:tc>
        <w:tc>
          <w:tcPr>
            <w:tcW w:w="1992" w:type="pct"/>
            <w:vAlign w:val="center"/>
          </w:tcPr>
          <w:p w14:paraId="0BCEFE6D" w14:textId="77777777" w:rsidR="00D31EE9" w:rsidRDefault="00F14031" w:rsidP="00C97365">
            <w:proofErr w:type="spellStart"/>
            <w:r>
              <w:t>Article</w:t>
            </w:r>
            <w:r w:rsidR="00BC7B45">
              <w:t>Editing</w:t>
            </w:r>
            <w:r>
              <w:t>Controller</w:t>
            </w:r>
            <w:proofErr w:type="spellEnd"/>
          </w:p>
        </w:tc>
        <w:tc>
          <w:tcPr>
            <w:tcW w:w="2615" w:type="pct"/>
            <w:vAlign w:val="center"/>
          </w:tcPr>
          <w:p w14:paraId="1F03597E" w14:textId="38249D5F" w:rsidR="00F14031" w:rsidRDefault="002A5C5D" w:rsidP="00A22754">
            <w:pPr>
              <w:pStyle w:val="ListParagraph"/>
              <w:numPr>
                <w:ilvl w:val="0"/>
                <w:numId w:val="13"/>
              </w:numPr>
            </w:pPr>
            <w:r>
              <w:t xml:space="preserve">Receive request </w:t>
            </w:r>
            <w:r w:rsidR="00F14031">
              <w:t>of article editing (include add new, change content, delete, approve)</w:t>
            </w:r>
            <w:r w:rsidR="00752DEC">
              <w:t>.</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086D3F">
        <w:tc>
          <w:tcPr>
            <w:tcW w:w="393" w:type="pct"/>
            <w:vAlign w:val="center"/>
          </w:tcPr>
          <w:p w14:paraId="140D7281" w14:textId="77777777" w:rsidR="00D31EE9" w:rsidRDefault="00D31EE9" w:rsidP="00BC3D83">
            <w:pPr>
              <w:pStyle w:val="ListParagraph"/>
              <w:numPr>
                <w:ilvl w:val="0"/>
                <w:numId w:val="16"/>
              </w:numPr>
              <w:ind w:hanging="578"/>
            </w:pPr>
          </w:p>
        </w:tc>
        <w:tc>
          <w:tcPr>
            <w:tcW w:w="1992" w:type="pct"/>
            <w:vAlign w:val="center"/>
          </w:tcPr>
          <w:p w14:paraId="62EE7197" w14:textId="77777777" w:rsidR="00D31EE9" w:rsidRDefault="00F14031" w:rsidP="00BC7B45">
            <w:proofErr w:type="spellStart"/>
            <w:r>
              <w:t>Article</w:t>
            </w:r>
            <w:r w:rsidR="00BC7B45">
              <w:t>Finding</w:t>
            </w:r>
            <w:r>
              <w:t>Controller</w:t>
            </w:r>
            <w:proofErr w:type="spellEnd"/>
          </w:p>
        </w:tc>
        <w:tc>
          <w:tcPr>
            <w:tcW w:w="2615" w:type="pct"/>
            <w:vAlign w:val="center"/>
          </w:tcPr>
          <w:p w14:paraId="70888691" w14:textId="6FB6141C" w:rsidR="00F14031" w:rsidRDefault="00F14031" w:rsidP="00F14031">
            <w:pPr>
              <w:pStyle w:val="ListParagraph"/>
              <w:numPr>
                <w:ilvl w:val="0"/>
                <w:numId w:val="13"/>
              </w:numPr>
            </w:pPr>
            <w:r>
              <w:t>Receive request of article finding (include search, view detail)</w:t>
            </w:r>
            <w:r w:rsidR="00752DEC">
              <w:t>.</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2E654F" w:rsidRPr="002A46CE" w14:paraId="5C59F4D6" w14:textId="77777777" w:rsidTr="00086D3F">
        <w:tc>
          <w:tcPr>
            <w:tcW w:w="393" w:type="pct"/>
            <w:vAlign w:val="center"/>
          </w:tcPr>
          <w:p w14:paraId="20018245" w14:textId="77777777" w:rsidR="002E654F" w:rsidRDefault="002E654F" w:rsidP="00BC3D83">
            <w:pPr>
              <w:pStyle w:val="ListParagraph"/>
              <w:numPr>
                <w:ilvl w:val="0"/>
                <w:numId w:val="16"/>
              </w:numPr>
              <w:ind w:hanging="578"/>
            </w:pPr>
          </w:p>
        </w:tc>
        <w:tc>
          <w:tcPr>
            <w:tcW w:w="1992" w:type="pct"/>
            <w:vAlign w:val="center"/>
          </w:tcPr>
          <w:p w14:paraId="74EF643C" w14:textId="121FDEC5" w:rsidR="002E654F" w:rsidRDefault="002E654F" w:rsidP="00BC7B45">
            <w:proofErr w:type="spellStart"/>
            <w:r>
              <w:t>ArticleReportingController</w:t>
            </w:r>
            <w:proofErr w:type="spellEnd"/>
          </w:p>
        </w:tc>
        <w:tc>
          <w:tcPr>
            <w:tcW w:w="2615" w:type="pct"/>
            <w:vAlign w:val="center"/>
          </w:tcPr>
          <w:p w14:paraId="5BC47127" w14:textId="372E64C4" w:rsidR="002E654F" w:rsidRDefault="00344F56" w:rsidP="00F14031">
            <w:pPr>
              <w:pStyle w:val="ListParagraph"/>
              <w:numPr>
                <w:ilvl w:val="0"/>
                <w:numId w:val="13"/>
              </w:numPr>
            </w:pPr>
            <w:r>
              <w:t>Receive request of medicinal plant and remedy reporting</w:t>
            </w:r>
            <w:r w:rsidR="00752DEC">
              <w:t>.</w:t>
            </w:r>
          </w:p>
          <w:p w14:paraId="109E1A12" w14:textId="09DC90F1" w:rsidR="00344F56" w:rsidRDefault="00344F56" w:rsidP="00F14031">
            <w:pPr>
              <w:pStyle w:val="ListParagraph"/>
              <w:numPr>
                <w:ilvl w:val="0"/>
                <w:numId w:val="13"/>
              </w:numPr>
            </w:pPr>
            <w:r>
              <w:t>Handle request from client</w:t>
            </w:r>
            <w:r w:rsidR="00752DEC">
              <w:t xml:space="preserve"> and</w:t>
            </w:r>
            <w:r>
              <w:t xml:space="preserve"> call method to report article</w:t>
            </w:r>
            <w:r w:rsidR="00752DEC">
              <w:t>.</w:t>
            </w:r>
          </w:p>
          <w:p w14:paraId="1EE54377" w14:textId="47D499A5" w:rsidR="00344F56" w:rsidRDefault="00344F56" w:rsidP="00F14031">
            <w:pPr>
              <w:pStyle w:val="ListParagraph"/>
              <w:numPr>
                <w:ilvl w:val="0"/>
                <w:numId w:val="13"/>
              </w:numPr>
            </w:pPr>
            <w:r>
              <w:t>Respond result and data back to View.</w:t>
            </w:r>
          </w:p>
        </w:tc>
      </w:tr>
      <w:tr w:rsidR="002E654F" w:rsidRPr="002A46CE" w14:paraId="24A10CD2" w14:textId="77777777" w:rsidTr="00086D3F">
        <w:tc>
          <w:tcPr>
            <w:tcW w:w="393" w:type="pct"/>
            <w:vAlign w:val="center"/>
          </w:tcPr>
          <w:p w14:paraId="45031987" w14:textId="1A35BA5D" w:rsidR="002E654F" w:rsidRDefault="002E654F" w:rsidP="00BC3D83">
            <w:pPr>
              <w:pStyle w:val="ListParagraph"/>
              <w:numPr>
                <w:ilvl w:val="0"/>
                <w:numId w:val="16"/>
              </w:numPr>
              <w:ind w:hanging="578"/>
            </w:pPr>
          </w:p>
        </w:tc>
        <w:tc>
          <w:tcPr>
            <w:tcW w:w="1992" w:type="pct"/>
            <w:vAlign w:val="center"/>
          </w:tcPr>
          <w:p w14:paraId="22F7277D" w14:textId="6BB1F1FF" w:rsidR="002E654F" w:rsidRDefault="002E654F" w:rsidP="00BC7B45">
            <w:proofErr w:type="spellStart"/>
            <w:r>
              <w:t>ArticleReviewingController</w:t>
            </w:r>
            <w:proofErr w:type="spellEnd"/>
          </w:p>
        </w:tc>
        <w:tc>
          <w:tcPr>
            <w:tcW w:w="2615" w:type="pct"/>
            <w:vAlign w:val="center"/>
          </w:tcPr>
          <w:p w14:paraId="1E569CD1" w14:textId="6DB129F1" w:rsidR="002E654F" w:rsidRDefault="00344F56" w:rsidP="00F14031">
            <w:pPr>
              <w:pStyle w:val="ListParagraph"/>
              <w:numPr>
                <w:ilvl w:val="0"/>
                <w:numId w:val="13"/>
              </w:numPr>
            </w:pPr>
            <w:r>
              <w:t>Re</w:t>
            </w:r>
            <w:r w:rsidR="00752DEC">
              <w:t xml:space="preserve">ceive request of medicinal plant and remedy reviewing. </w:t>
            </w:r>
          </w:p>
          <w:p w14:paraId="71B180BC" w14:textId="77777777" w:rsidR="00752DEC" w:rsidRDefault="00752DEC" w:rsidP="00F14031">
            <w:pPr>
              <w:pStyle w:val="ListParagraph"/>
              <w:numPr>
                <w:ilvl w:val="0"/>
                <w:numId w:val="13"/>
              </w:numPr>
            </w:pPr>
            <w:r>
              <w:t>Handle request from client and call method to review article.</w:t>
            </w:r>
          </w:p>
          <w:p w14:paraId="7EB298E9" w14:textId="044D5421" w:rsidR="00752DEC" w:rsidRDefault="00752DEC" w:rsidP="00F14031">
            <w:pPr>
              <w:pStyle w:val="ListParagraph"/>
              <w:numPr>
                <w:ilvl w:val="0"/>
                <w:numId w:val="13"/>
              </w:numPr>
            </w:pPr>
            <w:r>
              <w:t>Respond result and data back to View.</w:t>
            </w:r>
          </w:p>
        </w:tc>
      </w:tr>
      <w:tr w:rsidR="002E654F" w:rsidRPr="002A46CE" w14:paraId="6609FCBF" w14:textId="77777777" w:rsidTr="00086D3F">
        <w:tc>
          <w:tcPr>
            <w:tcW w:w="393" w:type="pct"/>
            <w:vAlign w:val="center"/>
          </w:tcPr>
          <w:p w14:paraId="631C0A93" w14:textId="41A49D37" w:rsidR="002E654F" w:rsidRDefault="002E654F" w:rsidP="00BC3D83">
            <w:pPr>
              <w:pStyle w:val="ListParagraph"/>
              <w:numPr>
                <w:ilvl w:val="0"/>
                <w:numId w:val="16"/>
              </w:numPr>
              <w:ind w:hanging="578"/>
            </w:pPr>
          </w:p>
        </w:tc>
        <w:tc>
          <w:tcPr>
            <w:tcW w:w="1992" w:type="pct"/>
            <w:vAlign w:val="center"/>
          </w:tcPr>
          <w:p w14:paraId="45CE94ED" w14:textId="249DB9F3" w:rsidR="002E654F" w:rsidRDefault="002E654F" w:rsidP="00BC7B45">
            <w:proofErr w:type="spellStart"/>
            <w:r>
              <w:t>PageShowingController</w:t>
            </w:r>
            <w:proofErr w:type="spellEnd"/>
          </w:p>
        </w:tc>
        <w:tc>
          <w:tcPr>
            <w:tcW w:w="2615" w:type="pct"/>
            <w:vAlign w:val="center"/>
          </w:tcPr>
          <w:p w14:paraId="7844C7BE" w14:textId="77777777" w:rsidR="002E654F" w:rsidRDefault="00752DEC" w:rsidP="00F14031">
            <w:pPr>
              <w:pStyle w:val="ListParagraph"/>
              <w:numPr>
                <w:ilvl w:val="0"/>
                <w:numId w:val="13"/>
              </w:numPr>
            </w:pPr>
            <w:r>
              <w:t>Receive request of page showing.</w:t>
            </w:r>
          </w:p>
          <w:p w14:paraId="50A883FD" w14:textId="77777777" w:rsidR="00752DEC" w:rsidRDefault="00752DEC" w:rsidP="00F14031">
            <w:pPr>
              <w:pStyle w:val="ListParagraph"/>
              <w:numPr>
                <w:ilvl w:val="0"/>
                <w:numId w:val="13"/>
              </w:numPr>
            </w:pPr>
            <w:r>
              <w:t>Handle request from client and call method to show page.</w:t>
            </w:r>
          </w:p>
          <w:p w14:paraId="213414AD" w14:textId="6BDC6A8F" w:rsidR="00752DEC" w:rsidRDefault="00752DEC" w:rsidP="00F14031">
            <w:pPr>
              <w:pStyle w:val="ListParagraph"/>
              <w:numPr>
                <w:ilvl w:val="0"/>
                <w:numId w:val="13"/>
              </w:numPr>
            </w:pPr>
            <w:r>
              <w:t>Respond result and data back to View.</w:t>
            </w:r>
          </w:p>
        </w:tc>
      </w:tr>
      <w:tr w:rsidR="002E654F" w:rsidRPr="002A46CE" w14:paraId="451001BF" w14:textId="77777777" w:rsidTr="00086D3F">
        <w:tc>
          <w:tcPr>
            <w:tcW w:w="393" w:type="pct"/>
            <w:vAlign w:val="center"/>
          </w:tcPr>
          <w:p w14:paraId="7272D9C6" w14:textId="77777777" w:rsidR="002E654F" w:rsidRDefault="002E654F" w:rsidP="00BC3D83">
            <w:pPr>
              <w:pStyle w:val="ListParagraph"/>
              <w:numPr>
                <w:ilvl w:val="0"/>
                <w:numId w:val="16"/>
              </w:numPr>
              <w:ind w:hanging="578"/>
            </w:pPr>
          </w:p>
        </w:tc>
        <w:tc>
          <w:tcPr>
            <w:tcW w:w="1992" w:type="pct"/>
            <w:vAlign w:val="center"/>
          </w:tcPr>
          <w:p w14:paraId="3B1976A5" w14:textId="51F371EC" w:rsidR="002E654F" w:rsidRDefault="002E654F" w:rsidP="00BC7B45">
            <w:proofErr w:type="spellStart"/>
            <w:r>
              <w:t>LoginController</w:t>
            </w:r>
            <w:proofErr w:type="spellEnd"/>
          </w:p>
        </w:tc>
        <w:tc>
          <w:tcPr>
            <w:tcW w:w="2615" w:type="pct"/>
            <w:vAlign w:val="center"/>
          </w:tcPr>
          <w:p w14:paraId="54BB07F5" w14:textId="77777777" w:rsidR="002E654F" w:rsidRDefault="00FF1765" w:rsidP="00F14031">
            <w:pPr>
              <w:pStyle w:val="ListParagraph"/>
              <w:numPr>
                <w:ilvl w:val="0"/>
                <w:numId w:val="13"/>
              </w:numPr>
            </w:pPr>
            <w:r>
              <w:t>Receive request of login.</w:t>
            </w:r>
          </w:p>
          <w:p w14:paraId="2EE1F8FE" w14:textId="77777777" w:rsidR="00FF1765" w:rsidRDefault="00FF1765" w:rsidP="00F14031">
            <w:pPr>
              <w:pStyle w:val="ListParagraph"/>
              <w:numPr>
                <w:ilvl w:val="0"/>
                <w:numId w:val="13"/>
              </w:numPr>
            </w:pPr>
            <w:r>
              <w:t>Handle request from client and call method to login system.</w:t>
            </w:r>
          </w:p>
          <w:p w14:paraId="5AE95934" w14:textId="3BB41FE5" w:rsidR="00FF1765" w:rsidRDefault="00FF1765" w:rsidP="00F14031">
            <w:pPr>
              <w:pStyle w:val="ListParagraph"/>
              <w:numPr>
                <w:ilvl w:val="0"/>
                <w:numId w:val="13"/>
              </w:numPr>
            </w:pPr>
            <w:r>
              <w:t>Respond result and data back to View.</w:t>
            </w:r>
          </w:p>
        </w:tc>
      </w:tr>
      <w:tr w:rsidR="002E654F" w:rsidRPr="002A46CE" w14:paraId="50ABBA25" w14:textId="77777777" w:rsidTr="00086D3F">
        <w:tc>
          <w:tcPr>
            <w:tcW w:w="393" w:type="pct"/>
            <w:vAlign w:val="center"/>
          </w:tcPr>
          <w:p w14:paraId="55F75DC0" w14:textId="2E19E737" w:rsidR="002E654F" w:rsidRDefault="002E654F" w:rsidP="00BC3D83">
            <w:pPr>
              <w:pStyle w:val="ListParagraph"/>
              <w:numPr>
                <w:ilvl w:val="0"/>
                <w:numId w:val="16"/>
              </w:numPr>
              <w:ind w:hanging="578"/>
            </w:pPr>
          </w:p>
        </w:tc>
        <w:tc>
          <w:tcPr>
            <w:tcW w:w="1992" w:type="pct"/>
            <w:vAlign w:val="center"/>
          </w:tcPr>
          <w:p w14:paraId="0DD47D59" w14:textId="00F313B4" w:rsidR="002E654F" w:rsidRDefault="002E654F" w:rsidP="00BC7B45">
            <w:proofErr w:type="spellStart"/>
            <w:r>
              <w:t>ProfileController</w:t>
            </w:r>
            <w:proofErr w:type="spellEnd"/>
          </w:p>
        </w:tc>
        <w:tc>
          <w:tcPr>
            <w:tcW w:w="2615" w:type="pct"/>
            <w:vAlign w:val="center"/>
          </w:tcPr>
          <w:p w14:paraId="08387561" w14:textId="7F26B5E4" w:rsidR="002E654F" w:rsidRDefault="00FF1765" w:rsidP="00F14031">
            <w:pPr>
              <w:pStyle w:val="ListParagraph"/>
              <w:numPr>
                <w:ilvl w:val="0"/>
                <w:numId w:val="13"/>
              </w:numPr>
            </w:pPr>
            <w:r>
              <w:t>Receive request of showing, editing user profile.</w:t>
            </w:r>
          </w:p>
          <w:p w14:paraId="0B1CF2A1" w14:textId="77777777" w:rsidR="00FF1765" w:rsidRDefault="00FF1765" w:rsidP="00F14031">
            <w:pPr>
              <w:pStyle w:val="ListParagraph"/>
              <w:numPr>
                <w:ilvl w:val="0"/>
                <w:numId w:val="13"/>
              </w:numPr>
            </w:pPr>
            <w:r>
              <w:t>Handle request from client and call method about user profile.</w:t>
            </w:r>
          </w:p>
          <w:p w14:paraId="2BD976B5" w14:textId="213E13A4" w:rsidR="00FF1765" w:rsidRDefault="00FF1765" w:rsidP="00F14031">
            <w:pPr>
              <w:pStyle w:val="ListParagraph"/>
              <w:numPr>
                <w:ilvl w:val="0"/>
                <w:numId w:val="13"/>
              </w:numPr>
            </w:pPr>
            <w:r>
              <w:t>Respond result and data back to View.</w:t>
            </w:r>
          </w:p>
        </w:tc>
      </w:tr>
      <w:tr w:rsidR="002E654F" w:rsidRPr="002A46CE" w14:paraId="6C68863F" w14:textId="77777777" w:rsidTr="00086D3F">
        <w:tc>
          <w:tcPr>
            <w:tcW w:w="393" w:type="pct"/>
            <w:vAlign w:val="center"/>
          </w:tcPr>
          <w:p w14:paraId="04447EC5" w14:textId="7094B545" w:rsidR="002E654F" w:rsidRDefault="002E654F" w:rsidP="00BC3D83">
            <w:pPr>
              <w:pStyle w:val="ListParagraph"/>
              <w:numPr>
                <w:ilvl w:val="0"/>
                <w:numId w:val="16"/>
              </w:numPr>
              <w:ind w:hanging="578"/>
            </w:pPr>
          </w:p>
        </w:tc>
        <w:tc>
          <w:tcPr>
            <w:tcW w:w="1992" w:type="pct"/>
            <w:vAlign w:val="center"/>
          </w:tcPr>
          <w:p w14:paraId="52C006C2" w14:textId="6116B541" w:rsidR="002E654F" w:rsidRDefault="00086D3F" w:rsidP="00BC7B45">
            <w:proofErr w:type="spellStart"/>
            <w:r>
              <w:t>AdminUsersDataController</w:t>
            </w:r>
            <w:proofErr w:type="spellEnd"/>
          </w:p>
        </w:tc>
        <w:tc>
          <w:tcPr>
            <w:tcW w:w="2615" w:type="pct"/>
            <w:vAlign w:val="center"/>
          </w:tcPr>
          <w:p w14:paraId="51DFE230" w14:textId="77777777" w:rsidR="002E654F" w:rsidRDefault="00FF1765" w:rsidP="00F14031">
            <w:pPr>
              <w:pStyle w:val="ListParagraph"/>
              <w:numPr>
                <w:ilvl w:val="0"/>
                <w:numId w:val="13"/>
              </w:numPr>
            </w:pPr>
            <w:r>
              <w:t>Receive request of manage user account from admin.</w:t>
            </w:r>
          </w:p>
          <w:p w14:paraId="1BCF0487" w14:textId="77777777" w:rsidR="00FF1765" w:rsidRDefault="00FF1765" w:rsidP="00F14031">
            <w:pPr>
              <w:pStyle w:val="ListParagraph"/>
              <w:numPr>
                <w:ilvl w:val="0"/>
                <w:numId w:val="13"/>
              </w:numPr>
            </w:pPr>
            <w:r>
              <w:t>Handle request from admin and call management user data method.</w:t>
            </w:r>
          </w:p>
          <w:p w14:paraId="2BD02D59" w14:textId="03142108" w:rsidR="00FF1765" w:rsidRDefault="00FF1765" w:rsidP="00F14031">
            <w:pPr>
              <w:pStyle w:val="ListParagraph"/>
              <w:numPr>
                <w:ilvl w:val="0"/>
                <w:numId w:val="13"/>
              </w:numPr>
            </w:pPr>
            <w:r>
              <w:t>Respond result and data back to View.</w:t>
            </w:r>
          </w:p>
        </w:tc>
      </w:tr>
      <w:tr w:rsidR="00086D3F" w:rsidRPr="002A46CE" w14:paraId="17E2D407" w14:textId="77777777" w:rsidTr="00086D3F">
        <w:tc>
          <w:tcPr>
            <w:tcW w:w="393" w:type="pct"/>
            <w:vAlign w:val="center"/>
          </w:tcPr>
          <w:p w14:paraId="3C9C2C4B" w14:textId="6FED70FA" w:rsidR="00086D3F" w:rsidRDefault="00086D3F" w:rsidP="00BC3D83">
            <w:pPr>
              <w:pStyle w:val="ListParagraph"/>
              <w:numPr>
                <w:ilvl w:val="0"/>
                <w:numId w:val="16"/>
              </w:numPr>
              <w:ind w:hanging="578"/>
            </w:pPr>
          </w:p>
        </w:tc>
        <w:tc>
          <w:tcPr>
            <w:tcW w:w="1992" w:type="pct"/>
            <w:vAlign w:val="center"/>
          </w:tcPr>
          <w:p w14:paraId="4E5BFB2F" w14:textId="60815EF3" w:rsidR="00086D3F" w:rsidRDefault="00086D3F" w:rsidP="00BC7B45">
            <w:proofErr w:type="spellStart"/>
            <w:r>
              <w:t>AdminProceedController</w:t>
            </w:r>
            <w:proofErr w:type="spellEnd"/>
          </w:p>
        </w:tc>
        <w:tc>
          <w:tcPr>
            <w:tcW w:w="2615" w:type="pct"/>
            <w:vAlign w:val="center"/>
          </w:tcPr>
          <w:p w14:paraId="66F26734" w14:textId="77777777" w:rsidR="00086D3F" w:rsidRDefault="00FF1765" w:rsidP="00F14031">
            <w:pPr>
              <w:pStyle w:val="ListParagraph"/>
              <w:numPr>
                <w:ilvl w:val="0"/>
                <w:numId w:val="13"/>
              </w:numPr>
            </w:pPr>
            <w:r>
              <w:t>Receive request of admin proceed.</w:t>
            </w:r>
          </w:p>
          <w:p w14:paraId="27B70F94" w14:textId="32F9A161" w:rsidR="00FF1765" w:rsidRDefault="00FF1765" w:rsidP="00F14031">
            <w:pPr>
              <w:pStyle w:val="ListParagraph"/>
              <w:numPr>
                <w:ilvl w:val="0"/>
                <w:numId w:val="13"/>
              </w:numPr>
            </w:pPr>
            <w:r>
              <w:t xml:space="preserve">Handle request from admin and call admin </w:t>
            </w:r>
            <w:proofErr w:type="gramStart"/>
            <w:r>
              <w:t>proceed</w:t>
            </w:r>
            <w:proofErr w:type="gramEnd"/>
            <w:r>
              <w:t xml:space="preserve"> method.</w:t>
            </w:r>
          </w:p>
          <w:p w14:paraId="39C00DEB" w14:textId="72133928" w:rsidR="00FF1765" w:rsidRDefault="00FF1765" w:rsidP="00F14031">
            <w:pPr>
              <w:pStyle w:val="ListParagraph"/>
              <w:numPr>
                <w:ilvl w:val="0"/>
                <w:numId w:val="13"/>
              </w:numPr>
            </w:pPr>
            <w:r>
              <w:t>Respond result and data back to View.</w:t>
            </w:r>
          </w:p>
        </w:tc>
      </w:tr>
      <w:tr w:rsidR="00086D3F" w:rsidRPr="002A46CE" w14:paraId="3836C379" w14:textId="77777777" w:rsidTr="00086D3F">
        <w:tc>
          <w:tcPr>
            <w:tcW w:w="393" w:type="pct"/>
            <w:vAlign w:val="center"/>
          </w:tcPr>
          <w:p w14:paraId="56F0FBC0" w14:textId="34DD68EC" w:rsidR="00086D3F" w:rsidRDefault="00086D3F" w:rsidP="00BC3D83">
            <w:pPr>
              <w:pStyle w:val="ListParagraph"/>
              <w:numPr>
                <w:ilvl w:val="0"/>
                <w:numId w:val="16"/>
              </w:numPr>
              <w:ind w:hanging="578"/>
            </w:pPr>
          </w:p>
        </w:tc>
        <w:tc>
          <w:tcPr>
            <w:tcW w:w="1992" w:type="pct"/>
            <w:vAlign w:val="center"/>
          </w:tcPr>
          <w:p w14:paraId="75F6EAC2" w14:textId="27F5C888" w:rsidR="00086D3F" w:rsidRDefault="00086D3F" w:rsidP="00BC7B45">
            <w:proofErr w:type="spellStart"/>
            <w:r>
              <w:t>ModArticleDataFindingController</w:t>
            </w:r>
            <w:proofErr w:type="spellEnd"/>
          </w:p>
        </w:tc>
        <w:tc>
          <w:tcPr>
            <w:tcW w:w="2615" w:type="pct"/>
            <w:vAlign w:val="center"/>
          </w:tcPr>
          <w:p w14:paraId="5893A366" w14:textId="77777777" w:rsidR="00086D3F" w:rsidRDefault="00FF1765" w:rsidP="00F14031">
            <w:pPr>
              <w:pStyle w:val="ListParagraph"/>
              <w:numPr>
                <w:ilvl w:val="0"/>
                <w:numId w:val="13"/>
              </w:numPr>
            </w:pPr>
            <w:r>
              <w:t>Receive request of find article from mod.</w:t>
            </w:r>
          </w:p>
          <w:p w14:paraId="49D23692" w14:textId="77777777" w:rsidR="00FF1765" w:rsidRDefault="00FF1765" w:rsidP="00F14031">
            <w:pPr>
              <w:pStyle w:val="ListParagraph"/>
              <w:numPr>
                <w:ilvl w:val="0"/>
                <w:numId w:val="13"/>
              </w:numPr>
            </w:pPr>
            <w:r>
              <w:t>Handle request from mod and call find article method.</w:t>
            </w:r>
          </w:p>
          <w:p w14:paraId="1C9917E7" w14:textId="0FD4071B" w:rsidR="00FF1765" w:rsidRDefault="00FF1765" w:rsidP="00F14031">
            <w:pPr>
              <w:pStyle w:val="ListParagraph"/>
              <w:numPr>
                <w:ilvl w:val="0"/>
                <w:numId w:val="13"/>
              </w:numPr>
            </w:pPr>
            <w:r>
              <w:t>Respond result and data back to View.</w:t>
            </w:r>
          </w:p>
        </w:tc>
      </w:tr>
      <w:tr w:rsidR="00086D3F" w:rsidRPr="002A46CE" w14:paraId="6715F19E" w14:textId="77777777" w:rsidTr="00086D3F">
        <w:tc>
          <w:tcPr>
            <w:tcW w:w="393" w:type="pct"/>
            <w:vAlign w:val="center"/>
          </w:tcPr>
          <w:p w14:paraId="7B4239C4" w14:textId="20845595" w:rsidR="00086D3F" w:rsidRDefault="00086D3F" w:rsidP="00BC3D83">
            <w:pPr>
              <w:pStyle w:val="ListParagraph"/>
              <w:numPr>
                <w:ilvl w:val="0"/>
                <w:numId w:val="16"/>
              </w:numPr>
              <w:ind w:hanging="578"/>
            </w:pPr>
          </w:p>
        </w:tc>
        <w:tc>
          <w:tcPr>
            <w:tcW w:w="1992" w:type="pct"/>
            <w:vAlign w:val="center"/>
          </w:tcPr>
          <w:p w14:paraId="36AEFD8E" w14:textId="4FE327B8" w:rsidR="00086D3F" w:rsidRDefault="00086D3F" w:rsidP="00BC7B45">
            <w:proofErr w:type="spellStart"/>
            <w:r>
              <w:t>ModProceedController</w:t>
            </w:r>
            <w:proofErr w:type="spellEnd"/>
          </w:p>
        </w:tc>
        <w:tc>
          <w:tcPr>
            <w:tcW w:w="2615" w:type="pct"/>
            <w:vAlign w:val="center"/>
          </w:tcPr>
          <w:p w14:paraId="5E12D69B" w14:textId="77777777" w:rsidR="00086D3F" w:rsidRDefault="00FF1765" w:rsidP="00F14031">
            <w:pPr>
              <w:pStyle w:val="ListParagraph"/>
              <w:numPr>
                <w:ilvl w:val="0"/>
                <w:numId w:val="13"/>
              </w:numPr>
            </w:pPr>
            <w:r>
              <w:t xml:space="preserve">Receive request of </w:t>
            </w:r>
            <w:r w:rsidR="004A6F0C">
              <w:t>mod proceed.</w:t>
            </w:r>
          </w:p>
          <w:p w14:paraId="60531B64" w14:textId="77777777" w:rsidR="004A6F0C" w:rsidRDefault="004A6F0C" w:rsidP="00F14031">
            <w:pPr>
              <w:pStyle w:val="ListParagraph"/>
              <w:numPr>
                <w:ilvl w:val="0"/>
                <w:numId w:val="13"/>
              </w:numPr>
            </w:pPr>
            <w:r>
              <w:lastRenderedPageBreak/>
              <w:t xml:space="preserve">Handle request from mod and call mod </w:t>
            </w:r>
            <w:proofErr w:type="gramStart"/>
            <w:r>
              <w:t>proceed</w:t>
            </w:r>
            <w:proofErr w:type="gramEnd"/>
            <w:r>
              <w:t xml:space="preserve"> method.</w:t>
            </w:r>
          </w:p>
          <w:p w14:paraId="7241F30B" w14:textId="7E37AAAC" w:rsidR="004A6F0C" w:rsidRDefault="004A6F0C" w:rsidP="00F14031">
            <w:pPr>
              <w:pStyle w:val="ListParagraph"/>
              <w:numPr>
                <w:ilvl w:val="0"/>
                <w:numId w:val="13"/>
              </w:numPr>
            </w:pPr>
            <w:r>
              <w:t>Respond result and back to View.</w:t>
            </w:r>
          </w:p>
        </w:tc>
      </w:tr>
    </w:tbl>
    <w:p w14:paraId="6F1BF331" w14:textId="6F4EBBCB"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3" w:name="_Toc504442111"/>
      <w:bookmarkStart w:id="64" w:name="_Toc322633833"/>
      <w:r w:rsidRPr="00535798">
        <w:t>Process View</w:t>
      </w:r>
      <w:bookmarkEnd w:id="63"/>
      <w:bookmarkEnd w:id="64"/>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Default="008C33DD" w:rsidP="00C97365">
      <w:r>
        <w:tab/>
      </w:r>
      <w:r>
        <w:tab/>
      </w:r>
      <w:r>
        <w:tab/>
      </w:r>
      <w:r w:rsidR="004643D4">
        <w:t>Figure 12</w:t>
      </w:r>
      <w:r w:rsidR="00D31EE9">
        <w:t>: Sequence diagram</w:t>
      </w:r>
    </w:p>
    <w:p w14:paraId="551FAE48" w14:textId="77777777" w:rsidR="00E878A1" w:rsidRPr="00D31EE9" w:rsidRDefault="00E878A1" w:rsidP="00C97365"/>
    <w:p w14:paraId="7A5850B7" w14:textId="58F7AFB2" w:rsidR="00150FB9" w:rsidRDefault="00E878A1" w:rsidP="00C97365">
      <w:r>
        <w:rPr>
          <w:noProof/>
        </w:rPr>
        <w:lastRenderedPageBreak/>
        <w:drawing>
          <wp:inline distT="0" distB="0" distL="0" distR="0" wp14:anchorId="36EEB5DA" wp14:editId="355691AF">
            <wp:extent cx="5274945" cy="2067888"/>
            <wp:effectExtent l="0" t="0" r="825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2067888"/>
                    </a:xfrm>
                    <a:prstGeom prst="rect">
                      <a:avLst/>
                    </a:prstGeom>
                    <a:noFill/>
                    <a:ln>
                      <a:noFill/>
                    </a:ln>
                  </pic:spPr>
                </pic:pic>
              </a:graphicData>
            </a:graphic>
          </wp:inline>
        </w:drawing>
      </w:r>
    </w:p>
    <w:p w14:paraId="291D8154" w14:textId="7F56C88E" w:rsidR="00332BF3" w:rsidRDefault="008C33DD" w:rsidP="00C97365">
      <w:r>
        <w:tab/>
      </w:r>
      <w:r>
        <w:tab/>
      </w:r>
      <w:r>
        <w:tab/>
      </w:r>
      <w:r w:rsidR="004643D4">
        <w:t>Figure 13</w:t>
      </w:r>
      <w:r w:rsidR="00332BF3">
        <w:t xml:space="preserve">: </w:t>
      </w:r>
      <w:r w:rsidR="009C2A00">
        <w:t>Login</w:t>
      </w:r>
      <w:r w:rsidR="00332BF3">
        <w:t xml:space="preserve"> </w:t>
      </w:r>
      <w:r w:rsidR="00E878A1">
        <w:t>activity diagram</w:t>
      </w:r>
    </w:p>
    <w:p w14:paraId="6BF74F4D" w14:textId="7F0DFF67" w:rsidR="0088633B" w:rsidRDefault="0088633B" w:rsidP="00C97365">
      <w:r>
        <w:t>User input data</w:t>
      </w:r>
      <w:r w:rsidR="00C67FD2">
        <w:t xml:space="preserve"> </w:t>
      </w:r>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r w:rsidR="00C67FD2">
        <w:t>.</w:t>
      </w:r>
    </w:p>
    <w:p w14:paraId="09AA2A5F" w14:textId="570C1B03"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r w:rsidR="00C67FD2">
        <w:t>.</w:t>
      </w:r>
    </w:p>
    <w:p w14:paraId="6028397B" w14:textId="0675210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r w:rsidR="00C67FD2">
        <w:t>.</w:t>
      </w:r>
    </w:p>
    <w:p w14:paraId="0231FBA7" w14:textId="5680C256"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r w:rsidR="00C67FD2">
        <w:t>.</w:t>
      </w:r>
    </w:p>
    <w:p w14:paraId="528FF295" w14:textId="24AC514F" w:rsidR="00E70AA8" w:rsidRDefault="00E70AA8" w:rsidP="00C97365">
      <w:r>
        <w:t xml:space="preserve">If </w:t>
      </w:r>
      <w:r w:rsidR="00120435">
        <w:t>is exist (gotten data is not null)</w:t>
      </w:r>
      <w:r>
        <w:t xml:space="preserve">, </w:t>
      </w:r>
      <w:r w:rsidR="00120435">
        <w:t>notice login success and redirect to homepage</w:t>
      </w:r>
      <w:r w:rsidR="00C67FD2">
        <w:t>.</w:t>
      </w:r>
      <w:bookmarkStart w:id="65" w:name="_GoBack"/>
      <w:bookmarkEnd w:id="65"/>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67C8858E" w:rsidR="00B00326" w:rsidRDefault="00743A43" w:rsidP="00C97365">
      <w:r>
        <w:rPr>
          <w:noProof/>
        </w:rPr>
        <w:drawing>
          <wp:inline distT="0" distB="0" distL="0" distR="0" wp14:anchorId="7EB2E759" wp14:editId="530FB006">
            <wp:extent cx="5274945" cy="2691199"/>
            <wp:effectExtent l="0" t="0" r="825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691199"/>
                    </a:xfrm>
                    <a:prstGeom prst="rect">
                      <a:avLst/>
                    </a:prstGeom>
                    <a:noFill/>
                    <a:ln>
                      <a:noFill/>
                    </a:ln>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lastRenderedPageBreak/>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277"/>
        <w:gridCol w:w="6300"/>
      </w:tblGrid>
      <w:tr w:rsidR="00396C80" w14:paraId="2E4CA759" w14:textId="77777777" w:rsidTr="00396C80">
        <w:trPr>
          <w:trHeight w:val="527"/>
        </w:trPr>
        <w:tc>
          <w:tcPr>
            <w:tcW w:w="408" w:type="pct"/>
            <w:shd w:val="clear" w:color="auto" w:fill="92D050"/>
            <w:vAlign w:val="center"/>
            <w:hideMark/>
          </w:tcPr>
          <w:p w14:paraId="53395702" w14:textId="77777777" w:rsidR="000D2B7B" w:rsidRPr="008C33DD" w:rsidRDefault="000D2B7B" w:rsidP="00C97365">
            <w:pPr>
              <w:rPr>
                <w:sz w:val="24"/>
              </w:rPr>
            </w:pPr>
            <w:r w:rsidRPr="008C33DD">
              <w:t>No.</w:t>
            </w:r>
          </w:p>
        </w:tc>
        <w:tc>
          <w:tcPr>
            <w:tcW w:w="774" w:type="pct"/>
            <w:shd w:val="clear" w:color="auto" w:fill="92D050"/>
            <w:vAlign w:val="center"/>
            <w:hideMark/>
          </w:tcPr>
          <w:p w14:paraId="59CBBFC4" w14:textId="77777777" w:rsidR="000D2B7B" w:rsidRPr="008C33DD" w:rsidRDefault="000D2B7B" w:rsidP="00C97365">
            <w:pPr>
              <w:rPr>
                <w:sz w:val="24"/>
              </w:rPr>
            </w:pPr>
            <w:r w:rsidRPr="008C33DD">
              <w:t>Name</w:t>
            </w:r>
          </w:p>
        </w:tc>
        <w:tc>
          <w:tcPr>
            <w:tcW w:w="3818"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396C80" w14:paraId="13AE0BE8" w14:textId="77777777" w:rsidTr="00396C80">
        <w:tc>
          <w:tcPr>
            <w:tcW w:w="408" w:type="pct"/>
            <w:vAlign w:val="center"/>
            <w:hideMark/>
          </w:tcPr>
          <w:p w14:paraId="4DBCC6A4" w14:textId="5B5F0EDE" w:rsidR="000D2B7B" w:rsidRPr="00396C80" w:rsidRDefault="000D2B7B" w:rsidP="00396C80">
            <w:pPr>
              <w:pStyle w:val="ListParagraph"/>
              <w:numPr>
                <w:ilvl w:val="0"/>
                <w:numId w:val="30"/>
              </w:numPr>
              <w:ind w:left="567"/>
              <w:rPr>
                <w:sz w:val="24"/>
              </w:rPr>
            </w:pPr>
          </w:p>
        </w:tc>
        <w:tc>
          <w:tcPr>
            <w:tcW w:w="774" w:type="pct"/>
            <w:vAlign w:val="center"/>
            <w:hideMark/>
          </w:tcPr>
          <w:p w14:paraId="5E1D5C17" w14:textId="176C5955" w:rsidR="000D2B7B" w:rsidRDefault="00881620" w:rsidP="00C97365">
            <w:pPr>
              <w:rPr>
                <w:sz w:val="24"/>
              </w:rPr>
            </w:pPr>
            <w:r>
              <w:t>MySQL</w:t>
            </w:r>
          </w:p>
        </w:tc>
        <w:tc>
          <w:tcPr>
            <w:tcW w:w="3818" w:type="pct"/>
            <w:vAlign w:val="center"/>
            <w:hideMark/>
          </w:tcPr>
          <w:p w14:paraId="2762C861" w14:textId="61CEF4E2" w:rsidR="000D2B7B" w:rsidRDefault="00C10AF3" w:rsidP="00C97365">
            <w:pPr>
              <w:rPr>
                <w:sz w:val="24"/>
              </w:rPr>
            </w:pPr>
            <w:r>
              <w:t>Database</w:t>
            </w:r>
            <w:r w:rsidR="000D2B7B">
              <w:t xml:space="preserve"> server use to store system’s data. </w:t>
            </w:r>
            <w:r w:rsidR="008C33DD">
              <w:t>MySQL</w:t>
            </w:r>
            <w:r w:rsidR="00D44D7E" w:rsidRPr="007A1D97">
              <w:t>5.6.16 or higher</w:t>
            </w:r>
            <w:r w:rsidR="00AB03FE">
              <w:t>.</w:t>
            </w:r>
          </w:p>
        </w:tc>
      </w:tr>
      <w:tr w:rsidR="00396C80" w14:paraId="4D49A716" w14:textId="77777777" w:rsidTr="00396C80">
        <w:tc>
          <w:tcPr>
            <w:tcW w:w="408" w:type="pct"/>
            <w:vAlign w:val="center"/>
            <w:hideMark/>
          </w:tcPr>
          <w:p w14:paraId="170B6E85" w14:textId="68CA4E56" w:rsidR="000D2B7B" w:rsidRPr="00396C80" w:rsidRDefault="000D2B7B" w:rsidP="00396C80">
            <w:pPr>
              <w:pStyle w:val="ListParagraph"/>
              <w:numPr>
                <w:ilvl w:val="0"/>
                <w:numId w:val="30"/>
              </w:numPr>
              <w:ind w:left="567"/>
              <w:rPr>
                <w:sz w:val="24"/>
              </w:rPr>
            </w:pPr>
          </w:p>
        </w:tc>
        <w:tc>
          <w:tcPr>
            <w:tcW w:w="774" w:type="pct"/>
            <w:vAlign w:val="center"/>
            <w:hideMark/>
          </w:tcPr>
          <w:p w14:paraId="2C9B9060" w14:textId="77777777" w:rsidR="000D2B7B" w:rsidRDefault="000D2B7B" w:rsidP="00C97365">
            <w:pPr>
              <w:rPr>
                <w:sz w:val="24"/>
              </w:rPr>
            </w:pPr>
            <w:r>
              <w:t>Mail server</w:t>
            </w:r>
          </w:p>
        </w:tc>
        <w:tc>
          <w:tcPr>
            <w:tcW w:w="3818" w:type="pct"/>
            <w:vAlign w:val="center"/>
            <w:hideMark/>
          </w:tcPr>
          <w:p w14:paraId="66FE8538" w14:textId="5B956CF3" w:rsidR="000D2B7B" w:rsidRDefault="000D2B7B" w:rsidP="00C97365">
            <w:pPr>
              <w:rPr>
                <w:sz w:val="24"/>
              </w:rPr>
            </w:pPr>
            <w:r>
              <w:t>Mail server use to interact with user’s email</w:t>
            </w:r>
            <w:r w:rsidR="00AB03FE">
              <w:t>.</w:t>
            </w:r>
          </w:p>
        </w:tc>
      </w:tr>
      <w:tr w:rsidR="00396C80" w14:paraId="42FC1283" w14:textId="77777777" w:rsidTr="00396C80">
        <w:tc>
          <w:tcPr>
            <w:tcW w:w="408" w:type="pct"/>
            <w:vAlign w:val="center"/>
          </w:tcPr>
          <w:p w14:paraId="02072D7D" w14:textId="77777777" w:rsidR="00881620" w:rsidRDefault="00881620" w:rsidP="00396C80">
            <w:pPr>
              <w:pStyle w:val="ListParagraph"/>
              <w:numPr>
                <w:ilvl w:val="0"/>
                <w:numId w:val="30"/>
              </w:numPr>
              <w:ind w:left="567"/>
            </w:pPr>
          </w:p>
        </w:tc>
        <w:tc>
          <w:tcPr>
            <w:tcW w:w="774" w:type="pct"/>
            <w:vAlign w:val="center"/>
          </w:tcPr>
          <w:p w14:paraId="6868C63C" w14:textId="721FADD0" w:rsidR="00881620" w:rsidRDefault="00881620" w:rsidP="00C97365">
            <w:r>
              <w:t>Facebook</w:t>
            </w:r>
          </w:p>
        </w:tc>
        <w:tc>
          <w:tcPr>
            <w:tcW w:w="3818" w:type="pct"/>
            <w:vAlign w:val="center"/>
          </w:tcPr>
          <w:p w14:paraId="1689E3FD" w14:textId="45D39A30" w:rsidR="00881620" w:rsidRDefault="00AB03FE" w:rsidP="00C97365">
            <w:r>
              <w:t>Use Facebook API to like and share.</w:t>
            </w:r>
          </w:p>
        </w:tc>
      </w:tr>
      <w:tr w:rsidR="00396C80" w14:paraId="79CA7BDA" w14:textId="77777777" w:rsidTr="00396C80">
        <w:tc>
          <w:tcPr>
            <w:tcW w:w="408" w:type="pct"/>
            <w:vAlign w:val="center"/>
            <w:hideMark/>
          </w:tcPr>
          <w:p w14:paraId="1D9BC67E" w14:textId="342C2477" w:rsidR="000D2B7B" w:rsidRPr="00396C80" w:rsidRDefault="000D2B7B" w:rsidP="00396C80">
            <w:pPr>
              <w:pStyle w:val="ListParagraph"/>
              <w:numPr>
                <w:ilvl w:val="0"/>
                <w:numId w:val="30"/>
              </w:numPr>
              <w:ind w:left="567"/>
              <w:rPr>
                <w:sz w:val="24"/>
              </w:rPr>
            </w:pPr>
          </w:p>
        </w:tc>
        <w:tc>
          <w:tcPr>
            <w:tcW w:w="774" w:type="pct"/>
            <w:vAlign w:val="center"/>
            <w:hideMark/>
          </w:tcPr>
          <w:p w14:paraId="7C1A9EE5" w14:textId="77777777" w:rsidR="000D2B7B" w:rsidRDefault="000D2B7B" w:rsidP="00C97365">
            <w:pPr>
              <w:rPr>
                <w:sz w:val="24"/>
              </w:rPr>
            </w:pPr>
            <w:r>
              <w:t>Web server</w:t>
            </w:r>
          </w:p>
        </w:tc>
        <w:tc>
          <w:tcPr>
            <w:tcW w:w="3818" w:type="pct"/>
            <w:vAlign w:val="center"/>
            <w:hideMark/>
          </w:tcPr>
          <w:p w14:paraId="244EB034" w14:textId="77777777" w:rsidR="000D2B7B" w:rsidRDefault="000D2B7B" w:rsidP="00C97365">
            <w:pPr>
              <w:rPr>
                <w:sz w:val="24"/>
              </w:rPr>
            </w:pPr>
            <w:r>
              <w:t xml:space="preserve">Web server is host system’s website. </w:t>
            </w:r>
          </w:p>
        </w:tc>
      </w:tr>
      <w:tr w:rsidR="00396C80" w14:paraId="51647DA4" w14:textId="77777777" w:rsidTr="00396C80">
        <w:tc>
          <w:tcPr>
            <w:tcW w:w="408" w:type="pct"/>
            <w:vAlign w:val="center"/>
            <w:hideMark/>
          </w:tcPr>
          <w:p w14:paraId="67FE468A" w14:textId="1C7FC04D" w:rsidR="000D2B7B" w:rsidRPr="00396C80" w:rsidRDefault="000D2B7B" w:rsidP="00396C80">
            <w:pPr>
              <w:pStyle w:val="ListParagraph"/>
              <w:numPr>
                <w:ilvl w:val="0"/>
                <w:numId w:val="30"/>
              </w:numPr>
              <w:ind w:left="567"/>
              <w:rPr>
                <w:sz w:val="24"/>
              </w:rPr>
            </w:pPr>
          </w:p>
        </w:tc>
        <w:tc>
          <w:tcPr>
            <w:tcW w:w="774" w:type="pct"/>
            <w:vAlign w:val="center"/>
            <w:hideMark/>
          </w:tcPr>
          <w:p w14:paraId="20E50F26" w14:textId="77777777" w:rsidR="000D2B7B" w:rsidRDefault="000D2B7B" w:rsidP="00C97365">
            <w:pPr>
              <w:rPr>
                <w:sz w:val="24"/>
              </w:rPr>
            </w:pPr>
            <w:r>
              <w:t>Client</w:t>
            </w:r>
          </w:p>
        </w:tc>
        <w:tc>
          <w:tcPr>
            <w:tcW w:w="3818"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881620" w:rsidRDefault="00881620" w:rsidP="00C97365">
      <w:r>
        <w:separator/>
      </w:r>
    </w:p>
    <w:p w14:paraId="0C04F84D" w14:textId="77777777" w:rsidR="00881620" w:rsidRDefault="00881620" w:rsidP="00C97365"/>
    <w:p w14:paraId="35B65E65" w14:textId="77777777" w:rsidR="00881620" w:rsidRDefault="00881620" w:rsidP="00C97365"/>
    <w:p w14:paraId="30502A01" w14:textId="77777777" w:rsidR="00881620" w:rsidRDefault="00881620" w:rsidP="00C97365"/>
    <w:p w14:paraId="0E684833" w14:textId="77777777" w:rsidR="00881620" w:rsidRDefault="00881620" w:rsidP="00C97365"/>
    <w:p w14:paraId="51A68C37" w14:textId="77777777" w:rsidR="00881620" w:rsidRDefault="00881620" w:rsidP="00C97365"/>
    <w:p w14:paraId="7D5E02F4" w14:textId="77777777" w:rsidR="00881620" w:rsidRDefault="00881620" w:rsidP="00C97365"/>
    <w:p w14:paraId="1AA436D7" w14:textId="77777777" w:rsidR="00881620" w:rsidRDefault="00881620" w:rsidP="00C97365"/>
    <w:p w14:paraId="28D894AC" w14:textId="77777777" w:rsidR="00881620" w:rsidRDefault="00881620" w:rsidP="00C97365"/>
    <w:p w14:paraId="17CC57AA" w14:textId="77777777" w:rsidR="00881620" w:rsidRDefault="00881620" w:rsidP="00C97365"/>
    <w:p w14:paraId="154BCBAF" w14:textId="77777777" w:rsidR="00881620" w:rsidRDefault="00881620" w:rsidP="00C97365"/>
    <w:p w14:paraId="17D1B186" w14:textId="77777777" w:rsidR="00881620" w:rsidRDefault="00881620" w:rsidP="00C97365"/>
    <w:p w14:paraId="629416F4" w14:textId="77777777" w:rsidR="00881620" w:rsidRDefault="00881620" w:rsidP="00C97365"/>
    <w:p w14:paraId="66416E19" w14:textId="77777777" w:rsidR="00881620" w:rsidRDefault="00881620" w:rsidP="00C97365"/>
    <w:p w14:paraId="77299EA7" w14:textId="77777777" w:rsidR="00881620" w:rsidRDefault="00881620" w:rsidP="00C97365"/>
    <w:p w14:paraId="12B86A40" w14:textId="77777777" w:rsidR="00881620" w:rsidRDefault="00881620" w:rsidP="00C97365"/>
    <w:p w14:paraId="47D0DD36" w14:textId="77777777" w:rsidR="00881620" w:rsidRDefault="00881620" w:rsidP="00C97365"/>
    <w:p w14:paraId="32C330CB" w14:textId="77777777" w:rsidR="00881620" w:rsidRDefault="00881620" w:rsidP="00C97365"/>
    <w:p w14:paraId="05339CDD" w14:textId="77777777" w:rsidR="00881620" w:rsidRDefault="00881620" w:rsidP="00C97365"/>
    <w:p w14:paraId="281577D8" w14:textId="77777777" w:rsidR="00881620" w:rsidRDefault="00881620" w:rsidP="00C97365"/>
    <w:p w14:paraId="5AA35DBA" w14:textId="77777777" w:rsidR="00881620" w:rsidRDefault="00881620" w:rsidP="00C97365"/>
    <w:p w14:paraId="484F949E" w14:textId="77777777" w:rsidR="00881620" w:rsidRDefault="00881620" w:rsidP="00C97365"/>
    <w:p w14:paraId="30054864" w14:textId="77777777" w:rsidR="00881620" w:rsidRDefault="00881620" w:rsidP="00C97365"/>
    <w:p w14:paraId="55B6F9BF" w14:textId="77777777" w:rsidR="00881620" w:rsidRDefault="00881620" w:rsidP="00C97365"/>
    <w:p w14:paraId="6797F0EC" w14:textId="77777777" w:rsidR="00881620" w:rsidRDefault="00881620" w:rsidP="00C97365"/>
    <w:p w14:paraId="4B027416" w14:textId="77777777" w:rsidR="00881620" w:rsidRDefault="00881620" w:rsidP="00C97365"/>
    <w:p w14:paraId="382C4E7A" w14:textId="77777777" w:rsidR="00881620" w:rsidRDefault="00881620" w:rsidP="00C97365"/>
    <w:p w14:paraId="16CB7A09" w14:textId="77777777" w:rsidR="00881620" w:rsidRDefault="00881620" w:rsidP="00C97365"/>
    <w:p w14:paraId="17156B56" w14:textId="77777777" w:rsidR="00881620" w:rsidRDefault="00881620" w:rsidP="00C97365"/>
    <w:p w14:paraId="2BC38155" w14:textId="77777777" w:rsidR="00881620" w:rsidRDefault="00881620" w:rsidP="00C97365"/>
    <w:p w14:paraId="06457179" w14:textId="77777777" w:rsidR="00881620" w:rsidRDefault="00881620" w:rsidP="00C97365"/>
    <w:p w14:paraId="311EEF66" w14:textId="77777777" w:rsidR="00881620" w:rsidRDefault="00881620" w:rsidP="00C97365"/>
    <w:p w14:paraId="0AD2D7A0" w14:textId="77777777" w:rsidR="00881620" w:rsidRDefault="00881620" w:rsidP="00C97365"/>
    <w:p w14:paraId="55A6D81C" w14:textId="77777777" w:rsidR="00881620" w:rsidRDefault="00881620" w:rsidP="00C97365"/>
    <w:p w14:paraId="7CBD92D8" w14:textId="77777777" w:rsidR="00881620" w:rsidRDefault="00881620" w:rsidP="00C97365"/>
    <w:p w14:paraId="0FB75F29" w14:textId="77777777" w:rsidR="00881620" w:rsidRDefault="00881620" w:rsidP="00C97365"/>
    <w:p w14:paraId="08CA5096" w14:textId="77777777" w:rsidR="00881620" w:rsidRDefault="00881620" w:rsidP="00C97365"/>
    <w:p w14:paraId="54822FCE" w14:textId="77777777" w:rsidR="00881620" w:rsidRDefault="00881620" w:rsidP="00C97365"/>
    <w:p w14:paraId="2170DD36" w14:textId="77777777" w:rsidR="00881620" w:rsidRDefault="00881620" w:rsidP="00C97365"/>
    <w:p w14:paraId="01E31F43" w14:textId="77777777" w:rsidR="00881620" w:rsidRDefault="00881620" w:rsidP="00C97365"/>
    <w:p w14:paraId="0132FB20" w14:textId="77777777" w:rsidR="00881620" w:rsidRDefault="00881620" w:rsidP="00C97365"/>
    <w:p w14:paraId="1BD8AD6E" w14:textId="77777777" w:rsidR="00881620" w:rsidRDefault="00881620" w:rsidP="00C97365"/>
    <w:p w14:paraId="62822547" w14:textId="77777777" w:rsidR="00881620" w:rsidRDefault="00881620" w:rsidP="00C97365"/>
    <w:p w14:paraId="35DCF710" w14:textId="77777777" w:rsidR="00881620" w:rsidRDefault="00881620" w:rsidP="00C97365"/>
    <w:p w14:paraId="78FEEFEF" w14:textId="77777777" w:rsidR="00881620" w:rsidRDefault="00881620" w:rsidP="00C97365"/>
    <w:p w14:paraId="67479CD5" w14:textId="77777777" w:rsidR="00881620" w:rsidRDefault="00881620" w:rsidP="00C97365"/>
    <w:p w14:paraId="41587EB5" w14:textId="77777777" w:rsidR="00881620" w:rsidRDefault="00881620" w:rsidP="00C97365"/>
    <w:p w14:paraId="7B01ABBC" w14:textId="77777777" w:rsidR="00881620" w:rsidRDefault="00881620" w:rsidP="00C97365"/>
    <w:p w14:paraId="0A263E2A" w14:textId="77777777" w:rsidR="00881620" w:rsidRDefault="00881620" w:rsidP="00C97365"/>
    <w:p w14:paraId="782B9643" w14:textId="77777777" w:rsidR="00881620" w:rsidRDefault="00881620" w:rsidP="00C97365"/>
    <w:p w14:paraId="3B3093B5" w14:textId="77777777" w:rsidR="00881620" w:rsidRDefault="00881620" w:rsidP="00C97365"/>
    <w:p w14:paraId="519F5AE6" w14:textId="77777777" w:rsidR="00881620" w:rsidRDefault="00881620" w:rsidP="00C97365"/>
    <w:p w14:paraId="696F02B8" w14:textId="77777777" w:rsidR="00881620" w:rsidRDefault="00881620" w:rsidP="00C97365"/>
    <w:p w14:paraId="62C82C86" w14:textId="77777777" w:rsidR="00881620" w:rsidRDefault="00881620" w:rsidP="00C97365"/>
    <w:p w14:paraId="34610F29" w14:textId="77777777" w:rsidR="00881620" w:rsidRDefault="00881620" w:rsidP="00C97365"/>
    <w:p w14:paraId="0A8F62C0" w14:textId="77777777" w:rsidR="00881620" w:rsidRDefault="00881620" w:rsidP="00C97365"/>
    <w:p w14:paraId="39CC24D6" w14:textId="77777777" w:rsidR="00881620" w:rsidRDefault="00881620" w:rsidP="00C97365"/>
    <w:p w14:paraId="67ADEB59" w14:textId="77777777" w:rsidR="00881620" w:rsidRDefault="00881620" w:rsidP="00C97365"/>
    <w:p w14:paraId="162AABB9" w14:textId="77777777" w:rsidR="00881620" w:rsidRDefault="00881620" w:rsidP="00C97365"/>
    <w:p w14:paraId="7E0A8B61" w14:textId="77777777" w:rsidR="00881620" w:rsidRDefault="00881620" w:rsidP="00C97365"/>
    <w:p w14:paraId="75920AC3" w14:textId="77777777" w:rsidR="00881620" w:rsidRDefault="00881620" w:rsidP="00C97365"/>
    <w:p w14:paraId="7EB3C4DC" w14:textId="77777777" w:rsidR="00881620" w:rsidRDefault="00881620" w:rsidP="00C97365"/>
    <w:p w14:paraId="51942D06" w14:textId="77777777" w:rsidR="00881620" w:rsidRDefault="00881620" w:rsidP="00C97365"/>
    <w:p w14:paraId="3C9017D2" w14:textId="77777777" w:rsidR="00881620" w:rsidRDefault="00881620" w:rsidP="00C97365"/>
    <w:p w14:paraId="7EEEA88E" w14:textId="77777777" w:rsidR="00881620" w:rsidRDefault="00881620" w:rsidP="00C97365"/>
    <w:p w14:paraId="24C5448D" w14:textId="77777777" w:rsidR="00881620" w:rsidRDefault="00881620" w:rsidP="00C97365"/>
    <w:p w14:paraId="3EE39D87" w14:textId="77777777" w:rsidR="00881620" w:rsidRDefault="00881620" w:rsidP="00C97365"/>
    <w:p w14:paraId="3D1F28BF" w14:textId="77777777" w:rsidR="00881620" w:rsidRDefault="00881620" w:rsidP="00C97365"/>
    <w:p w14:paraId="6F6B0605" w14:textId="77777777" w:rsidR="00881620" w:rsidRDefault="00881620" w:rsidP="00C97365"/>
    <w:p w14:paraId="77D2D776" w14:textId="77777777" w:rsidR="00881620" w:rsidRDefault="00881620" w:rsidP="00C97365"/>
    <w:p w14:paraId="6EA0CE90" w14:textId="77777777" w:rsidR="00881620" w:rsidRDefault="00881620" w:rsidP="00C97365"/>
    <w:p w14:paraId="2A215E87" w14:textId="77777777" w:rsidR="00881620" w:rsidRDefault="00881620" w:rsidP="00C97365"/>
    <w:p w14:paraId="5D343064" w14:textId="77777777" w:rsidR="00881620" w:rsidRDefault="00881620" w:rsidP="00C97365"/>
    <w:p w14:paraId="363153E1" w14:textId="77777777" w:rsidR="00881620" w:rsidRDefault="00881620" w:rsidP="00C97365"/>
    <w:p w14:paraId="1D6BB9A1" w14:textId="77777777" w:rsidR="00881620" w:rsidRDefault="00881620" w:rsidP="00C97365"/>
    <w:p w14:paraId="48BD15A0" w14:textId="77777777" w:rsidR="00881620" w:rsidRDefault="00881620" w:rsidP="00C97365"/>
    <w:p w14:paraId="18F3878D" w14:textId="77777777" w:rsidR="00881620" w:rsidRDefault="00881620" w:rsidP="00C97365"/>
    <w:p w14:paraId="51A3D954" w14:textId="77777777" w:rsidR="00881620" w:rsidRDefault="00881620" w:rsidP="00C97365"/>
    <w:p w14:paraId="15D552B2" w14:textId="77777777" w:rsidR="00881620" w:rsidRDefault="00881620" w:rsidP="00C97365"/>
    <w:p w14:paraId="33D22EB6" w14:textId="77777777" w:rsidR="00881620" w:rsidRDefault="00881620" w:rsidP="00C97365"/>
    <w:p w14:paraId="2156D0DD" w14:textId="77777777" w:rsidR="00881620" w:rsidRDefault="00881620" w:rsidP="00C97365"/>
    <w:p w14:paraId="1A977279" w14:textId="77777777" w:rsidR="00881620" w:rsidRDefault="00881620" w:rsidP="00C97365"/>
    <w:p w14:paraId="3F0F4AAC" w14:textId="77777777" w:rsidR="00881620" w:rsidRDefault="00881620" w:rsidP="00C97365"/>
    <w:p w14:paraId="48B08399" w14:textId="77777777" w:rsidR="00881620" w:rsidRDefault="00881620" w:rsidP="00C97365"/>
    <w:p w14:paraId="36B559A0" w14:textId="77777777" w:rsidR="00881620" w:rsidRDefault="00881620" w:rsidP="00C97365"/>
    <w:p w14:paraId="663C2F2E" w14:textId="77777777" w:rsidR="00881620" w:rsidRDefault="00881620" w:rsidP="00C97365"/>
    <w:p w14:paraId="2DEAF2AB" w14:textId="77777777" w:rsidR="00881620" w:rsidRDefault="00881620" w:rsidP="00C97365"/>
    <w:p w14:paraId="296C66BC" w14:textId="77777777" w:rsidR="00881620" w:rsidRDefault="00881620" w:rsidP="00C97365"/>
    <w:p w14:paraId="3EAE0141" w14:textId="77777777" w:rsidR="00881620" w:rsidRDefault="00881620" w:rsidP="00C97365"/>
    <w:p w14:paraId="3472F4FA" w14:textId="77777777" w:rsidR="00881620" w:rsidRDefault="00881620" w:rsidP="00C97365"/>
    <w:p w14:paraId="392CF6E8" w14:textId="77777777" w:rsidR="00881620" w:rsidRDefault="00881620" w:rsidP="00C97365"/>
    <w:p w14:paraId="0D090531" w14:textId="77777777" w:rsidR="00881620" w:rsidRDefault="00881620" w:rsidP="00C97365"/>
    <w:p w14:paraId="2E18D349" w14:textId="77777777" w:rsidR="00881620" w:rsidRDefault="00881620" w:rsidP="00C97365"/>
    <w:p w14:paraId="096E70FD" w14:textId="77777777" w:rsidR="00881620" w:rsidRDefault="00881620" w:rsidP="00C97365"/>
    <w:p w14:paraId="6CF148BD" w14:textId="77777777" w:rsidR="00881620" w:rsidRDefault="00881620" w:rsidP="00C97365"/>
    <w:p w14:paraId="7F8068A7" w14:textId="77777777" w:rsidR="00881620" w:rsidRDefault="00881620" w:rsidP="00C97365"/>
    <w:p w14:paraId="7C3BC161" w14:textId="77777777" w:rsidR="00881620" w:rsidRDefault="00881620" w:rsidP="00C97365"/>
    <w:p w14:paraId="1B76AA0A" w14:textId="77777777" w:rsidR="00881620" w:rsidRDefault="00881620" w:rsidP="00C97365"/>
    <w:p w14:paraId="32660897" w14:textId="77777777" w:rsidR="00881620" w:rsidRDefault="00881620" w:rsidP="00C97365"/>
    <w:p w14:paraId="0F646339" w14:textId="77777777" w:rsidR="00881620" w:rsidRDefault="00881620" w:rsidP="00C97365"/>
    <w:p w14:paraId="193F376F" w14:textId="77777777" w:rsidR="00881620" w:rsidRDefault="00881620" w:rsidP="00C97365"/>
    <w:p w14:paraId="293E59DE" w14:textId="77777777" w:rsidR="00881620" w:rsidRDefault="00881620" w:rsidP="00C97365"/>
    <w:p w14:paraId="580A6A7F" w14:textId="77777777" w:rsidR="00881620" w:rsidRDefault="00881620" w:rsidP="00C97365"/>
    <w:p w14:paraId="22A4639A" w14:textId="77777777" w:rsidR="00881620" w:rsidRDefault="00881620" w:rsidP="00C97365"/>
    <w:p w14:paraId="178DE024" w14:textId="77777777" w:rsidR="00881620" w:rsidRDefault="00881620" w:rsidP="00C97365"/>
    <w:p w14:paraId="38DC8CB6" w14:textId="77777777" w:rsidR="00881620" w:rsidRDefault="00881620" w:rsidP="00C97365"/>
    <w:p w14:paraId="000EEE79" w14:textId="77777777" w:rsidR="00881620" w:rsidRDefault="00881620" w:rsidP="00C97365"/>
    <w:p w14:paraId="57DF4EF4" w14:textId="77777777" w:rsidR="00881620" w:rsidRDefault="00881620" w:rsidP="00C97365"/>
    <w:p w14:paraId="2CE4CCEC" w14:textId="77777777" w:rsidR="00881620" w:rsidRDefault="00881620" w:rsidP="00C97365"/>
    <w:p w14:paraId="60963886" w14:textId="77777777" w:rsidR="00881620" w:rsidRDefault="00881620" w:rsidP="00C97365"/>
    <w:p w14:paraId="7E034EC2" w14:textId="77777777" w:rsidR="00881620" w:rsidRDefault="00881620" w:rsidP="00C97365"/>
    <w:p w14:paraId="5FF15FC3" w14:textId="77777777" w:rsidR="00881620" w:rsidRDefault="00881620" w:rsidP="00C97365"/>
    <w:p w14:paraId="49F39C46" w14:textId="77777777" w:rsidR="00881620" w:rsidRDefault="00881620" w:rsidP="00C97365"/>
    <w:p w14:paraId="21BEFA81" w14:textId="77777777" w:rsidR="00881620" w:rsidRDefault="00881620" w:rsidP="00C97365"/>
    <w:p w14:paraId="369CEEDF" w14:textId="77777777" w:rsidR="00881620" w:rsidRDefault="00881620" w:rsidP="00C97365"/>
    <w:p w14:paraId="3D84A9D8" w14:textId="77777777" w:rsidR="00881620" w:rsidRDefault="00881620" w:rsidP="00C97365"/>
    <w:p w14:paraId="25748C3A" w14:textId="77777777" w:rsidR="00881620" w:rsidRDefault="00881620" w:rsidP="00C97365"/>
    <w:p w14:paraId="03344EDD" w14:textId="77777777" w:rsidR="00881620" w:rsidRDefault="00881620" w:rsidP="00C97365"/>
    <w:p w14:paraId="08C213D5" w14:textId="77777777" w:rsidR="00881620" w:rsidRDefault="00881620" w:rsidP="00C97365"/>
    <w:p w14:paraId="187F97EB" w14:textId="77777777" w:rsidR="00881620" w:rsidRDefault="00881620" w:rsidP="00C97365"/>
    <w:p w14:paraId="71F3CC0E" w14:textId="77777777" w:rsidR="00881620" w:rsidRDefault="00881620" w:rsidP="00C97365"/>
    <w:p w14:paraId="30E820CC" w14:textId="77777777" w:rsidR="00881620" w:rsidRDefault="00881620" w:rsidP="00C97365"/>
    <w:p w14:paraId="543EFCF6" w14:textId="77777777" w:rsidR="00881620" w:rsidRDefault="00881620" w:rsidP="00C97365"/>
    <w:p w14:paraId="0F7B54D1" w14:textId="77777777" w:rsidR="00881620" w:rsidRDefault="00881620" w:rsidP="00C97365"/>
    <w:p w14:paraId="09719B8A" w14:textId="77777777" w:rsidR="00881620" w:rsidRDefault="00881620" w:rsidP="00C97365"/>
    <w:p w14:paraId="6668A6CA" w14:textId="77777777" w:rsidR="00881620" w:rsidRDefault="00881620" w:rsidP="00C97365"/>
    <w:p w14:paraId="57D39349" w14:textId="77777777" w:rsidR="00881620" w:rsidRDefault="00881620" w:rsidP="00C97365"/>
    <w:p w14:paraId="6AC633AE" w14:textId="77777777" w:rsidR="00881620" w:rsidRDefault="00881620" w:rsidP="00C97365"/>
    <w:p w14:paraId="50B98415" w14:textId="77777777" w:rsidR="00881620" w:rsidRDefault="00881620" w:rsidP="00C97365"/>
    <w:p w14:paraId="780D0CCA" w14:textId="77777777" w:rsidR="00881620" w:rsidRDefault="00881620" w:rsidP="00C97365"/>
    <w:p w14:paraId="27B0A88E" w14:textId="77777777" w:rsidR="00881620" w:rsidRDefault="00881620" w:rsidP="00C97365"/>
    <w:p w14:paraId="3F3F1D23" w14:textId="77777777" w:rsidR="00881620" w:rsidRDefault="00881620" w:rsidP="00C97365"/>
    <w:p w14:paraId="734DA17A" w14:textId="77777777" w:rsidR="00881620" w:rsidRDefault="00881620" w:rsidP="00C97365"/>
    <w:p w14:paraId="0438B664" w14:textId="77777777" w:rsidR="00881620" w:rsidRDefault="00881620" w:rsidP="00C97365"/>
    <w:p w14:paraId="0EB9D18E" w14:textId="77777777" w:rsidR="00881620" w:rsidRDefault="00881620" w:rsidP="00C97365"/>
    <w:p w14:paraId="09A8E30C" w14:textId="77777777" w:rsidR="00881620" w:rsidRDefault="00881620" w:rsidP="00C97365"/>
    <w:p w14:paraId="2F1AE827" w14:textId="77777777" w:rsidR="00881620" w:rsidRDefault="00881620" w:rsidP="00C97365"/>
    <w:p w14:paraId="3648DAC3" w14:textId="77777777" w:rsidR="00881620" w:rsidRDefault="00881620" w:rsidP="00C97365"/>
    <w:p w14:paraId="23FD4654" w14:textId="77777777" w:rsidR="00881620" w:rsidRDefault="00881620" w:rsidP="00C97365"/>
    <w:p w14:paraId="467FD60A" w14:textId="77777777" w:rsidR="00881620" w:rsidRDefault="00881620" w:rsidP="00C97365"/>
    <w:p w14:paraId="31430916" w14:textId="77777777" w:rsidR="00881620" w:rsidRDefault="00881620" w:rsidP="00C97365"/>
    <w:p w14:paraId="73C06775" w14:textId="77777777" w:rsidR="00881620" w:rsidRDefault="00881620" w:rsidP="00C97365"/>
    <w:p w14:paraId="374DE4DF" w14:textId="77777777" w:rsidR="00881620" w:rsidRDefault="00881620" w:rsidP="00C97365"/>
    <w:p w14:paraId="4252121B" w14:textId="77777777" w:rsidR="00881620" w:rsidRDefault="00881620" w:rsidP="00C97365"/>
    <w:p w14:paraId="618D8081" w14:textId="77777777" w:rsidR="00881620" w:rsidRDefault="00881620" w:rsidP="00C97365"/>
    <w:p w14:paraId="0C87C7E2" w14:textId="77777777" w:rsidR="00881620" w:rsidRDefault="00881620" w:rsidP="00C97365"/>
    <w:p w14:paraId="500BD59C" w14:textId="77777777" w:rsidR="00881620" w:rsidRDefault="00881620" w:rsidP="00C97365"/>
    <w:p w14:paraId="710E9776" w14:textId="77777777" w:rsidR="00881620" w:rsidRDefault="00881620" w:rsidP="00C97365"/>
    <w:p w14:paraId="57D5893F" w14:textId="77777777" w:rsidR="00881620" w:rsidRDefault="00881620" w:rsidP="00C97365"/>
    <w:p w14:paraId="35FF07A2" w14:textId="77777777" w:rsidR="00881620" w:rsidRDefault="00881620" w:rsidP="00C97365"/>
    <w:p w14:paraId="13D4B236" w14:textId="77777777" w:rsidR="00881620" w:rsidRDefault="00881620" w:rsidP="00C97365"/>
    <w:p w14:paraId="61C58BB8" w14:textId="77777777" w:rsidR="00881620" w:rsidRDefault="00881620" w:rsidP="00C97365"/>
    <w:p w14:paraId="728E0455" w14:textId="77777777" w:rsidR="00881620" w:rsidRDefault="00881620" w:rsidP="00C97365"/>
    <w:p w14:paraId="4D491FB3" w14:textId="77777777" w:rsidR="00881620" w:rsidRDefault="00881620" w:rsidP="00C97365"/>
    <w:p w14:paraId="0951E262" w14:textId="77777777" w:rsidR="00881620" w:rsidRDefault="00881620" w:rsidP="00C97365"/>
    <w:p w14:paraId="2566809A" w14:textId="77777777" w:rsidR="00881620" w:rsidRDefault="00881620" w:rsidP="00C97365"/>
    <w:p w14:paraId="686053DB" w14:textId="77777777" w:rsidR="00881620" w:rsidRDefault="00881620" w:rsidP="00C97365"/>
    <w:p w14:paraId="527DF670" w14:textId="77777777" w:rsidR="00881620" w:rsidRDefault="00881620" w:rsidP="00C97365"/>
    <w:p w14:paraId="45640685" w14:textId="77777777" w:rsidR="00881620" w:rsidRDefault="00881620" w:rsidP="00C97365"/>
    <w:p w14:paraId="295B025F" w14:textId="77777777" w:rsidR="00881620" w:rsidRDefault="00881620" w:rsidP="00C97365"/>
    <w:p w14:paraId="2376B920" w14:textId="77777777" w:rsidR="00881620" w:rsidRDefault="00881620" w:rsidP="00C97365"/>
    <w:p w14:paraId="1CA8C676" w14:textId="77777777" w:rsidR="00881620" w:rsidRDefault="00881620" w:rsidP="00C97365"/>
    <w:p w14:paraId="11D25B6F" w14:textId="77777777" w:rsidR="00881620" w:rsidRDefault="00881620" w:rsidP="00C97365"/>
    <w:p w14:paraId="4E0A7E80" w14:textId="77777777" w:rsidR="00881620" w:rsidRDefault="00881620" w:rsidP="00C97365"/>
    <w:p w14:paraId="03A3D1CA" w14:textId="77777777" w:rsidR="00881620" w:rsidRDefault="00881620" w:rsidP="00C97365"/>
    <w:p w14:paraId="3EB3EB54" w14:textId="77777777" w:rsidR="00881620" w:rsidRDefault="00881620" w:rsidP="00C97365"/>
    <w:p w14:paraId="1757D128" w14:textId="77777777" w:rsidR="00881620" w:rsidRDefault="00881620" w:rsidP="00C97365"/>
    <w:p w14:paraId="1EFFA4A1" w14:textId="77777777" w:rsidR="00881620" w:rsidRDefault="00881620" w:rsidP="00C97365"/>
    <w:p w14:paraId="505B77B3" w14:textId="77777777" w:rsidR="00881620" w:rsidRDefault="00881620" w:rsidP="00C97365"/>
    <w:p w14:paraId="600BE53E" w14:textId="77777777" w:rsidR="00881620" w:rsidRDefault="00881620" w:rsidP="00C97365"/>
    <w:p w14:paraId="436665D9" w14:textId="77777777" w:rsidR="00881620" w:rsidRDefault="00881620" w:rsidP="00C97365"/>
    <w:p w14:paraId="4A5E0601" w14:textId="77777777" w:rsidR="00881620" w:rsidRDefault="00881620" w:rsidP="00C97365"/>
    <w:p w14:paraId="14193BD8" w14:textId="77777777" w:rsidR="00881620" w:rsidRDefault="00881620" w:rsidP="00C97365"/>
    <w:p w14:paraId="27197B07" w14:textId="77777777" w:rsidR="00881620" w:rsidRDefault="00881620" w:rsidP="00C97365"/>
    <w:p w14:paraId="17917FCE" w14:textId="77777777" w:rsidR="00881620" w:rsidRDefault="00881620" w:rsidP="00C97365"/>
    <w:p w14:paraId="43E0C785" w14:textId="77777777" w:rsidR="00881620" w:rsidRDefault="00881620" w:rsidP="00C97365"/>
    <w:p w14:paraId="2153104F" w14:textId="77777777" w:rsidR="00881620" w:rsidRDefault="00881620" w:rsidP="00C97365"/>
    <w:p w14:paraId="0AA57C1F" w14:textId="77777777" w:rsidR="00881620" w:rsidRDefault="00881620" w:rsidP="00C97365"/>
    <w:p w14:paraId="09976770" w14:textId="77777777" w:rsidR="00881620" w:rsidRDefault="00881620" w:rsidP="00C97365"/>
    <w:p w14:paraId="1067F3AE" w14:textId="77777777" w:rsidR="00881620" w:rsidRDefault="00881620" w:rsidP="00C97365"/>
    <w:p w14:paraId="7EFC1254" w14:textId="77777777" w:rsidR="00881620" w:rsidRDefault="00881620" w:rsidP="00C97365"/>
    <w:p w14:paraId="27582298" w14:textId="77777777" w:rsidR="00881620" w:rsidRDefault="00881620" w:rsidP="00C97365"/>
    <w:p w14:paraId="7B33E147" w14:textId="77777777" w:rsidR="00881620" w:rsidRDefault="00881620" w:rsidP="00C97365"/>
    <w:p w14:paraId="10566C9D" w14:textId="77777777" w:rsidR="00881620" w:rsidRDefault="00881620" w:rsidP="00C97365"/>
    <w:p w14:paraId="5E917469" w14:textId="77777777" w:rsidR="00881620" w:rsidRDefault="00881620" w:rsidP="00C97365"/>
    <w:p w14:paraId="3B732979" w14:textId="77777777" w:rsidR="00881620" w:rsidRDefault="00881620"/>
    <w:p w14:paraId="4CC7A1A9" w14:textId="77777777" w:rsidR="00881620" w:rsidRDefault="00881620" w:rsidP="00BD3AD9"/>
    <w:p w14:paraId="6DC3A2D6" w14:textId="77777777" w:rsidR="00881620" w:rsidRDefault="00881620"/>
  </w:endnote>
  <w:endnote w:type="continuationSeparator" w:id="0">
    <w:p w14:paraId="6592BBCA" w14:textId="77777777" w:rsidR="00881620" w:rsidRDefault="00881620" w:rsidP="00C97365">
      <w:r>
        <w:continuationSeparator/>
      </w:r>
    </w:p>
    <w:p w14:paraId="493B1E7B" w14:textId="77777777" w:rsidR="00881620" w:rsidRDefault="00881620" w:rsidP="00C97365"/>
    <w:p w14:paraId="7C0D3650" w14:textId="77777777" w:rsidR="00881620" w:rsidRDefault="00881620" w:rsidP="00C97365"/>
    <w:p w14:paraId="21E98EE7" w14:textId="77777777" w:rsidR="00881620" w:rsidRDefault="00881620" w:rsidP="00C97365"/>
    <w:p w14:paraId="181C06DE" w14:textId="77777777" w:rsidR="00881620" w:rsidRDefault="00881620" w:rsidP="00C97365"/>
    <w:p w14:paraId="0640290D" w14:textId="77777777" w:rsidR="00881620" w:rsidRDefault="00881620" w:rsidP="00C97365"/>
    <w:p w14:paraId="66738640" w14:textId="77777777" w:rsidR="00881620" w:rsidRDefault="00881620" w:rsidP="00C97365"/>
    <w:p w14:paraId="78F23DBB" w14:textId="77777777" w:rsidR="00881620" w:rsidRDefault="00881620" w:rsidP="00C97365"/>
    <w:p w14:paraId="00373223" w14:textId="77777777" w:rsidR="00881620" w:rsidRDefault="00881620" w:rsidP="00C97365"/>
    <w:p w14:paraId="608B1E49" w14:textId="77777777" w:rsidR="00881620" w:rsidRDefault="00881620" w:rsidP="00C97365"/>
    <w:p w14:paraId="5415D1DA" w14:textId="77777777" w:rsidR="00881620" w:rsidRDefault="00881620" w:rsidP="00C97365"/>
    <w:p w14:paraId="64207FAB" w14:textId="77777777" w:rsidR="00881620" w:rsidRDefault="00881620" w:rsidP="00C97365"/>
    <w:p w14:paraId="4DCEBD67" w14:textId="77777777" w:rsidR="00881620" w:rsidRDefault="00881620" w:rsidP="00C97365"/>
    <w:p w14:paraId="0F45030B" w14:textId="77777777" w:rsidR="00881620" w:rsidRDefault="00881620" w:rsidP="00C97365"/>
    <w:p w14:paraId="659282AD" w14:textId="77777777" w:rsidR="00881620" w:rsidRDefault="00881620" w:rsidP="00C97365"/>
    <w:p w14:paraId="40AC2434" w14:textId="77777777" w:rsidR="00881620" w:rsidRDefault="00881620" w:rsidP="00C97365"/>
    <w:p w14:paraId="26F5B450" w14:textId="77777777" w:rsidR="00881620" w:rsidRDefault="00881620" w:rsidP="00C97365"/>
    <w:p w14:paraId="3B13173C" w14:textId="77777777" w:rsidR="00881620" w:rsidRDefault="00881620" w:rsidP="00C97365"/>
    <w:p w14:paraId="666F3F26" w14:textId="77777777" w:rsidR="00881620" w:rsidRDefault="00881620" w:rsidP="00C97365"/>
    <w:p w14:paraId="54D6734A" w14:textId="77777777" w:rsidR="00881620" w:rsidRDefault="00881620" w:rsidP="00C97365"/>
    <w:p w14:paraId="4211B998" w14:textId="77777777" w:rsidR="00881620" w:rsidRDefault="00881620" w:rsidP="00C97365"/>
    <w:p w14:paraId="3D09E2A5" w14:textId="77777777" w:rsidR="00881620" w:rsidRDefault="00881620" w:rsidP="00C97365"/>
    <w:p w14:paraId="3F48B965" w14:textId="77777777" w:rsidR="00881620" w:rsidRDefault="00881620" w:rsidP="00C97365"/>
    <w:p w14:paraId="63FD2F48" w14:textId="77777777" w:rsidR="00881620" w:rsidRDefault="00881620" w:rsidP="00C97365"/>
    <w:p w14:paraId="030BC3F6" w14:textId="77777777" w:rsidR="00881620" w:rsidRDefault="00881620" w:rsidP="00C97365"/>
    <w:p w14:paraId="75696FEF" w14:textId="77777777" w:rsidR="00881620" w:rsidRDefault="00881620" w:rsidP="00C97365"/>
    <w:p w14:paraId="68F80D2C" w14:textId="77777777" w:rsidR="00881620" w:rsidRDefault="00881620" w:rsidP="00C97365"/>
    <w:p w14:paraId="0F1E50BE" w14:textId="77777777" w:rsidR="00881620" w:rsidRDefault="00881620" w:rsidP="00C97365"/>
    <w:p w14:paraId="190C30E3" w14:textId="77777777" w:rsidR="00881620" w:rsidRDefault="00881620" w:rsidP="00C97365"/>
    <w:p w14:paraId="03BC4039" w14:textId="77777777" w:rsidR="00881620" w:rsidRDefault="00881620" w:rsidP="00C97365"/>
    <w:p w14:paraId="67F87052" w14:textId="77777777" w:rsidR="00881620" w:rsidRDefault="00881620" w:rsidP="00C97365"/>
    <w:p w14:paraId="40F9DAAC" w14:textId="77777777" w:rsidR="00881620" w:rsidRDefault="00881620" w:rsidP="00C97365"/>
    <w:p w14:paraId="4C46CD01" w14:textId="77777777" w:rsidR="00881620" w:rsidRDefault="00881620" w:rsidP="00C97365"/>
    <w:p w14:paraId="53337501" w14:textId="77777777" w:rsidR="00881620" w:rsidRDefault="00881620" w:rsidP="00C97365"/>
    <w:p w14:paraId="781C98CD" w14:textId="77777777" w:rsidR="00881620" w:rsidRDefault="00881620" w:rsidP="00C97365"/>
    <w:p w14:paraId="7C1EF0D2" w14:textId="77777777" w:rsidR="00881620" w:rsidRDefault="00881620" w:rsidP="00C97365"/>
    <w:p w14:paraId="4A09AE56" w14:textId="77777777" w:rsidR="00881620" w:rsidRDefault="00881620" w:rsidP="00C97365"/>
    <w:p w14:paraId="7071F16E" w14:textId="77777777" w:rsidR="00881620" w:rsidRDefault="00881620" w:rsidP="00C97365"/>
    <w:p w14:paraId="5E480125" w14:textId="77777777" w:rsidR="00881620" w:rsidRDefault="00881620" w:rsidP="00C97365"/>
    <w:p w14:paraId="0B60CFC5" w14:textId="77777777" w:rsidR="00881620" w:rsidRDefault="00881620" w:rsidP="00C97365"/>
    <w:p w14:paraId="1C0F7E8D" w14:textId="77777777" w:rsidR="00881620" w:rsidRDefault="00881620" w:rsidP="00C97365"/>
    <w:p w14:paraId="1976B3BA" w14:textId="77777777" w:rsidR="00881620" w:rsidRDefault="00881620" w:rsidP="00C97365"/>
    <w:p w14:paraId="79D9AB80" w14:textId="77777777" w:rsidR="00881620" w:rsidRDefault="00881620" w:rsidP="00C97365"/>
    <w:p w14:paraId="2E9551E6" w14:textId="77777777" w:rsidR="00881620" w:rsidRDefault="00881620" w:rsidP="00C97365"/>
    <w:p w14:paraId="3173BCE5" w14:textId="77777777" w:rsidR="00881620" w:rsidRDefault="00881620" w:rsidP="00C97365"/>
    <w:p w14:paraId="40227CF3" w14:textId="77777777" w:rsidR="00881620" w:rsidRDefault="00881620" w:rsidP="00C97365"/>
    <w:p w14:paraId="0620555D" w14:textId="77777777" w:rsidR="00881620" w:rsidRDefault="00881620" w:rsidP="00C97365"/>
    <w:p w14:paraId="21779785" w14:textId="77777777" w:rsidR="00881620" w:rsidRDefault="00881620" w:rsidP="00C97365"/>
    <w:p w14:paraId="03FC8EC7" w14:textId="77777777" w:rsidR="00881620" w:rsidRDefault="00881620" w:rsidP="00C97365"/>
    <w:p w14:paraId="0AFE2A62" w14:textId="77777777" w:rsidR="00881620" w:rsidRDefault="00881620" w:rsidP="00C97365"/>
    <w:p w14:paraId="53ACAD05" w14:textId="77777777" w:rsidR="00881620" w:rsidRDefault="00881620" w:rsidP="00C97365"/>
    <w:p w14:paraId="2276743B" w14:textId="77777777" w:rsidR="00881620" w:rsidRDefault="00881620" w:rsidP="00C97365"/>
    <w:p w14:paraId="3555C5FD" w14:textId="77777777" w:rsidR="00881620" w:rsidRDefault="00881620" w:rsidP="00C97365"/>
    <w:p w14:paraId="36994A7C" w14:textId="77777777" w:rsidR="00881620" w:rsidRDefault="00881620" w:rsidP="00C97365"/>
    <w:p w14:paraId="31CB4D24" w14:textId="77777777" w:rsidR="00881620" w:rsidRDefault="00881620" w:rsidP="00C97365"/>
    <w:p w14:paraId="5F5B2C9A" w14:textId="77777777" w:rsidR="00881620" w:rsidRDefault="00881620" w:rsidP="00C97365"/>
    <w:p w14:paraId="47CAF792" w14:textId="77777777" w:rsidR="00881620" w:rsidRDefault="00881620" w:rsidP="00C97365"/>
    <w:p w14:paraId="50887DE5" w14:textId="77777777" w:rsidR="00881620" w:rsidRDefault="00881620" w:rsidP="00C97365"/>
    <w:p w14:paraId="1F529C93" w14:textId="77777777" w:rsidR="00881620" w:rsidRDefault="00881620" w:rsidP="00C97365"/>
    <w:p w14:paraId="3F4D79D6" w14:textId="77777777" w:rsidR="00881620" w:rsidRDefault="00881620" w:rsidP="00C97365"/>
    <w:p w14:paraId="1A47D6B1" w14:textId="77777777" w:rsidR="00881620" w:rsidRDefault="00881620" w:rsidP="00C97365"/>
    <w:p w14:paraId="510416DF" w14:textId="77777777" w:rsidR="00881620" w:rsidRDefault="00881620" w:rsidP="00C97365"/>
    <w:p w14:paraId="24EE494C" w14:textId="77777777" w:rsidR="00881620" w:rsidRDefault="00881620" w:rsidP="00C97365"/>
    <w:p w14:paraId="647EABBE" w14:textId="77777777" w:rsidR="00881620" w:rsidRDefault="00881620" w:rsidP="00C97365"/>
    <w:p w14:paraId="6A8F8EA2" w14:textId="77777777" w:rsidR="00881620" w:rsidRDefault="00881620" w:rsidP="00C97365"/>
    <w:p w14:paraId="205FCB4C" w14:textId="77777777" w:rsidR="00881620" w:rsidRDefault="00881620" w:rsidP="00C97365"/>
    <w:p w14:paraId="1606F269" w14:textId="77777777" w:rsidR="00881620" w:rsidRDefault="00881620" w:rsidP="00C97365"/>
    <w:p w14:paraId="238E6AC8" w14:textId="77777777" w:rsidR="00881620" w:rsidRDefault="00881620" w:rsidP="00C97365"/>
    <w:p w14:paraId="29A33CD2" w14:textId="77777777" w:rsidR="00881620" w:rsidRDefault="00881620" w:rsidP="00C97365"/>
    <w:p w14:paraId="766106AC" w14:textId="77777777" w:rsidR="00881620" w:rsidRDefault="00881620" w:rsidP="00C97365"/>
    <w:p w14:paraId="0349F225" w14:textId="77777777" w:rsidR="00881620" w:rsidRDefault="00881620" w:rsidP="00C97365"/>
    <w:p w14:paraId="46DB1A15" w14:textId="77777777" w:rsidR="00881620" w:rsidRDefault="00881620" w:rsidP="00C97365"/>
    <w:p w14:paraId="5E846AA6" w14:textId="77777777" w:rsidR="00881620" w:rsidRDefault="00881620" w:rsidP="00C97365"/>
    <w:p w14:paraId="18FC5D0A" w14:textId="77777777" w:rsidR="00881620" w:rsidRDefault="00881620" w:rsidP="00C97365"/>
    <w:p w14:paraId="248A1057" w14:textId="77777777" w:rsidR="00881620" w:rsidRDefault="00881620" w:rsidP="00C97365"/>
    <w:p w14:paraId="5FA1ACED" w14:textId="77777777" w:rsidR="00881620" w:rsidRDefault="00881620" w:rsidP="00C97365"/>
    <w:p w14:paraId="5873D956" w14:textId="77777777" w:rsidR="00881620" w:rsidRDefault="00881620" w:rsidP="00C97365"/>
    <w:p w14:paraId="6F659EE4" w14:textId="77777777" w:rsidR="00881620" w:rsidRDefault="00881620" w:rsidP="00C97365"/>
    <w:p w14:paraId="288D8B30" w14:textId="77777777" w:rsidR="00881620" w:rsidRDefault="00881620" w:rsidP="00C97365"/>
    <w:p w14:paraId="59217BBD" w14:textId="77777777" w:rsidR="00881620" w:rsidRDefault="00881620" w:rsidP="00C97365"/>
    <w:p w14:paraId="7494F08D" w14:textId="77777777" w:rsidR="00881620" w:rsidRDefault="00881620" w:rsidP="00C97365"/>
    <w:p w14:paraId="10DD4AD6" w14:textId="77777777" w:rsidR="00881620" w:rsidRDefault="00881620" w:rsidP="00C97365"/>
    <w:p w14:paraId="148C9FBA" w14:textId="77777777" w:rsidR="00881620" w:rsidRDefault="00881620" w:rsidP="00C97365"/>
    <w:p w14:paraId="71D86DF2" w14:textId="77777777" w:rsidR="00881620" w:rsidRDefault="00881620" w:rsidP="00C97365"/>
    <w:p w14:paraId="16FED2C7" w14:textId="77777777" w:rsidR="00881620" w:rsidRDefault="00881620" w:rsidP="00C97365"/>
    <w:p w14:paraId="48E8EB7E" w14:textId="77777777" w:rsidR="00881620" w:rsidRDefault="00881620" w:rsidP="00C97365"/>
    <w:p w14:paraId="2A9F1A64" w14:textId="77777777" w:rsidR="00881620" w:rsidRDefault="00881620" w:rsidP="00C97365"/>
    <w:p w14:paraId="34C42B19" w14:textId="77777777" w:rsidR="00881620" w:rsidRDefault="00881620" w:rsidP="00C97365"/>
    <w:p w14:paraId="64B61D78" w14:textId="77777777" w:rsidR="00881620" w:rsidRDefault="00881620" w:rsidP="00C97365"/>
    <w:p w14:paraId="3995780F" w14:textId="77777777" w:rsidR="00881620" w:rsidRDefault="00881620" w:rsidP="00C97365"/>
    <w:p w14:paraId="362BADC4" w14:textId="77777777" w:rsidR="00881620" w:rsidRDefault="00881620" w:rsidP="00C97365"/>
    <w:p w14:paraId="44B61BA2" w14:textId="77777777" w:rsidR="00881620" w:rsidRDefault="00881620" w:rsidP="00C97365"/>
    <w:p w14:paraId="194EF11E" w14:textId="77777777" w:rsidR="00881620" w:rsidRDefault="00881620" w:rsidP="00C97365"/>
    <w:p w14:paraId="0484C885" w14:textId="77777777" w:rsidR="00881620" w:rsidRDefault="00881620" w:rsidP="00C97365"/>
    <w:p w14:paraId="750D47C4" w14:textId="77777777" w:rsidR="00881620" w:rsidRDefault="00881620" w:rsidP="00C97365"/>
    <w:p w14:paraId="198725EA" w14:textId="77777777" w:rsidR="00881620" w:rsidRDefault="00881620" w:rsidP="00C97365"/>
    <w:p w14:paraId="70C63149" w14:textId="77777777" w:rsidR="00881620" w:rsidRDefault="00881620" w:rsidP="00C97365"/>
    <w:p w14:paraId="7E5DAEF5" w14:textId="77777777" w:rsidR="00881620" w:rsidRDefault="00881620" w:rsidP="00C97365"/>
    <w:p w14:paraId="6B0DED81" w14:textId="77777777" w:rsidR="00881620" w:rsidRDefault="00881620" w:rsidP="00C97365"/>
    <w:p w14:paraId="105D5B7D" w14:textId="77777777" w:rsidR="00881620" w:rsidRDefault="00881620" w:rsidP="00C97365"/>
    <w:p w14:paraId="688B73FE" w14:textId="77777777" w:rsidR="00881620" w:rsidRDefault="00881620" w:rsidP="00C97365"/>
    <w:p w14:paraId="48EDD035" w14:textId="77777777" w:rsidR="00881620" w:rsidRDefault="00881620" w:rsidP="00C97365"/>
    <w:p w14:paraId="66596189" w14:textId="77777777" w:rsidR="00881620" w:rsidRDefault="00881620" w:rsidP="00C97365"/>
    <w:p w14:paraId="0DFFAE46" w14:textId="77777777" w:rsidR="00881620" w:rsidRDefault="00881620" w:rsidP="00C97365"/>
    <w:p w14:paraId="24CD5D51" w14:textId="77777777" w:rsidR="00881620" w:rsidRDefault="00881620" w:rsidP="00C97365"/>
    <w:p w14:paraId="7581B481" w14:textId="77777777" w:rsidR="00881620" w:rsidRDefault="00881620" w:rsidP="00C97365"/>
    <w:p w14:paraId="0BF6AF07" w14:textId="77777777" w:rsidR="00881620" w:rsidRDefault="00881620" w:rsidP="00C97365"/>
    <w:p w14:paraId="11A56441" w14:textId="77777777" w:rsidR="00881620" w:rsidRDefault="00881620" w:rsidP="00C97365"/>
    <w:p w14:paraId="1103DABF" w14:textId="77777777" w:rsidR="00881620" w:rsidRDefault="00881620" w:rsidP="00C97365"/>
    <w:p w14:paraId="5BEB8FA7" w14:textId="77777777" w:rsidR="00881620" w:rsidRDefault="00881620" w:rsidP="00C97365"/>
    <w:p w14:paraId="76F2D155" w14:textId="77777777" w:rsidR="00881620" w:rsidRDefault="00881620" w:rsidP="00C97365"/>
    <w:p w14:paraId="5C5597A6" w14:textId="77777777" w:rsidR="00881620" w:rsidRDefault="00881620" w:rsidP="00C97365"/>
    <w:p w14:paraId="5AA79930" w14:textId="77777777" w:rsidR="00881620" w:rsidRDefault="00881620" w:rsidP="00C97365"/>
    <w:p w14:paraId="6AACB721" w14:textId="77777777" w:rsidR="00881620" w:rsidRDefault="00881620" w:rsidP="00C97365"/>
    <w:p w14:paraId="7EFA4E04" w14:textId="77777777" w:rsidR="00881620" w:rsidRDefault="00881620" w:rsidP="00C97365"/>
    <w:p w14:paraId="638FF845" w14:textId="77777777" w:rsidR="00881620" w:rsidRDefault="00881620" w:rsidP="00C97365"/>
    <w:p w14:paraId="253462FC" w14:textId="77777777" w:rsidR="00881620" w:rsidRDefault="00881620" w:rsidP="00C97365"/>
    <w:p w14:paraId="65C610F2" w14:textId="77777777" w:rsidR="00881620" w:rsidRDefault="00881620" w:rsidP="00C97365"/>
    <w:p w14:paraId="7A8504FA" w14:textId="77777777" w:rsidR="00881620" w:rsidRDefault="00881620" w:rsidP="00C97365"/>
    <w:p w14:paraId="5C1CEEB1" w14:textId="77777777" w:rsidR="00881620" w:rsidRDefault="00881620" w:rsidP="00C97365"/>
    <w:p w14:paraId="5CFDF083" w14:textId="77777777" w:rsidR="00881620" w:rsidRDefault="00881620" w:rsidP="00C97365"/>
    <w:p w14:paraId="1500C73B" w14:textId="77777777" w:rsidR="00881620" w:rsidRDefault="00881620" w:rsidP="00C97365"/>
    <w:p w14:paraId="59E7DCA7" w14:textId="77777777" w:rsidR="00881620" w:rsidRDefault="00881620" w:rsidP="00C97365"/>
    <w:p w14:paraId="2F08D1AE" w14:textId="77777777" w:rsidR="00881620" w:rsidRDefault="00881620" w:rsidP="00C97365"/>
    <w:p w14:paraId="0060BFFB" w14:textId="77777777" w:rsidR="00881620" w:rsidRDefault="00881620" w:rsidP="00C97365"/>
    <w:p w14:paraId="1AB1A367" w14:textId="77777777" w:rsidR="00881620" w:rsidRDefault="00881620" w:rsidP="00C97365"/>
    <w:p w14:paraId="2BD66822" w14:textId="77777777" w:rsidR="00881620" w:rsidRDefault="00881620" w:rsidP="00C97365"/>
    <w:p w14:paraId="5B65ADAD" w14:textId="77777777" w:rsidR="00881620" w:rsidRDefault="00881620" w:rsidP="00C97365"/>
    <w:p w14:paraId="66C4B111" w14:textId="77777777" w:rsidR="00881620" w:rsidRDefault="00881620" w:rsidP="00C97365"/>
    <w:p w14:paraId="22C9D69C" w14:textId="77777777" w:rsidR="00881620" w:rsidRDefault="00881620" w:rsidP="00C97365"/>
    <w:p w14:paraId="343AD4B2" w14:textId="77777777" w:rsidR="00881620" w:rsidRDefault="00881620" w:rsidP="00C97365"/>
    <w:p w14:paraId="4FFE8914" w14:textId="77777777" w:rsidR="00881620" w:rsidRDefault="00881620" w:rsidP="00C97365"/>
    <w:p w14:paraId="72DDAAFD" w14:textId="77777777" w:rsidR="00881620" w:rsidRDefault="00881620" w:rsidP="00C97365"/>
    <w:p w14:paraId="3CF5AD3D" w14:textId="77777777" w:rsidR="00881620" w:rsidRDefault="00881620" w:rsidP="00C97365"/>
    <w:p w14:paraId="3803C46B" w14:textId="77777777" w:rsidR="00881620" w:rsidRDefault="00881620" w:rsidP="00C97365"/>
    <w:p w14:paraId="03930CC0" w14:textId="77777777" w:rsidR="00881620" w:rsidRDefault="00881620" w:rsidP="00C97365"/>
    <w:p w14:paraId="3B5CC6FD" w14:textId="77777777" w:rsidR="00881620" w:rsidRDefault="00881620" w:rsidP="00C97365"/>
    <w:p w14:paraId="714ABC50" w14:textId="77777777" w:rsidR="00881620" w:rsidRDefault="00881620" w:rsidP="00C97365"/>
    <w:p w14:paraId="5B273230" w14:textId="77777777" w:rsidR="00881620" w:rsidRDefault="00881620" w:rsidP="00C97365"/>
    <w:p w14:paraId="09BD2F49" w14:textId="77777777" w:rsidR="00881620" w:rsidRDefault="00881620" w:rsidP="00C97365"/>
    <w:p w14:paraId="39CBC0D0" w14:textId="77777777" w:rsidR="00881620" w:rsidRDefault="00881620" w:rsidP="00C97365"/>
    <w:p w14:paraId="58B0B55E" w14:textId="77777777" w:rsidR="00881620" w:rsidRDefault="00881620" w:rsidP="00C97365"/>
    <w:p w14:paraId="0E2AADC5" w14:textId="77777777" w:rsidR="00881620" w:rsidRDefault="00881620" w:rsidP="00C97365"/>
    <w:p w14:paraId="16591125" w14:textId="77777777" w:rsidR="00881620" w:rsidRDefault="00881620" w:rsidP="00C97365"/>
    <w:p w14:paraId="71F38338" w14:textId="77777777" w:rsidR="00881620" w:rsidRDefault="00881620" w:rsidP="00C97365"/>
    <w:p w14:paraId="25FDDFD3" w14:textId="77777777" w:rsidR="00881620" w:rsidRDefault="00881620" w:rsidP="00C97365"/>
    <w:p w14:paraId="17806B76" w14:textId="77777777" w:rsidR="00881620" w:rsidRDefault="00881620" w:rsidP="00C97365"/>
    <w:p w14:paraId="34A73E1F" w14:textId="77777777" w:rsidR="00881620" w:rsidRDefault="00881620" w:rsidP="00C97365"/>
    <w:p w14:paraId="0F070434" w14:textId="77777777" w:rsidR="00881620" w:rsidRDefault="00881620" w:rsidP="00C97365"/>
    <w:p w14:paraId="1B3909AC" w14:textId="77777777" w:rsidR="00881620" w:rsidRDefault="00881620" w:rsidP="00C97365"/>
    <w:p w14:paraId="7634C999" w14:textId="77777777" w:rsidR="00881620" w:rsidRDefault="00881620" w:rsidP="00C97365"/>
    <w:p w14:paraId="6226E2AC" w14:textId="77777777" w:rsidR="00881620" w:rsidRDefault="00881620" w:rsidP="00C97365"/>
    <w:p w14:paraId="08D2D680" w14:textId="77777777" w:rsidR="00881620" w:rsidRDefault="00881620" w:rsidP="00C97365"/>
    <w:p w14:paraId="1B7BA333" w14:textId="77777777" w:rsidR="00881620" w:rsidRDefault="00881620" w:rsidP="00C97365"/>
    <w:p w14:paraId="7130A5EE" w14:textId="77777777" w:rsidR="00881620" w:rsidRDefault="00881620" w:rsidP="00C97365"/>
    <w:p w14:paraId="725A8375" w14:textId="77777777" w:rsidR="00881620" w:rsidRDefault="00881620" w:rsidP="00C97365"/>
    <w:p w14:paraId="15722434" w14:textId="77777777" w:rsidR="00881620" w:rsidRDefault="00881620" w:rsidP="00C97365"/>
    <w:p w14:paraId="56E3ACBD" w14:textId="77777777" w:rsidR="00881620" w:rsidRDefault="00881620" w:rsidP="00C97365"/>
    <w:p w14:paraId="7766C44B" w14:textId="77777777" w:rsidR="00881620" w:rsidRDefault="00881620" w:rsidP="00C97365"/>
    <w:p w14:paraId="3C857831" w14:textId="77777777" w:rsidR="00881620" w:rsidRDefault="00881620" w:rsidP="00C97365"/>
    <w:p w14:paraId="6760CEE2" w14:textId="77777777" w:rsidR="00881620" w:rsidRDefault="00881620" w:rsidP="00C97365"/>
    <w:p w14:paraId="07EDA133" w14:textId="77777777" w:rsidR="00881620" w:rsidRDefault="00881620" w:rsidP="00C97365"/>
    <w:p w14:paraId="424DE6FC" w14:textId="77777777" w:rsidR="00881620" w:rsidRDefault="00881620" w:rsidP="00C97365"/>
    <w:p w14:paraId="41A339FF" w14:textId="77777777" w:rsidR="00881620" w:rsidRDefault="00881620" w:rsidP="00C97365"/>
    <w:p w14:paraId="2DF4CD6B" w14:textId="77777777" w:rsidR="00881620" w:rsidRDefault="00881620" w:rsidP="00C97365"/>
    <w:p w14:paraId="23795D49" w14:textId="77777777" w:rsidR="00881620" w:rsidRDefault="00881620" w:rsidP="00C97365"/>
    <w:p w14:paraId="01FC8414" w14:textId="77777777" w:rsidR="00881620" w:rsidRDefault="00881620" w:rsidP="00C97365"/>
    <w:p w14:paraId="4F639C7A" w14:textId="77777777" w:rsidR="00881620" w:rsidRDefault="00881620" w:rsidP="00C97365"/>
    <w:p w14:paraId="3B76CA6A" w14:textId="77777777" w:rsidR="00881620" w:rsidRDefault="00881620" w:rsidP="00C97365"/>
    <w:p w14:paraId="57402A09" w14:textId="77777777" w:rsidR="00881620" w:rsidRDefault="00881620" w:rsidP="00C97365"/>
    <w:p w14:paraId="539979D4" w14:textId="77777777" w:rsidR="00881620" w:rsidRDefault="00881620" w:rsidP="00C97365"/>
    <w:p w14:paraId="41E39CB2" w14:textId="77777777" w:rsidR="00881620" w:rsidRDefault="00881620" w:rsidP="00C97365"/>
    <w:p w14:paraId="53FF3AF8" w14:textId="77777777" w:rsidR="00881620" w:rsidRDefault="00881620" w:rsidP="00C97365"/>
    <w:p w14:paraId="018621ED" w14:textId="77777777" w:rsidR="00881620" w:rsidRDefault="00881620" w:rsidP="00C97365"/>
    <w:p w14:paraId="11D02ECF" w14:textId="77777777" w:rsidR="00881620" w:rsidRDefault="00881620" w:rsidP="00C97365"/>
    <w:p w14:paraId="7AA06708" w14:textId="77777777" w:rsidR="00881620" w:rsidRDefault="00881620" w:rsidP="00C97365"/>
    <w:p w14:paraId="769D8D36" w14:textId="77777777" w:rsidR="00881620" w:rsidRDefault="00881620" w:rsidP="00C97365"/>
    <w:p w14:paraId="153F370C" w14:textId="77777777" w:rsidR="00881620" w:rsidRDefault="00881620" w:rsidP="00C97365"/>
    <w:p w14:paraId="352F8686" w14:textId="77777777" w:rsidR="00881620" w:rsidRDefault="00881620" w:rsidP="00C97365"/>
    <w:p w14:paraId="7B48A13C" w14:textId="77777777" w:rsidR="00881620" w:rsidRDefault="00881620" w:rsidP="00C97365"/>
    <w:p w14:paraId="2C5E83D8" w14:textId="77777777" w:rsidR="00881620" w:rsidRDefault="00881620" w:rsidP="00C97365"/>
    <w:p w14:paraId="40F4B17D" w14:textId="77777777" w:rsidR="00881620" w:rsidRDefault="00881620" w:rsidP="00C97365"/>
    <w:p w14:paraId="0649CED9" w14:textId="77777777" w:rsidR="00881620" w:rsidRDefault="00881620" w:rsidP="00C97365"/>
    <w:p w14:paraId="5891046B" w14:textId="77777777" w:rsidR="00881620" w:rsidRDefault="00881620" w:rsidP="00C97365"/>
    <w:p w14:paraId="4E634F71" w14:textId="77777777" w:rsidR="00881620" w:rsidRDefault="00881620" w:rsidP="00C97365"/>
    <w:p w14:paraId="34089888" w14:textId="77777777" w:rsidR="00881620" w:rsidRDefault="00881620"/>
    <w:p w14:paraId="1074CB92" w14:textId="77777777" w:rsidR="00881620" w:rsidRDefault="00881620" w:rsidP="00BD3AD9"/>
    <w:p w14:paraId="390F915F" w14:textId="77777777" w:rsidR="00881620" w:rsidRDefault="00881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881620" w:rsidRPr="0018501A" w:rsidRDefault="0088162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C67FD2">
      <w:rPr>
        <w:rStyle w:val="PageNumber"/>
        <w:noProof/>
      </w:rPr>
      <w:t>23</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C67FD2">
      <w:rPr>
        <w:rStyle w:val="PageNumber"/>
        <w:noProof/>
      </w:rPr>
      <w:t>28</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881620" w:rsidRDefault="00881620"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881620" w:rsidRDefault="00881620" w:rsidP="00C97365">
      <w:r>
        <w:separator/>
      </w:r>
    </w:p>
    <w:p w14:paraId="494D2904" w14:textId="77777777" w:rsidR="00881620" w:rsidRDefault="00881620" w:rsidP="00C97365"/>
    <w:p w14:paraId="302B567F" w14:textId="77777777" w:rsidR="00881620" w:rsidRDefault="00881620" w:rsidP="00C97365"/>
    <w:p w14:paraId="09A20A07" w14:textId="77777777" w:rsidR="00881620" w:rsidRDefault="00881620" w:rsidP="00C97365"/>
    <w:p w14:paraId="28675163" w14:textId="77777777" w:rsidR="00881620" w:rsidRDefault="00881620" w:rsidP="00C97365"/>
    <w:p w14:paraId="1EAA0833" w14:textId="77777777" w:rsidR="00881620" w:rsidRDefault="00881620" w:rsidP="00C97365"/>
    <w:p w14:paraId="7C096012" w14:textId="77777777" w:rsidR="00881620" w:rsidRDefault="00881620" w:rsidP="00C97365"/>
    <w:p w14:paraId="0EB780B0" w14:textId="77777777" w:rsidR="00881620" w:rsidRDefault="00881620" w:rsidP="00C97365"/>
    <w:p w14:paraId="30D09404" w14:textId="77777777" w:rsidR="00881620" w:rsidRDefault="00881620" w:rsidP="00C97365"/>
    <w:p w14:paraId="4CCB1A25" w14:textId="77777777" w:rsidR="00881620" w:rsidRDefault="00881620" w:rsidP="00C97365"/>
    <w:p w14:paraId="26B6DC3A" w14:textId="77777777" w:rsidR="00881620" w:rsidRDefault="00881620" w:rsidP="00C97365"/>
    <w:p w14:paraId="502B6E4B" w14:textId="77777777" w:rsidR="00881620" w:rsidRDefault="00881620" w:rsidP="00C97365"/>
    <w:p w14:paraId="2D330931" w14:textId="77777777" w:rsidR="00881620" w:rsidRDefault="00881620" w:rsidP="00C97365"/>
    <w:p w14:paraId="19F45D64" w14:textId="77777777" w:rsidR="00881620" w:rsidRDefault="00881620" w:rsidP="00C97365"/>
    <w:p w14:paraId="4EAF8ED5" w14:textId="77777777" w:rsidR="00881620" w:rsidRDefault="00881620" w:rsidP="00C97365"/>
    <w:p w14:paraId="4007627C" w14:textId="77777777" w:rsidR="00881620" w:rsidRDefault="00881620" w:rsidP="00C97365"/>
    <w:p w14:paraId="765A1878" w14:textId="77777777" w:rsidR="00881620" w:rsidRDefault="00881620" w:rsidP="00C97365"/>
    <w:p w14:paraId="7969A33C" w14:textId="77777777" w:rsidR="00881620" w:rsidRDefault="00881620" w:rsidP="00C97365"/>
    <w:p w14:paraId="64A82783" w14:textId="77777777" w:rsidR="00881620" w:rsidRDefault="00881620" w:rsidP="00C97365"/>
    <w:p w14:paraId="2200AA07" w14:textId="77777777" w:rsidR="00881620" w:rsidRDefault="00881620" w:rsidP="00C97365"/>
    <w:p w14:paraId="0E87956E" w14:textId="77777777" w:rsidR="00881620" w:rsidRDefault="00881620" w:rsidP="00C97365"/>
    <w:p w14:paraId="027C49FF" w14:textId="77777777" w:rsidR="00881620" w:rsidRDefault="00881620" w:rsidP="00C97365"/>
    <w:p w14:paraId="752F757A" w14:textId="77777777" w:rsidR="00881620" w:rsidRDefault="00881620" w:rsidP="00C97365"/>
    <w:p w14:paraId="38BAD238" w14:textId="77777777" w:rsidR="00881620" w:rsidRDefault="00881620" w:rsidP="00C97365"/>
    <w:p w14:paraId="721F735A" w14:textId="77777777" w:rsidR="00881620" w:rsidRDefault="00881620" w:rsidP="00C97365"/>
    <w:p w14:paraId="3B9928B3" w14:textId="77777777" w:rsidR="00881620" w:rsidRDefault="00881620" w:rsidP="00C97365"/>
    <w:p w14:paraId="7DBB2F2B" w14:textId="77777777" w:rsidR="00881620" w:rsidRDefault="00881620" w:rsidP="00C97365"/>
    <w:p w14:paraId="110D8427" w14:textId="77777777" w:rsidR="00881620" w:rsidRDefault="00881620" w:rsidP="00C97365"/>
    <w:p w14:paraId="4E9385A3" w14:textId="77777777" w:rsidR="00881620" w:rsidRDefault="00881620" w:rsidP="00C97365"/>
    <w:p w14:paraId="0C7AA445" w14:textId="77777777" w:rsidR="00881620" w:rsidRDefault="00881620" w:rsidP="00C97365"/>
    <w:p w14:paraId="57FCADAD" w14:textId="77777777" w:rsidR="00881620" w:rsidRDefault="00881620" w:rsidP="00C97365"/>
    <w:p w14:paraId="139FB20C" w14:textId="77777777" w:rsidR="00881620" w:rsidRDefault="00881620" w:rsidP="00C97365"/>
    <w:p w14:paraId="707E34EC" w14:textId="77777777" w:rsidR="00881620" w:rsidRDefault="00881620" w:rsidP="00C97365"/>
    <w:p w14:paraId="34C13546" w14:textId="77777777" w:rsidR="00881620" w:rsidRDefault="00881620" w:rsidP="00C97365"/>
    <w:p w14:paraId="73259BDD" w14:textId="77777777" w:rsidR="00881620" w:rsidRDefault="00881620" w:rsidP="00C97365"/>
    <w:p w14:paraId="04D95A89" w14:textId="77777777" w:rsidR="00881620" w:rsidRDefault="00881620" w:rsidP="00C97365"/>
    <w:p w14:paraId="2172E6F4" w14:textId="77777777" w:rsidR="00881620" w:rsidRDefault="00881620" w:rsidP="00C97365"/>
    <w:p w14:paraId="5012E66C" w14:textId="77777777" w:rsidR="00881620" w:rsidRDefault="00881620" w:rsidP="00C97365"/>
    <w:p w14:paraId="001E9787" w14:textId="77777777" w:rsidR="00881620" w:rsidRDefault="00881620" w:rsidP="00C97365"/>
    <w:p w14:paraId="30A7C4CD" w14:textId="77777777" w:rsidR="00881620" w:rsidRDefault="00881620" w:rsidP="00C97365"/>
    <w:p w14:paraId="2F35AD23" w14:textId="77777777" w:rsidR="00881620" w:rsidRDefault="00881620" w:rsidP="00C97365"/>
    <w:p w14:paraId="393FF693" w14:textId="77777777" w:rsidR="00881620" w:rsidRDefault="00881620" w:rsidP="00C97365"/>
    <w:p w14:paraId="65E33D97" w14:textId="77777777" w:rsidR="00881620" w:rsidRDefault="00881620" w:rsidP="00C97365"/>
    <w:p w14:paraId="59BEC20A" w14:textId="77777777" w:rsidR="00881620" w:rsidRDefault="00881620" w:rsidP="00C97365"/>
    <w:p w14:paraId="0626E0F6" w14:textId="77777777" w:rsidR="00881620" w:rsidRDefault="00881620" w:rsidP="00C97365"/>
    <w:p w14:paraId="1C91035A" w14:textId="77777777" w:rsidR="00881620" w:rsidRDefault="00881620" w:rsidP="00C97365"/>
    <w:p w14:paraId="023A6034" w14:textId="77777777" w:rsidR="00881620" w:rsidRDefault="00881620" w:rsidP="00C97365"/>
    <w:p w14:paraId="14894977" w14:textId="77777777" w:rsidR="00881620" w:rsidRDefault="00881620" w:rsidP="00C97365"/>
    <w:p w14:paraId="71D411E7" w14:textId="77777777" w:rsidR="00881620" w:rsidRDefault="00881620" w:rsidP="00C97365"/>
    <w:p w14:paraId="6FBFBA2F" w14:textId="77777777" w:rsidR="00881620" w:rsidRDefault="00881620" w:rsidP="00C97365"/>
    <w:p w14:paraId="2956933D" w14:textId="77777777" w:rsidR="00881620" w:rsidRDefault="00881620" w:rsidP="00C97365"/>
    <w:p w14:paraId="795B4FDE" w14:textId="77777777" w:rsidR="00881620" w:rsidRDefault="00881620" w:rsidP="00C97365"/>
    <w:p w14:paraId="3F13E724" w14:textId="77777777" w:rsidR="00881620" w:rsidRDefault="00881620" w:rsidP="00C97365"/>
    <w:p w14:paraId="799734B4" w14:textId="77777777" w:rsidR="00881620" w:rsidRDefault="00881620" w:rsidP="00C97365"/>
    <w:p w14:paraId="38CDDB6C" w14:textId="77777777" w:rsidR="00881620" w:rsidRDefault="00881620" w:rsidP="00C97365"/>
    <w:p w14:paraId="4C6785CA" w14:textId="77777777" w:rsidR="00881620" w:rsidRDefault="00881620" w:rsidP="00C97365"/>
    <w:p w14:paraId="3A848221" w14:textId="77777777" w:rsidR="00881620" w:rsidRDefault="00881620" w:rsidP="00C97365"/>
    <w:p w14:paraId="08810D79" w14:textId="77777777" w:rsidR="00881620" w:rsidRDefault="00881620" w:rsidP="00C97365"/>
    <w:p w14:paraId="59EE9A7F" w14:textId="77777777" w:rsidR="00881620" w:rsidRDefault="00881620" w:rsidP="00C97365"/>
    <w:p w14:paraId="31A9D52D" w14:textId="77777777" w:rsidR="00881620" w:rsidRDefault="00881620" w:rsidP="00C97365"/>
    <w:p w14:paraId="5B63ED6C" w14:textId="77777777" w:rsidR="00881620" w:rsidRDefault="00881620" w:rsidP="00C97365"/>
    <w:p w14:paraId="23982C6A" w14:textId="77777777" w:rsidR="00881620" w:rsidRDefault="00881620" w:rsidP="00C97365"/>
    <w:p w14:paraId="1FECB2BB" w14:textId="77777777" w:rsidR="00881620" w:rsidRDefault="00881620" w:rsidP="00C97365"/>
    <w:p w14:paraId="569169B4" w14:textId="77777777" w:rsidR="00881620" w:rsidRDefault="00881620" w:rsidP="00C97365"/>
    <w:p w14:paraId="2390F9F4" w14:textId="77777777" w:rsidR="00881620" w:rsidRDefault="00881620" w:rsidP="00C97365"/>
    <w:p w14:paraId="0BD1DE22" w14:textId="77777777" w:rsidR="00881620" w:rsidRDefault="00881620" w:rsidP="00C97365"/>
    <w:p w14:paraId="0D4385B0" w14:textId="77777777" w:rsidR="00881620" w:rsidRDefault="00881620" w:rsidP="00C97365"/>
    <w:p w14:paraId="726C616A" w14:textId="77777777" w:rsidR="00881620" w:rsidRDefault="00881620" w:rsidP="00C97365"/>
    <w:p w14:paraId="42E20D5A" w14:textId="77777777" w:rsidR="00881620" w:rsidRDefault="00881620" w:rsidP="00C97365"/>
    <w:p w14:paraId="75271A9F" w14:textId="77777777" w:rsidR="00881620" w:rsidRDefault="00881620" w:rsidP="00C97365"/>
    <w:p w14:paraId="7835394C" w14:textId="77777777" w:rsidR="00881620" w:rsidRDefault="00881620" w:rsidP="00C97365"/>
    <w:p w14:paraId="2CE41C69" w14:textId="77777777" w:rsidR="00881620" w:rsidRDefault="00881620" w:rsidP="00C97365"/>
    <w:p w14:paraId="4622AF1A" w14:textId="77777777" w:rsidR="00881620" w:rsidRDefault="00881620" w:rsidP="00C97365"/>
    <w:p w14:paraId="3BA452CF" w14:textId="77777777" w:rsidR="00881620" w:rsidRDefault="00881620" w:rsidP="00C97365"/>
    <w:p w14:paraId="2A09AB4A" w14:textId="77777777" w:rsidR="00881620" w:rsidRDefault="00881620" w:rsidP="00C97365"/>
    <w:p w14:paraId="4FFCF26D" w14:textId="77777777" w:rsidR="00881620" w:rsidRDefault="00881620" w:rsidP="00C97365"/>
    <w:p w14:paraId="35ED1072" w14:textId="77777777" w:rsidR="00881620" w:rsidRDefault="00881620" w:rsidP="00C97365"/>
    <w:p w14:paraId="629CBEE0" w14:textId="77777777" w:rsidR="00881620" w:rsidRDefault="00881620" w:rsidP="00C97365"/>
    <w:p w14:paraId="325392EF" w14:textId="77777777" w:rsidR="00881620" w:rsidRDefault="00881620" w:rsidP="00C97365"/>
    <w:p w14:paraId="4B38A275" w14:textId="77777777" w:rsidR="00881620" w:rsidRDefault="00881620" w:rsidP="00C97365"/>
    <w:p w14:paraId="56BD2EDB" w14:textId="77777777" w:rsidR="00881620" w:rsidRDefault="00881620" w:rsidP="00C97365"/>
    <w:p w14:paraId="32BB64EC" w14:textId="77777777" w:rsidR="00881620" w:rsidRDefault="00881620" w:rsidP="00C97365"/>
    <w:p w14:paraId="5A1B71A6" w14:textId="77777777" w:rsidR="00881620" w:rsidRDefault="00881620" w:rsidP="00C97365"/>
    <w:p w14:paraId="69E3C4D2" w14:textId="77777777" w:rsidR="00881620" w:rsidRDefault="00881620" w:rsidP="00C97365"/>
    <w:p w14:paraId="62028C1F" w14:textId="77777777" w:rsidR="00881620" w:rsidRDefault="00881620" w:rsidP="00C97365"/>
    <w:p w14:paraId="16C66751" w14:textId="77777777" w:rsidR="00881620" w:rsidRDefault="00881620" w:rsidP="00C97365"/>
    <w:p w14:paraId="54765109" w14:textId="77777777" w:rsidR="00881620" w:rsidRDefault="00881620" w:rsidP="00C97365"/>
    <w:p w14:paraId="5A0FB277" w14:textId="77777777" w:rsidR="00881620" w:rsidRDefault="00881620" w:rsidP="00C97365"/>
    <w:p w14:paraId="273E6429" w14:textId="77777777" w:rsidR="00881620" w:rsidRDefault="00881620" w:rsidP="00C97365"/>
    <w:p w14:paraId="1F954613" w14:textId="77777777" w:rsidR="00881620" w:rsidRDefault="00881620" w:rsidP="00C97365"/>
    <w:p w14:paraId="3CADFDD3" w14:textId="77777777" w:rsidR="00881620" w:rsidRDefault="00881620" w:rsidP="00C97365"/>
    <w:p w14:paraId="79EF66F5" w14:textId="77777777" w:rsidR="00881620" w:rsidRDefault="00881620" w:rsidP="00C97365"/>
    <w:p w14:paraId="704DC700" w14:textId="77777777" w:rsidR="00881620" w:rsidRDefault="00881620" w:rsidP="00C97365"/>
    <w:p w14:paraId="72D850E5" w14:textId="77777777" w:rsidR="00881620" w:rsidRDefault="00881620" w:rsidP="00C97365"/>
    <w:p w14:paraId="6FA451CE" w14:textId="77777777" w:rsidR="00881620" w:rsidRDefault="00881620" w:rsidP="00C97365"/>
    <w:p w14:paraId="0DE34C57" w14:textId="77777777" w:rsidR="00881620" w:rsidRDefault="00881620" w:rsidP="00C97365"/>
    <w:p w14:paraId="63F46CDC" w14:textId="77777777" w:rsidR="00881620" w:rsidRDefault="00881620" w:rsidP="00C97365"/>
    <w:p w14:paraId="33012A29" w14:textId="77777777" w:rsidR="00881620" w:rsidRDefault="00881620" w:rsidP="00C97365"/>
    <w:p w14:paraId="4EBB327F" w14:textId="77777777" w:rsidR="00881620" w:rsidRDefault="00881620" w:rsidP="00C97365"/>
    <w:p w14:paraId="7E8D168A" w14:textId="77777777" w:rsidR="00881620" w:rsidRDefault="00881620" w:rsidP="00C97365"/>
    <w:p w14:paraId="05A69543" w14:textId="77777777" w:rsidR="00881620" w:rsidRDefault="00881620" w:rsidP="00C97365"/>
    <w:p w14:paraId="62B8D8D2" w14:textId="77777777" w:rsidR="00881620" w:rsidRDefault="00881620" w:rsidP="00C97365"/>
    <w:p w14:paraId="6862D3F1" w14:textId="77777777" w:rsidR="00881620" w:rsidRDefault="00881620" w:rsidP="00C97365"/>
    <w:p w14:paraId="3269B4B8" w14:textId="77777777" w:rsidR="00881620" w:rsidRDefault="00881620" w:rsidP="00C97365"/>
    <w:p w14:paraId="1C46CD77" w14:textId="77777777" w:rsidR="00881620" w:rsidRDefault="00881620" w:rsidP="00C97365"/>
    <w:p w14:paraId="634500CE" w14:textId="77777777" w:rsidR="00881620" w:rsidRDefault="00881620" w:rsidP="00C97365"/>
    <w:p w14:paraId="693CCFFA" w14:textId="77777777" w:rsidR="00881620" w:rsidRDefault="00881620" w:rsidP="00C97365"/>
    <w:p w14:paraId="5D038E4C" w14:textId="77777777" w:rsidR="00881620" w:rsidRDefault="00881620" w:rsidP="00C97365"/>
    <w:p w14:paraId="6C76E9B3" w14:textId="77777777" w:rsidR="00881620" w:rsidRDefault="00881620" w:rsidP="00C97365"/>
    <w:p w14:paraId="28F06E0B" w14:textId="77777777" w:rsidR="00881620" w:rsidRDefault="00881620" w:rsidP="00C97365"/>
    <w:p w14:paraId="2ABA52C5" w14:textId="77777777" w:rsidR="00881620" w:rsidRDefault="00881620" w:rsidP="00C97365"/>
    <w:p w14:paraId="490620F0" w14:textId="77777777" w:rsidR="00881620" w:rsidRDefault="00881620" w:rsidP="00C97365"/>
    <w:p w14:paraId="0B2A7B12" w14:textId="77777777" w:rsidR="00881620" w:rsidRDefault="00881620" w:rsidP="00C97365"/>
    <w:p w14:paraId="77C019E2" w14:textId="77777777" w:rsidR="00881620" w:rsidRDefault="00881620" w:rsidP="00C97365"/>
    <w:p w14:paraId="1FADE3B9" w14:textId="77777777" w:rsidR="00881620" w:rsidRDefault="00881620" w:rsidP="00C97365"/>
    <w:p w14:paraId="6D05E3FB" w14:textId="77777777" w:rsidR="00881620" w:rsidRDefault="00881620" w:rsidP="00C97365"/>
    <w:p w14:paraId="160801BB" w14:textId="77777777" w:rsidR="00881620" w:rsidRDefault="00881620" w:rsidP="00C97365"/>
    <w:p w14:paraId="4C372BFD" w14:textId="77777777" w:rsidR="00881620" w:rsidRDefault="00881620" w:rsidP="00C97365"/>
    <w:p w14:paraId="7B9F6691" w14:textId="77777777" w:rsidR="00881620" w:rsidRDefault="00881620" w:rsidP="00C97365"/>
    <w:p w14:paraId="2D2ECAD4" w14:textId="77777777" w:rsidR="00881620" w:rsidRDefault="00881620" w:rsidP="00C97365"/>
    <w:p w14:paraId="7727EE1F" w14:textId="77777777" w:rsidR="00881620" w:rsidRDefault="00881620" w:rsidP="00C97365"/>
    <w:p w14:paraId="51E70390" w14:textId="77777777" w:rsidR="00881620" w:rsidRDefault="00881620" w:rsidP="00C97365"/>
    <w:p w14:paraId="26807F29" w14:textId="77777777" w:rsidR="00881620" w:rsidRDefault="00881620" w:rsidP="00C97365"/>
    <w:p w14:paraId="2A9B0530" w14:textId="77777777" w:rsidR="00881620" w:rsidRDefault="00881620" w:rsidP="00C97365"/>
    <w:p w14:paraId="1822CC3F" w14:textId="77777777" w:rsidR="00881620" w:rsidRDefault="00881620" w:rsidP="00C97365"/>
    <w:p w14:paraId="0A023D25" w14:textId="77777777" w:rsidR="00881620" w:rsidRDefault="00881620" w:rsidP="00C97365"/>
    <w:p w14:paraId="12F06705" w14:textId="77777777" w:rsidR="00881620" w:rsidRDefault="00881620" w:rsidP="00C97365"/>
    <w:p w14:paraId="2BACF599" w14:textId="77777777" w:rsidR="00881620" w:rsidRDefault="00881620" w:rsidP="00C97365"/>
    <w:p w14:paraId="2556ACB3" w14:textId="77777777" w:rsidR="00881620" w:rsidRDefault="00881620" w:rsidP="00C97365"/>
    <w:p w14:paraId="092C18C3" w14:textId="77777777" w:rsidR="00881620" w:rsidRDefault="00881620" w:rsidP="00C97365"/>
    <w:p w14:paraId="7BBE9A1F" w14:textId="77777777" w:rsidR="00881620" w:rsidRDefault="00881620" w:rsidP="00C97365"/>
    <w:p w14:paraId="5A2B9AAF" w14:textId="77777777" w:rsidR="00881620" w:rsidRDefault="00881620" w:rsidP="00C97365"/>
    <w:p w14:paraId="55DA1C7D" w14:textId="77777777" w:rsidR="00881620" w:rsidRDefault="00881620" w:rsidP="00C97365"/>
    <w:p w14:paraId="2B83DD59" w14:textId="77777777" w:rsidR="00881620" w:rsidRDefault="00881620" w:rsidP="00C97365"/>
    <w:p w14:paraId="7CCF756C" w14:textId="77777777" w:rsidR="00881620" w:rsidRDefault="00881620" w:rsidP="00C97365"/>
    <w:p w14:paraId="3DD8A51F" w14:textId="77777777" w:rsidR="00881620" w:rsidRDefault="00881620" w:rsidP="00C97365"/>
    <w:p w14:paraId="3B437DE3" w14:textId="77777777" w:rsidR="00881620" w:rsidRDefault="00881620" w:rsidP="00C97365"/>
    <w:p w14:paraId="27414F53" w14:textId="77777777" w:rsidR="00881620" w:rsidRDefault="00881620" w:rsidP="00C97365"/>
    <w:p w14:paraId="0F8CDF2C" w14:textId="77777777" w:rsidR="00881620" w:rsidRDefault="00881620" w:rsidP="00C97365"/>
    <w:p w14:paraId="2A5A616B" w14:textId="77777777" w:rsidR="00881620" w:rsidRDefault="00881620" w:rsidP="00C97365"/>
    <w:p w14:paraId="685815D1" w14:textId="77777777" w:rsidR="00881620" w:rsidRDefault="00881620" w:rsidP="00C97365"/>
    <w:p w14:paraId="1649EBDD" w14:textId="77777777" w:rsidR="00881620" w:rsidRDefault="00881620" w:rsidP="00C97365"/>
    <w:p w14:paraId="2CEA3735" w14:textId="77777777" w:rsidR="00881620" w:rsidRDefault="00881620" w:rsidP="00C97365"/>
    <w:p w14:paraId="3054AF64" w14:textId="77777777" w:rsidR="00881620" w:rsidRDefault="00881620" w:rsidP="00C97365"/>
    <w:p w14:paraId="3BD95F94" w14:textId="77777777" w:rsidR="00881620" w:rsidRDefault="00881620" w:rsidP="00C97365"/>
    <w:p w14:paraId="1D3478D9" w14:textId="77777777" w:rsidR="00881620" w:rsidRDefault="00881620" w:rsidP="00C97365"/>
    <w:p w14:paraId="010CECA3" w14:textId="77777777" w:rsidR="00881620" w:rsidRDefault="00881620" w:rsidP="00C97365"/>
    <w:p w14:paraId="67DEC77C" w14:textId="77777777" w:rsidR="00881620" w:rsidRDefault="00881620" w:rsidP="00C97365"/>
    <w:p w14:paraId="6897C892" w14:textId="77777777" w:rsidR="00881620" w:rsidRDefault="00881620" w:rsidP="00C97365"/>
    <w:p w14:paraId="21F67D41" w14:textId="77777777" w:rsidR="00881620" w:rsidRDefault="00881620" w:rsidP="00C97365"/>
    <w:p w14:paraId="082FF5E4" w14:textId="77777777" w:rsidR="00881620" w:rsidRDefault="00881620" w:rsidP="00C97365"/>
    <w:p w14:paraId="32F8E60C" w14:textId="77777777" w:rsidR="00881620" w:rsidRDefault="00881620" w:rsidP="00C97365"/>
    <w:p w14:paraId="119E395F" w14:textId="77777777" w:rsidR="00881620" w:rsidRDefault="00881620" w:rsidP="00C97365"/>
    <w:p w14:paraId="7E0BB146" w14:textId="77777777" w:rsidR="00881620" w:rsidRDefault="00881620" w:rsidP="00C97365"/>
    <w:p w14:paraId="219CBA60" w14:textId="77777777" w:rsidR="00881620" w:rsidRDefault="00881620" w:rsidP="00C97365"/>
    <w:p w14:paraId="14A6B6BD" w14:textId="77777777" w:rsidR="00881620" w:rsidRDefault="00881620" w:rsidP="00C97365"/>
    <w:p w14:paraId="5ABD3D89" w14:textId="77777777" w:rsidR="00881620" w:rsidRDefault="00881620" w:rsidP="00C97365"/>
    <w:p w14:paraId="28EE988C" w14:textId="77777777" w:rsidR="00881620" w:rsidRDefault="00881620" w:rsidP="00C97365"/>
    <w:p w14:paraId="645EFC4A" w14:textId="77777777" w:rsidR="00881620" w:rsidRDefault="00881620" w:rsidP="00C97365"/>
    <w:p w14:paraId="2B017D06" w14:textId="77777777" w:rsidR="00881620" w:rsidRDefault="00881620" w:rsidP="00C97365"/>
    <w:p w14:paraId="7326165C" w14:textId="77777777" w:rsidR="00881620" w:rsidRDefault="00881620" w:rsidP="00C97365"/>
    <w:p w14:paraId="1734B6B1" w14:textId="77777777" w:rsidR="00881620" w:rsidRDefault="00881620" w:rsidP="00C97365"/>
    <w:p w14:paraId="5C517419" w14:textId="77777777" w:rsidR="00881620" w:rsidRDefault="00881620" w:rsidP="00C97365"/>
    <w:p w14:paraId="3BDFCE15" w14:textId="77777777" w:rsidR="00881620" w:rsidRDefault="00881620" w:rsidP="00C97365"/>
    <w:p w14:paraId="13F1BDCB" w14:textId="77777777" w:rsidR="00881620" w:rsidRDefault="00881620" w:rsidP="00C97365"/>
    <w:p w14:paraId="3C0AD722" w14:textId="77777777" w:rsidR="00881620" w:rsidRDefault="00881620" w:rsidP="00C97365"/>
    <w:p w14:paraId="06EC0AA6" w14:textId="77777777" w:rsidR="00881620" w:rsidRDefault="00881620" w:rsidP="00C97365"/>
    <w:p w14:paraId="286126DF" w14:textId="77777777" w:rsidR="00881620" w:rsidRDefault="00881620" w:rsidP="00C97365"/>
    <w:p w14:paraId="321D0511" w14:textId="77777777" w:rsidR="00881620" w:rsidRDefault="00881620" w:rsidP="00C97365"/>
    <w:p w14:paraId="1E581EAA" w14:textId="77777777" w:rsidR="00881620" w:rsidRDefault="00881620" w:rsidP="00C97365"/>
    <w:p w14:paraId="359D3028" w14:textId="77777777" w:rsidR="00881620" w:rsidRDefault="00881620" w:rsidP="00C97365"/>
    <w:p w14:paraId="6A4D448C" w14:textId="77777777" w:rsidR="00881620" w:rsidRDefault="00881620" w:rsidP="00C97365"/>
    <w:p w14:paraId="314B9CC8" w14:textId="77777777" w:rsidR="00881620" w:rsidRDefault="00881620" w:rsidP="00C97365"/>
    <w:p w14:paraId="3CCA6A0A" w14:textId="77777777" w:rsidR="00881620" w:rsidRDefault="00881620" w:rsidP="00C97365"/>
    <w:p w14:paraId="3C52E31D" w14:textId="77777777" w:rsidR="00881620" w:rsidRDefault="00881620" w:rsidP="00C97365"/>
    <w:p w14:paraId="52DFB570" w14:textId="77777777" w:rsidR="00881620" w:rsidRDefault="00881620" w:rsidP="00C97365"/>
    <w:p w14:paraId="6B4064B9" w14:textId="77777777" w:rsidR="00881620" w:rsidRDefault="00881620" w:rsidP="00C97365"/>
    <w:p w14:paraId="206501A6" w14:textId="77777777" w:rsidR="00881620" w:rsidRDefault="00881620" w:rsidP="00C97365"/>
    <w:p w14:paraId="5DFCFB45" w14:textId="77777777" w:rsidR="00881620" w:rsidRDefault="00881620" w:rsidP="00C97365"/>
    <w:p w14:paraId="4D406839" w14:textId="77777777" w:rsidR="00881620" w:rsidRDefault="00881620" w:rsidP="00C97365"/>
    <w:p w14:paraId="3AEB2A99" w14:textId="77777777" w:rsidR="00881620" w:rsidRDefault="00881620" w:rsidP="00C97365"/>
    <w:p w14:paraId="6ACE0BE4" w14:textId="77777777" w:rsidR="00881620" w:rsidRDefault="00881620" w:rsidP="00C97365"/>
    <w:p w14:paraId="7DAB21A3" w14:textId="77777777" w:rsidR="00881620" w:rsidRDefault="00881620" w:rsidP="00C97365"/>
    <w:p w14:paraId="29365524" w14:textId="77777777" w:rsidR="00881620" w:rsidRDefault="00881620" w:rsidP="00C97365"/>
    <w:p w14:paraId="246D0159" w14:textId="77777777" w:rsidR="00881620" w:rsidRDefault="00881620" w:rsidP="00C97365"/>
    <w:p w14:paraId="3592D63D" w14:textId="77777777" w:rsidR="00881620" w:rsidRDefault="00881620"/>
    <w:p w14:paraId="6C4344A0" w14:textId="77777777" w:rsidR="00881620" w:rsidRDefault="00881620" w:rsidP="00BD3AD9"/>
    <w:p w14:paraId="4B6073C3" w14:textId="77777777" w:rsidR="00881620" w:rsidRDefault="00881620"/>
  </w:footnote>
  <w:footnote w:type="continuationSeparator" w:id="0">
    <w:p w14:paraId="272F57FF" w14:textId="77777777" w:rsidR="00881620" w:rsidRDefault="00881620" w:rsidP="00C97365">
      <w:r>
        <w:continuationSeparator/>
      </w:r>
    </w:p>
    <w:p w14:paraId="5E4FA076" w14:textId="77777777" w:rsidR="00881620" w:rsidRDefault="00881620" w:rsidP="00C97365"/>
    <w:p w14:paraId="2FCBAC01" w14:textId="77777777" w:rsidR="00881620" w:rsidRDefault="00881620" w:rsidP="00C97365"/>
    <w:p w14:paraId="339273BD" w14:textId="77777777" w:rsidR="00881620" w:rsidRDefault="00881620" w:rsidP="00C97365"/>
    <w:p w14:paraId="146ED72E" w14:textId="77777777" w:rsidR="00881620" w:rsidRDefault="00881620" w:rsidP="00C97365"/>
    <w:p w14:paraId="7B41B80E" w14:textId="77777777" w:rsidR="00881620" w:rsidRDefault="00881620" w:rsidP="00C97365"/>
    <w:p w14:paraId="233EE1B5" w14:textId="77777777" w:rsidR="00881620" w:rsidRDefault="00881620" w:rsidP="00C97365"/>
    <w:p w14:paraId="3E659088" w14:textId="77777777" w:rsidR="00881620" w:rsidRDefault="00881620" w:rsidP="00C97365"/>
    <w:p w14:paraId="59667896" w14:textId="77777777" w:rsidR="00881620" w:rsidRDefault="00881620" w:rsidP="00C97365"/>
    <w:p w14:paraId="4B2D01C3" w14:textId="77777777" w:rsidR="00881620" w:rsidRDefault="00881620" w:rsidP="00C97365"/>
    <w:p w14:paraId="18A96591" w14:textId="77777777" w:rsidR="00881620" w:rsidRDefault="00881620" w:rsidP="00C97365"/>
    <w:p w14:paraId="35AA2958" w14:textId="77777777" w:rsidR="00881620" w:rsidRDefault="00881620" w:rsidP="00C97365"/>
    <w:p w14:paraId="5C00DB40" w14:textId="77777777" w:rsidR="00881620" w:rsidRDefault="00881620" w:rsidP="00C97365"/>
    <w:p w14:paraId="27E80EA0" w14:textId="77777777" w:rsidR="00881620" w:rsidRDefault="00881620" w:rsidP="00C97365"/>
    <w:p w14:paraId="0C85EAF1" w14:textId="77777777" w:rsidR="00881620" w:rsidRDefault="00881620" w:rsidP="00C97365"/>
    <w:p w14:paraId="0892D8BA" w14:textId="77777777" w:rsidR="00881620" w:rsidRDefault="00881620" w:rsidP="00C97365"/>
    <w:p w14:paraId="0490FB64" w14:textId="77777777" w:rsidR="00881620" w:rsidRDefault="00881620" w:rsidP="00C97365"/>
    <w:p w14:paraId="4908D80F" w14:textId="77777777" w:rsidR="00881620" w:rsidRDefault="00881620" w:rsidP="00C97365"/>
    <w:p w14:paraId="7355A225" w14:textId="77777777" w:rsidR="00881620" w:rsidRDefault="00881620" w:rsidP="00C97365"/>
    <w:p w14:paraId="373A5875" w14:textId="77777777" w:rsidR="00881620" w:rsidRDefault="00881620" w:rsidP="00C97365"/>
    <w:p w14:paraId="54605373" w14:textId="77777777" w:rsidR="00881620" w:rsidRDefault="00881620" w:rsidP="00C97365"/>
    <w:p w14:paraId="0E6E3F8B" w14:textId="77777777" w:rsidR="00881620" w:rsidRDefault="00881620" w:rsidP="00C97365"/>
    <w:p w14:paraId="36886607" w14:textId="77777777" w:rsidR="00881620" w:rsidRDefault="00881620" w:rsidP="00C97365"/>
    <w:p w14:paraId="29BEECAB" w14:textId="77777777" w:rsidR="00881620" w:rsidRDefault="00881620" w:rsidP="00C97365"/>
    <w:p w14:paraId="1C8A1299" w14:textId="77777777" w:rsidR="00881620" w:rsidRDefault="00881620" w:rsidP="00C97365"/>
    <w:p w14:paraId="77F82D14" w14:textId="77777777" w:rsidR="00881620" w:rsidRDefault="00881620" w:rsidP="00C97365"/>
    <w:p w14:paraId="06E64CA2" w14:textId="77777777" w:rsidR="00881620" w:rsidRDefault="00881620" w:rsidP="00C97365"/>
    <w:p w14:paraId="4C1699C6" w14:textId="77777777" w:rsidR="00881620" w:rsidRDefault="00881620" w:rsidP="00C97365"/>
    <w:p w14:paraId="1A16203E" w14:textId="77777777" w:rsidR="00881620" w:rsidRDefault="00881620" w:rsidP="00C97365"/>
    <w:p w14:paraId="5DDF9FCC" w14:textId="77777777" w:rsidR="00881620" w:rsidRDefault="00881620" w:rsidP="00C97365"/>
    <w:p w14:paraId="67023491" w14:textId="77777777" w:rsidR="00881620" w:rsidRDefault="00881620" w:rsidP="00C97365"/>
    <w:p w14:paraId="5AA78840" w14:textId="77777777" w:rsidR="00881620" w:rsidRDefault="00881620" w:rsidP="00C97365"/>
    <w:p w14:paraId="6822D677" w14:textId="77777777" w:rsidR="00881620" w:rsidRDefault="00881620" w:rsidP="00C97365"/>
    <w:p w14:paraId="1B8A7D8E" w14:textId="77777777" w:rsidR="00881620" w:rsidRDefault="00881620" w:rsidP="00C97365"/>
    <w:p w14:paraId="2AFF80C3" w14:textId="77777777" w:rsidR="00881620" w:rsidRDefault="00881620" w:rsidP="00C97365"/>
    <w:p w14:paraId="26FB79F4" w14:textId="77777777" w:rsidR="00881620" w:rsidRDefault="00881620" w:rsidP="00C97365"/>
    <w:p w14:paraId="18825990" w14:textId="77777777" w:rsidR="00881620" w:rsidRDefault="00881620" w:rsidP="00C97365"/>
    <w:p w14:paraId="5BB2AD92" w14:textId="77777777" w:rsidR="00881620" w:rsidRDefault="00881620" w:rsidP="00C97365"/>
    <w:p w14:paraId="70B9A615" w14:textId="77777777" w:rsidR="00881620" w:rsidRDefault="00881620" w:rsidP="00C97365"/>
    <w:p w14:paraId="1D2570FD" w14:textId="77777777" w:rsidR="00881620" w:rsidRDefault="00881620" w:rsidP="00C97365"/>
    <w:p w14:paraId="406C490A" w14:textId="77777777" w:rsidR="00881620" w:rsidRDefault="00881620" w:rsidP="00C97365"/>
    <w:p w14:paraId="153AE824" w14:textId="77777777" w:rsidR="00881620" w:rsidRDefault="00881620" w:rsidP="00C97365"/>
    <w:p w14:paraId="0FE868F3" w14:textId="77777777" w:rsidR="00881620" w:rsidRDefault="00881620" w:rsidP="00C97365"/>
    <w:p w14:paraId="620EEAC6" w14:textId="77777777" w:rsidR="00881620" w:rsidRDefault="00881620" w:rsidP="00C97365"/>
    <w:p w14:paraId="7151861E" w14:textId="77777777" w:rsidR="00881620" w:rsidRDefault="00881620" w:rsidP="00C97365"/>
    <w:p w14:paraId="5F932515" w14:textId="77777777" w:rsidR="00881620" w:rsidRDefault="00881620" w:rsidP="00C97365"/>
    <w:p w14:paraId="2B027DF5" w14:textId="77777777" w:rsidR="00881620" w:rsidRDefault="00881620" w:rsidP="00C97365"/>
    <w:p w14:paraId="19A6E5FD" w14:textId="77777777" w:rsidR="00881620" w:rsidRDefault="00881620" w:rsidP="00C97365"/>
    <w:p w14:paraId="32D1E76A" w14:textId="77777777" w:rsidR="00881620" w:rsidRDefault="00881620" w:rsidP="00C97365"/>
    <w:p w14:paraId="39A79271" w14:textId="77777777" w:rsidR="00881620" w:rsidRDefault="00881620" w:rsidP="00C97365"/>
    <w:p w14:paraId="6CA9D715" w14:textId="77777777" w:rsidR="00881620" w:rsidRDefault="00881620" w:rsidP="00C97365"/>
    <w:p w14:paraId="4AAD3F42" w14:textId="77777777" w:rsidR="00881620" w:rsidRDefault="00881620" w:rsidP="00C97365"/>
    <w:p w14:paraId="73609FEA" w14:textId="77777777" w:rsidR="00881620" w:rsidRDefault="00881620" w:rsidP="00C97365"/>
    <w:p w14:paraId="5CE3C526" w14:textId="77777777" w:rsidR="00881620" w:rsidRDefault="00881620" w:rsidP="00C97365"/>
    <w:p w14:paraId="290F276F" w14:textId="77777777" w:rsidR="00881620" w:rsidRDefault="00881620" w:rsidP="00C97365"/>
    <w:p w14:paraId="4568A4FE" w14:textId="77777777" w:rsidR="00881620" w:rsidRDefault="00881620" w:rsidP="00C97365"/>
    <w:p w14:paraId="5A8E6BAE" w14:textId="77777777" w:rsidR="00881620" w:rsidRDefault="00881620" w:rsidP="00C97365"/>
    <w:p w14:paraId="24C5D006" w14:textId="77777777" w:rsidR="00881620" w:rsidRDefault="00881620" w:rsidP="00C97365"/>
    <w:p w14:paraId="53CA398A" w14:textId="77777777" w:rsidR="00881620" w:rsidRDefault="00881620" w:rsidP="00C97365"/>
    <w:p w14:paraId="100E484A" w14:textId="77777777" w:rsidR="00881620" w:rsidRDefault="00881620" w:rsidP="00C97365"/>
    <w:p w14:paraId="0EF7FA9B" w14:textId="77777777" w:rsidR="00881620" w:rsidRDefault="00881620" w:rsidP="00C97365"/>
    <w:p w14:paraId="5A55B6DE" w14:textId="77777777" w:rsidR="00881620" w:rsidRDefault="00881620" w:rsidP="00C97365"/>
    <w:p w14:paraId="25554315" w14:textId="77777777" w:rsidR="00881620" w:rsidRDefault="00881620" w:rsidP="00C97365"/>
    <w:p w14:paraId="52FB4DB3" w14:textId="77777777" w:rsidR="00881620" w:rsidRDefault="00881620" w:rsidP="00C97365"/>
    <w:p w14:paraId="0DE0BA66" w14:textId="77777777" w:rsidR="00881620" w:rsidRDefault="00881620" w:rsidP="00C97365"/>
    <w:p w14:paraId="015BA3E4" w14:textId="77777777" w:rsidR="00881620" w:rsidRDefault="00881620" w:rsidP="00C97365"/>
    <w:p w14:paraId="33AB0439" w14:textId="77777777" w:rsidR="00881620" w:rsidRDefault="00881620" w:rsidP="00C97365"/>
    <w:p w14:paraId="42CDC07F" w14:textId="77777777" w:rsidR="00881620" w:rsidRDefault="00881620" w:rsidP="00C97365"/>
    <w:p w14:paraId="6A5E998B" w14:textId="77777777" w:rsidR="00881620" w:rsidRDefault="00881620" w:rsidP="00C97365"/>
    <w:p w14:paraId="4A356414" w14:textId="77777777" w:rsidR="00881620" w:rsidRDefault="00881620" w:rsidP="00C97365"/>
    <w:p w14:paraId="7D4D3365" w14:textId="77777777" w:rsidR="00881620" w:rsidRDefault="00881620" w:rsidP="00C97365"/>
    <w:p w14:paraId="15B9AB9F" w14:textId="77777777" w:rsidR="00881620" w:rsidRDefault="00881620" w:rsidP="00C97365"/>
    <w:p w14:paraId="0EF9A50B" w14:textId="77777777" w:rsidR="00881620" w:rsidRDefault="00881620" w:rsidP="00C97365"/>
    <w:p w14:paraId="1A3D45E7" w14:textId="77777777" w:rsidR="00881620" w:rsidRDefault="00881620" w:rsidP="00C97365"/>
    <w:p w14:paraId="3BAF7D85" w14:textId="77777777" w:rsidR="00881620" w:rsidRDefault="00881620" w:rsidP="00C97365"/>
    <w:p w14:paraId="566F1F8C" w14:textId="77777777" w:rsidR="00881620" w:rsidRDefault="00881620" w:rsidP="00C97365"/>
    <w:p w14:paraId="001A1B99" w14:textId="77777777" w:rsidR="00881620" w:rsidRDefault="00881620" w:rsidP="00C97365"/>
    <w:p w14:paraId="04A178FA" w14:textId="77777777" w:rsidR="00881620" w:rsidRDefault="00881620" w:rsidP="00C97365"/>
    <w:p w14:paraId="41AAD1BC" w14:textId="77777777" w:rsidR="00881620" w:rsidRDefault="00881620" w:rsidP="00C97365"/>
    <w:p w14:paraId="513CE303" w14:textId="77777777" w:rsidR="00881620" w:rsidRDefault="00881620" w:rsidP="00C97365"/>
    <w:p w14:paraId="27DDC940" w14:textId="77777777" w:rsidR="00881620" w:rsidRDefault="00881620" w:rsidP="00C97365"/>
    <w:p w14:paraId="027E69F4" w14:textId="77777777" w:rsidR="00881620" w:rsidRDefault="00881620" w:rsidP="00C97365"/>
    <w:p w14:paraId="46B376FA" w14:textId="77777777" w:rsidR="00881620" w:rsidRDefault="00881620" w:rsidP="00C97365"/>
    <w:p w14:paraId="6DE83DA5" w14:textId="77777777" w:rsidR="00881620" w:rsidRDefault="00881620" w:rsidP="00C97365"/>
    <w:p w14:paraId="0191D835" w14:textId="77777777" w:rsidR="00881620" w:rsidRDefault="00881620" w:rsidP="00C97365"/>
    <w:p w14:paraId="53202712" w14:textId="77777777" w:rsidR="00881620" w:rsidRDefault="00881620" w:rsidP="00C97365"/>
    <w:p w14:paraId="1387B1C3" w14:textId="77777777" w:rsidR="00881620" w:rsidRDefault="00881620" w:rsidP="00C97365"/>
    <w:p w14:paraId="57BB4B13" w14:textId="77777777" w:rsidR="00881620" w:rsidRDefault="00881620" w:rsidP="00C97365"/>
    <w:p w14:paraId="473BEB73" w14:textId="77777777" w:rsidR="00881620" w:rsidRDefault="00881620" w:rsidP="00C97365"/>
    <w:p w14:paraId="60C4628F" w14:textId="77777777" w:rsidR="00881620" w:rsidRDefault="00881620" w:rsidP="00C97365"/>
    <w:p w14:paraId="6905E23C" w14:textId="77777777" w:rsidR="00881620" w:rsidRDefault="00881620" w:rsidP="00C97365"/>
    <w:p w14:paraId="21C51348" w14:textId="77777777" w:rsidR="00881620" w:rsidRDefault="00881620" w:rsidP="00C97365"/>
    <w:p w14:paraId="208171D2" w14:textId="77777777" w:rsidR="00881620" w:rsidRDefault="00881620" w:rsidP="00C97365"/>
    <w:p w14:paraId="20F855C4" w14:textId="77777777" w:rsidR="00881620" w:rsidRDefault="00881620" w:rsidP="00C97365"/>
    <w:p w14:paraId="71FEF6D3" w14:textId="77777777" w:rsidR="00881620" w:rsidRDefault="00881620" w:rsidP="00C97365"/>
    <w:p w14:paraId="5D4FE673" w14:textId="77777777" w:rsidR="00881620" w:rsidRDefault="00881620" w:rsidP="00C97365"/>
    <w:p w14:paraId="5D48B5E6" w14:textId="77777777" w:rsidR="00881620" w:rsidRDefault="00881620" w:rsidP="00C97365"/>
    <w:p w14:paraId="49771684" w14:textId="77777777" w:rsidR="00881620" w:rsidRDefault="00881620" w:rsidP="00C97365"/>
    <w:p w14:paraId="78A7973F" w14:textId="77777777" w:rsidR="00881620" w:rsidRDefault="00881620" w:rsidP="00C97365"/>
    <w:p w14:paraId="50624F29" w14:textId="77777777" w:rsidR="00881620" w:rsidRDefault="00881620" w:rsidP="00C97365"/>
    <w:p w14:paraId="6683BAB9" w14:textId="77777777" w:rsidR="00881620" w:rsidRDefault="00881620" w:rsidP="00C97365"/>
    <w:p w14:paraId="669F3B73" w14:textId="77777777" w:rsidR="00881620" w:rsidRDefault="00881620" w:rsidP="00C97365"/>
    <w:p w14:paraId="05B8885E" w14:textId="77777777" w:rsidR="00881620" w:rsidRDefault="00881620" w:rsidP="00C97365"/>
    <w:p w14:paraId="13542C9B" w14:textId="77777777" w:rsidR="00881620" w:rsidRDefault="00881620" w:rsidP="00C97365"/>
    <w:p w14:paraId="1F400177" w14:textId="77777777" w:rsidR="00881620" w:rsidRDefault="00881620" w:rsidP="00C97365"/>
    <w:p w14:paraId="7584ECD2" w14:textId="77777777" w:rsidR="00881620" w:rsidRDefault="00881620" w:rsidP="00C97365"/>
    <w:p w14:paraId="077E3625" w14:textId="77777777" w:rsidR="00881620" w:rsidRDefault="00881620" w:rsidP="00C97365"/>
    <w:p w14:paraId="0FEFD4AE" w14:textId="77777777" w:rsidR="00881620" w:rsidRDefault="00881620" w:rsidP="00C97365"/>
    <w:p w14:paraId="7EBEC344" w14:textId="77777777" w:rsidR="00881620" w:rsidRDefault="00881620" w:rsidP="00C97365"/>
    <w:p w14:paraId="77560069" w14:textId="77777777" w:rsidR="00881620" w:rsidRDefault="00881620" w:rsidP="00C97365"/>
    <w:p w14:paraId="395AADF6" w14:textId="77777777" w:rsidR="00881620" w:rsidRDefault="00881620" w:rsidP="00C97365"/>
    <w:p w14:paraId="66D08CE8" w14:textId="77777777" w:rsidR="00881620" w:rsidRDefault="00881620" w:rsidP="00C97365"/>
    <w:p w14:paraId="69BA989D" w14:textId="77777777" w:rsidR="00881620" w:rsidRDefault="00881620" w:rsidP="00C97365"/>
    <w:p w14:paraId="367DB44D" w14:textId="77777777" w:rsidR="00881620" w:rsidRDefault="00881620" w:rsidP="00C97365"/>
    <w:p w14:paraId="0F7AABB8" w14:textId="77777777" w:rsidR="00881620" w:rsidRDefault="00881620" w:rsidP="00C97365"/>
    <w:p w14:paraId="701A58BB" w14:textId="77777777" w:rsidR="00881620" w:rsidRDefault="00881620" w:rsidP="00C97365"/>
    <w:p w14:paraId="3DCAE230" w14:textId="77777777" w:rsidR="00881620" w:rsidRDefault="00881620" w:rsidP="00C97365"/>
    <w:p w14:paraId="2B5426C7" w14:textId="77777777" w:rsidR="00881620" w:rsidRDefault="00881620" w:rsidP="00C97365"/>
    <w:p w14:paraId="566063E1" w14:textId="77777777" w:rsidR="00881620" w:rsidRDefault="00881620" w:rsidP="00C97365"/>
    <w:p w14:paraId="4AE4826F" w14:textId="77777777" w:rsidR="00881620" w:rsidRDefault="00881620" w:rsidP="00C97365"/>
    <w:p w14:paraId="3B6CB20B" w14:textId="77777777" w:rsidR="00881620" w:rsidRDefault="00881620" w:rsidP="00C97365"/>
    <w:p w14:paraId="53F7220B" w14:textId="77777777" w:rsidR="00881620" w:rsidRDefault="00881620" w:rsidP="00C97365"/>
    <w:p w14:paraId="4AE1D5DD" w14:textId="77777777" w:rsidR="00881620" w:rsidRDefault="00881620" w:rsidP="00C97365"/>
    <w:p w14:paraId="54D65F44" w14:textId="77777777" w:rsidR="00881620" w:rsidRDefault="00881620" w:rsidP="00C97365"/>
    <w:p w14:paraId="3F11A7B1" w14:textId="77777777" w:rsidR="00881620" w:rsidRDefault="00881620" w:rsidP="00C97365"/>
    <w:p w14:paraId="235B1209" w14:textId="77777777" w:rsidR="00881620" w:rsidRDefault="00881620" w:rsidP="00C97365"/>
    <w:p w14:paraId="77CFA9D9" w14:textId="77777777" w:rsidR="00881620" w:rsidRDefault="00881620" w:rsidP="00C97365"/>
    <w:p w14:paraId="74B3EE14" w14:textId="77777777" w:rsidR="00881620" w:rsidRDefault="00881620" w:rsidP="00C97365"/>
    <w:p w14:paraId="35C16609" w14:textId="77777777" w:rsidR="00881620" w:rsidRDefault="00881620" w:rsidP="00C97365"/>
    <w:p w14:paraId="577428FB" w14:textId="77777777" w:rsidR="00881620" w:rsidRDefault="00881620" w:rsidP="00C97365"/>
    <w:p w14:paraId="1E550A7D" w14:textId="77777777" w:rsidR="00881620" w:rsidRDefault="00881620" w:rsidP="00C97365"/>
    <w:p w14:paraId="3F802711" w14:textId="77777777" w:rsidR="00881620" w:rsidRDefault="00881620" w:rsidP="00C97365"/>
    <w:p w14:paraId="32677FDB" w14:textId="77777777" w:rsidR="00881620" w:rsidRDefault="00881620" w:rsidP="00C97365"/>
    <w:p w14:paraId="47A0D5BE" w14:textId="77777777" w:rsidR="00881620" w:rsidRDefault="00881620" w:rsidP="00C97365"/>
    <w:p w14:paraId="0034A40F" w14:textId="77777777" w:rsidR="00881620" w:rsidRDefault="00881620" w:rsidP="00C97365"/>
    <w:p w14:paraId="7E86723E" w14:textId="77777777" w:rsidR="00881620" w:rsidRDefault="00881620" w:rsidP="00C97365"/>
    <w:p w14:paraId="06D9A778" w14:textId="77777777" w:rsidR="00881620" w:rsidRDefault="00881620" w:rsidP="00C97365"/>
    <w:p w14:paraId="66FA5A84" w14:textId="77777777" w:rsidR="00881620" w:rsidRDefault="00881620" w:rsidP="00C97365"/>
    <w:p w14:paraId="2D6F7570" w14:textId="77777777" w:rsidR="00881620" w:rsidRDefault="00881620" w:rsidP="00C97365"/>
    <w:p w14:paraId="27F90A5A" w14:textId="77777777" w:rsidR="00881620" w:rsidRDefault="00881620" w:rsidP="00C97365"/>
    <w:p w14:paraId="180EEF2C" w14:textId="77777777" w:rsidR="00881620" w:rsidRDefault="00881620" w:rsidP="00C97365"/>
    <w:p w14:paraId="0FFA219C" w14:textId="77777777" w:rsidR="00881620" w:rsidRDefault="00881620" w:rsidP="00C97365"/>
    <w:p w14:paraId="09E8211C" w14:textId="77777777" w:rsidR="00881620" w:rsidRDefault="00881620" w:rsidP="00C97365"/>
    <w:p w14:paraId="294AF4EF" w14:textId="77777777" w:rsidR="00881620" w:rsidRDefault="00881620" w:rsidP="00C97365"/>
    <w:p w14:paraId="3BA32C6C" w14:textId="77777777" w:rsidR="00881620" w:rsidRDefault="00881620" w:rsidP="00C97365"/>
    <w:p w14:paraId="7DEBFC87" w14:textId="77777777" w:rsidR="00881620" w:rsidRDefault="00881620" w:rsidP="00C97365"/>
    <w:p w14:paraId="6143CA51" w14:textId="77777777" w:rsidR="00881620" w:rsidRDefault="00881620" w:rsidP="00C97365"/>
    <w:p w14:paraId="00B56843" w14:textId="77777777" w:rsidR="00881620" w:rsidRDefault="00881620" w:rsidP="00C97365"/>
    <w:p w14:paraId="4A6D75DB" w14:textId="77777777" w:rsidR="00881620" w:rsidRDefault="00881620" w:rsidP="00C97365"/>
    <w:p w14:paraId="644F3025" w14:textId="77777777" w:rsidR="00881620" w:rsidRDefault="00881620" w:rsidP="00C97365"/>
    <w:p w14:paraId="4CF6DBB9" w14:textId="77777777" w:rsidR="00881620" w:rsidRDefault="00881620" w:rsidP="00C97365"/>
    <w:p w14:paraId="355831B5" w14:textId="77777777" w:rsidR="00881620" w:rsidRDefault="00881620" w:rsidP="00C97365"/>
    <w:p w14:paraId="1377BD01" w14:textId="77777777" w:rsidR="00881620" w:rsidRDefault="00881620" w:rsidP="00C97365"/>
    <w:p w14:paraId="739A9771" w14:textId="77777777" w:rsidR="00881620" w:rsidRDefault="00881620" w:rsidP="00C97365"/>
    <w:p w14:paraId="0CB0C037" w14:textId="77777777" w:rsidR="00881620" w:rsidRDefault="00881620" w:rsidP="00C97365"/>
    <w:p w14:paraId="73CAC2B0" w14:textId="77777777" w:rsidR="00881620" w:rsidRDefault="00881620" w:rsidP="00C97365"/>
    <w:p w14:paraId="449BC96E" w14:textId="77777777" w:rsidR="00881620" w:rsidRDefault="00881620" w:rsidP="00C97365"/>
    <w:p w14:paraId="278B6597" w14:textId="77777777" w:rsidR="00881620" w:rsidRDefault="00881620" w:rsidP="00C97365"/>
    <w:p w14:paraId="29C52986" w14:textId="77777777" w:rsidR="00881620" w:rsidRDefault="00881620" w:rsidP="00C97365"/>
    <w:p w14:paraId="0BD6C117" w14:textId="77777777" w:rsidR="00881620" w:rsidRDefault="00881620" w:rsidP="00C97365"/>
    <w:p w14:paraId="48BA46CD" w14:textId="77777777" w:rsidR="00881620" w:rsidRDefault="00881620" w:rsidP="00C97365"/>
    <w:p w14:paraId="2D3B1033" w14:textId="77777777" w:rsidR="00881620" w:rsidRDefault="00881620" w:rsidP="00C97365"/>
    <w:p w14:paraId="4DE93351" w14:textId="77777777" w:rsidR="00881620" w:rsidRDefault="00881620" w:rsidP="00C97365"/>
    <w:p w14:paraId="06628C83" w14:textId="77777777" w:rsidR="00881620" w:rsidRDefault="00881620" w:rsidP="00C97365"/>
    <w:p w14:paraId="0DB52827" w14:textId="77777777" w:rsidR="00881620" w:rsidRDefault="00881620" w:rsidP="00C97365"/>
    <w:p w14:paraId="79D21A3C" w14:textId="77777777" w:rsidR="00881620" w:rsidRDefault="00881620" w:rsidP="00C97365"/>
    <w:p w14:paraId="0C45673C" w14:textId="77777777" w:rsidR="00881620" w:rsidRDefault="00881620" w:rsidP="00C97365"/>
    <w:p w14:paraId="5D9630F4" w14:textId="77777777" w:rsidR="00881620" w:rsidRDefault="00881620" w:rsidP="00C97365"/>
    <w:p w14:paraId="65E0D768" w14:textId="77777777" w:rsidR="00881620" w:rsidRDefault="00881620" w:rsidP="00C97365"/>
    <w:p w14:paraId="7DB497A8" w14:textId="77777777" w:rsidR="00881620" w:rsidRDefault="00881620" w:rsidP="00C97365"/>
    <w:p w14:paraId="142AF0EF" w14:textId="77777777" w:rsidR="00881620" w:rsidRDefault="00881620" w:rsidP="00C97365"/>
    <w:p w14:paraId="4E69BFB0" w14:textId="77777777" w:rsidR="00881620" w:rsidRDefault="00881620" w:rsidP="00C97365"/>
    <w:p w14:paraId="49EBABFD" w14:textId="77777777" w:rsidR="00881620" w:rsidRDefault="00881620" w:rsidP="00C97365"/>
    <w:p w14:paraId="7131D5B5" w14:textId="77777777" w:rsidR="00881620" w:rsidRDefault="00881620" w:rsidP="00C97365"/>
    <w:p w14:paraId="1FE087ED" w14:textId="77777777" w:rsidR="00881620" w:rsidRDefault="00881620" w:rsidP="00C97365"/>
    <w:p w14:paraId="03CB5CA7" w14:textId="77777777" w:rsidR="00881620" w:rsidRDefault="00881620" w:rsidP="00C97365"/>
    <w:p w14:paraId="2BAE2612" w14:textId="77777777" w:rsidR="00881620" w:rsidRDefault="00881620" w:rsidP="00C97365"/>
    <w:p w14:paraId="52F74B3E" w14:textId="77777777" w:rsidR="00881620" w:rsidRDefault="00881620" w:rsidP="00C97365"/>
    <w:p w14:paraId="740E6708" w14:textId="77777777" w:rsidR="00881620" w:rsidRDefault="00881620" w:rsidP="00C97365"/>
    <w:p w14:paraId="6793921E" w14:textId="77777777" w:rsidR="00881620" w:rsidRDefault="00881620" w:rsidP="00C97365"/>
    <w:p w14:paraId="23597E9D" w14:textId="77777777" w:rsidR="00881620" w:rsidRDefault="00881620" w:rsidP="00C97365"/>
    <w:p w14:paraId="3B5B0E39" w14:textId="77777777" w:rsidR="00881620" w:rsidRDefault="00881620" w:rsidP="00C97365"/>
    <w:p w14:paraId="2F3D7B99" w14:textId="77777777" w:rsidR="00881620" w:rsidRDefault="00881620" w:rsidP="00C97365"/>
    <w:p w14:paraId="64BB5CB8" w14:textId="77777777" w:rsidR="00881620" w:rsidRDefault="00881620" w:rsidP="00C97365"/>
    <w:p w14:paraId="02E0EB45" w14:textId="77777777" w:rsidR="00881620" w:rsidRDefault="00881620" w:rsidP="00C97365"/>
    <w:p w14:paraId="0D70017D" w14:textId="77777777" w:rsidR="00881620" w:rsidRDefault="00881620"/>
    <w:p w14:paraId="21F76297" w14:textId="77777777" w:rsidR="00881620" w:rsidRDefault="00881620" w:rsidP="00BD3AD9"/>
    <w:p w14:paraId="351BBE30" w14:textId="77777777" w:rsidR="00881620" w:rsidRDefault="008816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881620" w:rsidRPr="00721B35" w:rsidRDefault="00881620"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16BB7"/>
    <w:multiLevelType w:val="hybridMultilevel"/>
    <w:tmpl w:val="C12ADDA6"/>
    <w:lvl w:ilvl="0" w:tplc="3A7E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0">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3">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5">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F1205A"/>
    <w:multiLevelType w:val="multilevel"/>
    <w:tmpl w:val="29F27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nsid w:val="69DE2537"/>
    <w:multiLevelType w:val="singleLevel"/>
    <w:tmpl w:val="A2B453D0"/>
    <w:name w:val="52222"/>
    <w:lvl w:ilvl="0">
      <w:start w:val="1"/>
      <w:numFmt w:val="decimal"/>
      <w:lvlText w:val="%1."/>
      <w:lvlJc w:val="left"/>
      <w:pPr>
        <w:tabs>
          <w:tab w:val="num" w:pos="360"/>
        </w:tabs>
        <w:ind w:left="216" w:hanging="216"/>
      </w:pPr>
    </w:lvl>
  </w:abstractNum>
  <w:abstractNum w:abstractNumId="40">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4">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F554E85"/>
    <w:multiLevelType w:val="singleLevel"/>
    <w:tmpl w:val="A2B453D0"/>
    <w:name w:val="5"/>
    <w:lvl w:ilvl="0">
      <w:start w:val="1"/>
      <w:numFmt w:val="decimal"/>
      <w:lvlText w:val="%1."/>
      <w:lvlJc w:val="left"/>
      <w:pPr>
        <w:tabs>
          <w:tab w:val="num" w:pos="360"/>
        </w:tabs>
        <w:ind w:left="216" w:hanging="216"/>
      </w:pPr>
    </w:lvl>
  </w:abstractNum>
  <w:abstractNum w:abstractNumId="46">
    <w:nsid w:val="703A2D81"/>
    <w:multiLevelType w:val="singleLevel"/>
    <w:tmpl w:val="A2B453D0"/>
    <w:name w:val="5222"/>
    <w:lvl w:ilvl="0">
      <w:start w:val="1"/>
      <w:numFmt w:val="decimal"/>
      <w:lvlText w:val="%1."/>
      <w:lvlJc w:val="left"/>
      <w:pPr>
        <w:tabs>
          <w:tab w:val="num" w:pos="360"/>
        </w:tabs>
        <w:ind w:left="216" w:hanging="216"/>
      </w:pPr>
    </w:lvl>
  </w:abstractNum>
  <w:abstractNum w:abstractNumId="47">
    <w:nsid w:val="71BB7563"/>
    <w:multiLevelType w:val="singleLevel"/>
    <w:tmpl w:val="876EF2CC"/>
    <w:lvl w:ilvl="0">
      <w:start w:val="1"/>
      <w:numFmt w:val="decimal"/>
      <w:pStyle w:val="TableTitle"/>
      <w:lvlText w:val="B¶ng %1:"/>
      <w:lvlJc w:val="left"/>
      <w:pPr>
        <w:tabs>
          <w:tab w:val="num" w:pos="1080"/>
        </w:tabs>
      </w:pPr>
    </w:lvl>
  </w:abstractNum>
  <w:abstractNum w:abstractNumId="48">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6"/>
  </w:num>
  <w:num w:numId="2">
    <w:abstractNumId w:val="47"/>
  </w:num>
  <w:num w:numId="3">
    <w:abstractNumId w:val="17"/>
  </w:num>
  <w:num w:numId="4">
    <w:abstractNumId w:val="30"/>
  </w:num>
  <w:num w:numId="5">
    <w:abstractNumId w:val="32"/>
  </w:num>
  <w:num w:numId="6">
    <w:abstractNumId w:val="9"/>
  </w:num>
  <w:num w:numId="7">
    <w:abstractNumId w:val="7"/>
  </w:num>
  <w:num w:numId="8">
    <w:abstractNumId w:val="3"/>
  </w:num>
  <w:num w:numId="9">
    <w:abstractNumId w:val="33"/>
  </w:num>
  <w:num w:numId="10">
    <w:abstractNumId w:val="34"/>
  </w:num>
  <w:num w:numId="11">
    <w:abstractNumId w:val="1"/>
  </w:num>
  <w:num w:numId="12">
    <w:abstractNumId w:val="16"/>
  </w:num>
  <w:num w:numId="13">
    <w:abstractNumId w:val="24"/>
  </w:num>
  <w:num w:numId="14">
    <w:abstractNumId w:val="38"/>
  </w:num>
  <w:num w:numId="15">
    <w:abstractNumId w:val="6"/>
  </w:num>
  <w:num w:numId="16">
    <w:abstractNumId w:val="40"/>
  </w:num>
  <w:num w:numId="17">
    <w:abstractNumId w:val="14"/>
  </w:num>
  <w:num w:numId="18">
    <w:abstractNumId w:val="41"/>
  </w:num>
  <w:num w:numId="19">
    <w:abstractNumId w:val="35"/>
  </w:num>
  <w:num w:numId="20">
    <w:abstractNumId w:val="20"/>
  </w:num>
  <w:num w:numId="21">
    <w:abstractNumId w:val="23"/>
  </w:num>
  <w:num w:numId="22">
    <w:abstractNumId w:val="12"/>
  </w:num>
  <w:num w:numId="23">
    <w:abstractNumId w:val="44"/>
  </w:num>
  <w:num w:numId="24">
    <w:abstractNumId w:val="25"/>
  </w:num>
  <w:num w:numId="25">
    <w:abstractNumId w:val="26"/>
  </w:num>
  <w:num w:numId="26">
    <w:abstractNumId w:val="26"/>
  </w:num>
  <w:num w:numId="27">
    <w:abstractNumId w:val="8"/>
  </w:num>
  <w:num w:numId="28">
    <w:abstractNumId w:val="0"/>
  </w:num>
  <w:num w:numId="29">
    <w:abstractNumId w:val="21"/>
  </w:num>
  <w:num w:numId="30">
    <w:abstractNumId w:val="18"/>
  </w:num>
  <w:num w:numId="3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86D3F"/>
    <w:rsid w:val="000907BA"/>
    <w:rsid w:val="00092603"/>
    <w:rsid w:val="00092ACA"/>
    <w:rsid w:val="000A0C95"/>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D17"/>
    <w:rsid w:val="00117223"/>
    <w:rsid w:val="00120435"/>
    <w:rsid w:val="00121B11"/>
    <w:rsid w:val="001223D0"/>
    <w:rsid w:val="00122495"/>
    <w:rsid w:val="00123369"/>
    <w:rsid w:val="001240C6"/>
    <w:rsid w:val="001263D3"/>
    <w:rsid w:val="001276F8"/>
    <w:rsid w:val="00130386"/>
    <w:rsid w:val="00136C7B"/>
    <w:rsid w:val="00137F98"/>
    <w:rsid w:val="00141C23"/>
    <w:rsid w:val="001454ED"/>
    <w:rsid w:val="00150748"/>
    <w:rsid w:val="00150FB9"/>
    <w:rsid w:val="00153A38"/>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519C"/>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E654F"/>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44F56"/>
    <w:rsid w:val="0035150C"/>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96C80"/>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6F0C"/>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256D"/>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43A43"/>
    <w:rsid w:val="007515E4"/>
    <w:rsid w:val="00752C11"/>
    <w:rsid w:val="00752DEC"/>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1620"/>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03FE"/>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5B5B"/>
    <w:rsid w:val="00BA7BB6"/>
    <w:rsid w:val="00BB0F0A"/>
    <w:rsid w:val="00BB4D30"/>
    <w:rsid w:val="00BB5016"/>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67FD2"/>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18D0"/>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33202"/>
    <w:rsid w:val="00E366F3"/>
    <w:rsid w:val="00E371BD"/>
    <w:rsid w:val="00E40095"/>
    <w:rsid w:val="00E41D85"/>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878A1"/>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1193"/>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765"/>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1050-9E96-424D-A416-5B1247CA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795</TotalTime>
  <Pages>28</Pages>
  <Words>3114</Words>
  <Characters>17751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20824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104</cp:revision>
  <cp:lastPrinted>1900-12-31T16:59:20Z</cp:lastPrinted>
  <dcterms:created xsi:type="dcterms:W3CDTF">2014-08-19T04:40:00Z</dcterms:created>
  <dcterms:modified xsi:type="dcterms:W3CDTF">2016-04-20T08:01:00Z</dcterms:modified>
  <cp:category/>
</cp:coreProperties>
</file>